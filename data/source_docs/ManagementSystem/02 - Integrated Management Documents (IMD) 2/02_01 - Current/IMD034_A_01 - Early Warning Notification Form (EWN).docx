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45"/>
        <w:gridCol w:w="2754"/>
        <w:gridCol w:w="2931"/>
      </w:tblGrid>
      <w:tr w:rsidR="00097202" w:rsidRPr="00AF331C" w14:paraId="02A95D42" w14:textId="77777777" w:rsidTr="00E050B0">
        <w:trPr>
          <w:trHeight w:val="359"/>
        </w:trPr>
        <w:tc>
          <w:tcPr>
            <w:tcW w:w="4045" w:type="dxa"/>
            <w:vMerge w:val="restart"/>
            <w:vAlign w:val="center"/>
          </w:tcPr>
          <w:p w14:paraId="5FB4692C" w14:textId="77777777" w:rsidR="00097202" w:rsidRPr="00AF331C" w:rsidRDefault="00097202" w:rsidP="003C7B5A">
            <w:pPr>
              <w:jc w:val="center"/>
              <w:rPr>
                <w:rFonts w:ascii="Arial" w:hAnsi="Arial" w:cs="Arial"/>
                <w:b/>
                <w:color w:val="2BAED8"/>
                <w:sz w:val="24"/>
                <w:szCs w:val="24"/>
                <w:lang w:val="en-GB"/>
              </w:rPr>
            </w:pPr>
            <w:r w:rsidRPr="00AF331C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38E113D8" wp14:editId="2DC30B01">
                  <wp:extent cx="2204749" cy="4826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fratec Logo.pd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042" cy="48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5" w:type="dxa"/>
            <w:gridSpan w:val="2"/>
            <w:vAlign w:val="center"/>
          </w:tcPr>
          <w:p w14:paraId="2733A0B7" w14:textId="77777777" w:rsidR="00097202" w:rsidRPr="00AF331C" w:rsidRDefault="00AB5C7F" w:rsidP="00097202">
            <w:pPr>
              <w:jc w:val="center"/>
              <w:rPr>
                <w:rFonts w:ascii="Arial" w:hAnsi="Arial" w:cs="Arial"/>
                <w:b/>
                <w:color w:val="2BAED8"/>
                <w:sz w:val="24"/>
                <w:szCs w:val="24"/>
                <w:lang w:val="en-GB"/>
              </w:rPr>
            </w:pPr>
            <w:r w:rsidRPr="00AF331C">
              <w:rPr>
                <w:rFonts w:ascii="Arial" w:hAnsi="Arial" w:cs="Arial"/>
                <w:b/>
                <w:noProof/>
                <w:color w:val="2BAED8"/>
                <w:sz w:val="24"/>
                <w:szCs w:val="24"/>
                <w:lang w:val="en-GB" w:eastAsia="en-GB"/>
              </w:rPr>
              <w:t>EARLY WARNING NOTIFICATION</w:t>
            </w:r>
          </w:p>
        </w:tc>
      </w:tr>
      <w:tr w:rsidR="00097202" w:rsidRPr="00AF331C" w14:paraId="7978824A" w14:textId="77777777" w:rsidTr="00AF331C">
        <w:trPr>
          <w:trHeight w:val="288"/>
        </w:trPr>
        <w:tc>
          <w:tcPr>
            <w:tcW w:w="4045" w:type="dxa"/>
            <w:vMerge/>
            <w:vAlign w:val="center"/>
          </w:tcPr>
          <w:p w14:paraId="366B591C" w14:textId="77777777" w:rsidR="00097202" w:rsidRPr="00AF331C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754" w:type="dxa"/>
            <w:vAlign w:val="center"/>
          </w:tcPr>
          <w:p w14:paraId="4F46607D" w14:textId="77777777" w:rsidR="00097202" w:rsidRPr="00AF331C" w:rsidRDefault="00097202" w:rsidP="002C6904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Project</w:t>
            </w:r>
          </w:p>
        </w:tc>
        <w:tc>
          <w:tcPr>
            <w:tcW w:w="2931" w:type="dxa"/>
            <w:vAlign w:val="center"/>
          </w:tcPr>
          <w:p w14:paraId="59F079AB" w14:textId="77777777" w:rsidR="00097202" w:rsidRPr="00AF331C" w:rsidRDefault="00FE5DFC" w:rsidP="002C6904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0" w:name="Text16"/>
            <w:r w:rsidRPr="00AF331C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AF331C">
              <w:rPr>
                <w:rFonts w:ascii="Arial" w:hAnsi="Arial" w:cs="Arial"/>
                <w:lang w:val="en-GB"/>
              </w:rPr>
            </w:r>
            <w:r w:rsidRPr="00AF331C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  <w:bookmarkEnd w:id="0"/>
          </w:p>
        </w:tc>
      </w:tr>
      <w:tr w:rsidR="00097202" w:rsidRPr="00AF331C" w14:paraId="5824ECBC" w14:textId="77777777" w:rsidTr="00AF331C">
        <w:trPr>
          <w:trHeight w:val="288"/>
        </w:trPr>
        <w:tc>
          <w:tcPr>
            <w:tcW w:w="4045" w:type="dxa"/>
            <w:vMerge/>
            <w:vAlign w:val="center"/>
          </w:tcPr>
          <w:p w14:paraId="1F2B43AD" w14:textId="77777777" w:rsidR="00097202" w:rsidRPr="00AF331C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754" w:type="dxa"/>
            <w:vAlign w:val="center"/>
          </w:tcPr>
          <w:p w14:paraId="59D001D0" w14:textId="77777777" w:rsidR="00097202" w:rsidRPr="00AF331C" w:rsidRDefault="00097202" w:rsidP="002C6904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Project Number</w:t>
            </w:r>
          </w:p>
        </w:tc>
        <w:tc>
          <w:tcPr>
            <w:tcW w:w="2931" w:type="dxa"/>
            <w:vAlign w:val="center"/>
          </w:tcPr>
          <w:p w14:paraId="1BE26AB9" w14:textId="77777777" w:rsidR="00097202" w:rsidRPr="00AF331C" w:rsidRDefault="00FE5DFC" w:rsidP="002C6904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Text17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" w:name="Text17"/>
            <w:r w:rsidRPr="00AF331C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AF331C">
              <w:rPr>
                <w:rFonts w:ascii="Arial" w:hAnsi="Arial" w:cs="Arial"/>
                <w:lang w:val="en-GB"/>
              </w:rPr>
            </w:r>
            <w:r w:rsidRPr="00AF331C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  <w:bookmarkEnd w:id="1"/>
          </w:p>
        </w:tc>
      </w:tr>
      <w:tr w:rsidR="00097202" w:rsidRPr="00AF331C" w14:paraId="6664A573" w14:textId="77777777" w:rsidTr="00AF331C">
        <w:trPr>
          <w:trHeight w:val="476"/>
        </w:trPr>
        <w:tc>
          <w:tcPr>
            <w:tcW w:w="4045" w:type="dxa"/>
            <w:vMerge/>
            <w:vAlign w:val="center"/>
          </w:tcPr>
          <w:p w14:paraId="1B9AC49C" w14:textId="77777777" w:rsidR="00097202" w:rsidRPr="00AF331C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754" w:type="dxa"/>
            <w:vAlign w:val="center"/>
          </w:tcPr>
          <w:p w14:paraId="1B75661F" w14:textId="77777777" w:rsidR="00097202" w:rsidRPr="00AF331C" w:rsidRDefault="00AB5C7F" w:rsidP="002C6904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F331C">
              <w:rPr>
                <w:rFonts w:ascii="Arial" w:hAnsi="Arial" w:cs="Arial"/>
                <w:b/>
                <w:sz w:val="24"/>
                <w:szCs w:val="24"/>
                <w:lang w:val="en-GB"/>
              </w:rPr>
              <w:t>EW</w:t>
            </w:r>
            <w:r w:rsidR="00097202" w:rsidRPr="00AF331C">
              <w:rPr>
                <w:rFonts w:ascii="Arial" w:hAnsi="Arial" w:cs="Arial"/>
                <w:b/>
                <w:sz w:val="24"/>
                <w:szCs w:val="24"/>
                <w:lang w:val="en-GB"/>
              </w:rPr>
              <w:t>-ID</w:t>
            </w:r>
          </w:p>
          <w:p w14:paraId="01DB77C0" w14:textId="77777777" w:rsidR="00097202" w:rsidRPr="00AF331C" w:rsidRDefault="00097202" w:rsidP="002C6904">
            <w:pPr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</w:pPr>
            <w:r w:rsidRPr="00AF331C"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  <w:t>(Completed by Project Support)</w:t>
            </w:r>
          </w:p>
        </w:tc>
        <w:tc>
          <w:tcPr>
            <w:tcW w:w="2931" w:type="dxa"/>
            <w:vAlign w:val="center"/>
          </w:tcPr>
          <w:p w14:paraId="5B8DB4F9" w14:textId="77777777" w:rsidR="00097202" w:rsidRPr="00AF331C" w:rsidRDefault="00FE5DFC" w:rsidP="002C6904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AF331C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begin">
                <w:ffData>
                  <w:name w:val="Text18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2" w:name="Text18"/>
            <w:r w:rsidRPr="00AF331C">
              <w:rPr>
                <w:rFonts w:ascii="Arial" w:hAnsi="Arial" w:cs="Arial"/>
                <w:b/>
                <w:sz w:val="28"/>
                <w:szCs w:val="28"/>
                <w:lang w:val="en-GB"/>
              </w:rPr>
              <w:instrText xml:space="preserve"> FORMTEXT </w:instrText>
            </w:r>
            <w:r w:rsidRPr="00AF331C">
              <w:rPr>
                <w:rFonts w:ascii="Arial" w:hAnsi="Arial" w:cs="Arial"/>
                <w:b/>
                <w:sz w:val="28"/>
                <w:szCs w:val="28"/>
                <w:lang w:val="en-GB"/>
              </w:rPr>
            </w:r>
            <w:r w:rsidRPr="00AF331C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AF331C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AF331C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AF331C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AF331C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AF331C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end"/>
            </w:r>
            <w:bookmarkEnd w:id="2"/>
          </w:p>
        </w:tc>
      </w:tr>
    </w:tbl>
    <w:p w14:paraId="3E2C1A53" w14:textId="77777777" w:rsidR="00742A67" w:rsidRPr="00AF331C" w:rsidRDefault="00742A67">
      <w:pPr>
        <w:rPr>
          <w:rFonts w:ascii="Arial" w:hAnsi="Arial" w:cs="Arial"/>
          <w:lang w:val="en-GB"/>
        </w:rPr>
      </w:pPr>
    </w:p>
    <w:tbl>
      <w:tblPr>
        <w:tblStyle w:val="TableGrid"/>
        <w:tblW w:w="9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70"/>
        <w:gridCol w:w="2880"/>
        <w:gridCol w:w="2520"/>
        <w:gridCol w:w="3150"/>
      </w:tblGrid>
      <w:tr w:rsidR="00950382" w:rsidRPr="00AF331C" w14:paraId="3F6FB98B" w14:textId="77777777" w:rsidTr="005A0938">
        <w:trPr>
          <w:trHeight w:val="432"/>
        </w:trPr>
        <w:tc>
          <w:tcPr>
            <w:tcW w:w="1170" w:type="dxa"/>
            <w:vAlign w:val="center"/>
          </w:tcPr>
          <w:p w14:paraId="3CFAAB0F" w14:textId="77777777" w:rsidR="00A301E4" w:rsidRPr="00AF331C" w:rsidRDefault="00A301E4" w:rsidP="00A301E4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To:</w:t>
            </w:r>
          </w:p>
        </w:tc>
        <w:tc>
          <w:tcPr>
            <w:tcW w:w="2880" w:type="dxa"/>
            <w:vAlign w:val="center"/>
          </w:tcPr>
          <w:p w14:paraId="77812E2B" w14:textId="77777777" w:rsidR="00A301E4" w:rsidRPr="00AF331C" w:rsidRDefault="00FE5DFC" w:rsidP="00786CA1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3" w:name="Text19"/>
            <w:r w:rsidRPr="00AF331C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AF331C">
              <w:rPr>
                <w:rFonts w:ascii="Arial" w:hAnsi="Arial" w:cs="Arial"/>
                <w:lang w:val="en-GB"/>
              </w:rPr>
            </w:r>
            <w:r w:rsidRPr="00AF331C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  <w:bookmarkEnd w:id="3"/>
          </w:p>
        </w:tc>
        <w:tc>
          <w:tcPr>
            <w:tcW w:w="2520" w:type="dxa"/>
            <w:vAlign w:val="center"/>
          </w:tcPr>
          <w:p w14:paraId="31D53204" w14:textId="77777777" w:rsidR="00A301E4" w:rsidRPr="00AF331C" w:rsidRDefault="00A301E4" w:rsidP="00A301E4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3150" w:type="dxa"/>
            <w:vAlign w:val="center"/>
          </w:tcPr>
          <w:p w14:paraId="5AEC89CF" w14:textId="77777777" w:rsidR="00A301E4" w:rsidRPr="00AF331C" w:rsidRDefault="00FE5DFC" w:rsidP="00A301E4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date"/>
                    <w:format w:val="dd/MM/yyy"/>
                  </w:textInput>
                </w:ffData>
              </w:fldChar>
            </w:r>
            <w:bookmarkStart w:id="4" w:name="Text20"/>
            <w:r w:rsidRPr="00AF331C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AF331C">
              <w:rPr>
                <w:rFonts w:ascii="Arial" w:hAnsi="Arial" w:cs="Arial"/>
                <w:lang w:val="en-GB"/>
              </w:rPr>
            </w:r>
            <w:r w:rsidRPr="00AF331C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  <w:bookmarkEnd w:id="4"/>
          </w:p>
        </w:tc>
      </w:tr>
      <w:tr w:rsidR="0083709F" w:rsidRPr="00AF331C" w14:paraId="2A4F29FE" w14:textId="77777777" w:rsidTr="009F21D3">
        <w:trPr>
          <w:trHeight w:val="432"/>
        </w:trPr>
        <w:tc>
          <w:tcPr>
            <w:tcW w:w="1170" w:type="dxa"/>
            <w:vAlign w:val="center"/>
          </w:tcPr>
          <w:p w14:paraId="3C2DE030" w14:textId="77777777" w:rsidR="0083709F" w:rsidRPr="00AF331C" w:rsidRDefault="0083709F" w:rsidP="00A301E4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Subject:</w:t>
            </w:r>
          </w:p>
        </w:tc>
        <w:tc>
          <w:tcPr>
            <w:tcW w:w="8550" w:type="dxa"/>
            <w:gridSpan w:val="3"/>
            <w:vAlign w:val="center"/>
          </w:tcPr>
          <w:p w14:paraId="46FE7158" w14:textId="77777777" w:rsidR="0083709F" w:rsidRPr="00AF331C" w:rsidRDefault="00FE5DFC" w:rsidP="00A301E4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5" w:name="Text21"/>
            <w:r w:rsidRPr="00AF331C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AF331C">
              <w:rPr>
                <w:rFonts w:ascii="Arial" w:hAnsi="Arial" w:cs="Arial"/>
                <w:lang w:val="en-GB"/>
              </w:rPr>
            </w:r>
            <w:r w:rsidRPr="00AF331C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  <w:bookmarkEnd w:id="5"/>
          </w:p>
        </w:tc>
      </w:tr>
      <w:tr w:rsidR="00950382" w:rsidRPr="00AF331C" w14:paraId="1348FEB1" w14:textId="77777777" w:rsidTr="0083709F">
        <w:trPr>
          <w:cantSplit/>
          <w:trHeight w:val="5639"/>
        </w:trPr>
        <w:tc>
          <w:tcPr>
            <w:tcW w:w="1170" w:type="dxa"/>
            <w:textDirection w:val="btLr"/>
            <w:vAlign w:val="center"/>
          </w:tcPr>
          <w:p w14:paraId="3A0AB3C4" w14:textId="77777777" w:rsidR="00A301E4" w:rsidRPr="00AF331C" w:rsidRDefault="00A301E4" w:rsidP="00950382">
            <w:pPr>
              <w:ind w:left="113" w:right="113"/>
              <w:jc w:val="center"/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Details</w:t>
            </w:r>
          </w:p>
          <w:p w14:paraId="479F2C69" w14:textId="77777777" w:rsidR="00A301E4" w:rsidRPr="00AF331C" w:rsidRDefault="00A301E4" w:rsidP="00950382">
            <w:pPr>
              <w:ind w:left="113" w:right="113"/>
              <w:jc w:val="center"/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(State issue/query &amp; possible impact on time, quality and cost)</w:t>
            </w:r>
          </w:p>
        </w:tc>
        <w:tc>
          <w:tcPr>
            <w:tcW w:w="8550" w:type="dxa"/>
            <w:gridSpan w:val="3"/>
          </w:tcPr>
          <w:p w14:paraId="4077998D" w14:textId="77777777" w:rsidR="00787196" w:rsidRPr="00AF331C" w:rsidRDefault="00787196" w:rsidP="009F3C1E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Under clause 16.1 I notify you:</w:t>
            </w:r>
          </w:p>
          <w:p w14:paraId="474A9528" w14:textId="77777777" w:rsidR="00A301E4" w:rsidRPr="00AF331C" w:rsidRDefault="00787196" w:rsidP="009F3C1E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6" w:name="Text25"/>
            <w:r w:rsidRPr="00AF331C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AF331C">
              <w:rPr>
                <w:rFonts w:ascii="Arial" w:hAnsi="Arial" w:cs="Arial"/>
                <w:lang w:val="en-GB"/>
              </w:rPr>
            </w:r>
            <w:r w:rsidRPr="00AF331C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  <w:bookmarkEnd w:id="6"/>
          </w:p>
        </w:tc>
      </w:tr>
      <w:tr w:rsidR="0083709F" w:rsidRPr="00AF331C" w14:paraId="58A3D9B3" w14:textId="77777777" w:rsidTr="0083709F">
        <w:trPr>
          <w:cantSplit/>
          <w:trHeight w:val="313"/>
        </w:trPr>
        <w:tc>
          <w:tcPr>
            <w:tcW w:w="9720" w:type="dxa"/>
            <w:gridSpan w:val="4"/>
            <w:vAlign w:val="center"/>
          </w:tcPr>
          <w:p w14:paraId="725F9A00" w14:textId="77777777" w:rsidR="0083709F" w:rsidRPr="00AF331C" w:rsidRDefault="0083709F" w:rsidP="009F3C1E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Which could:</w:t>
            </w:r>
          </w:p>
        </w:tc>
      </w:tr>
      <w:tr w:rsidR="0083709F" w:rsidRPr="00AF331C" w14:paraId="00FB2451" w14:textId="77777777" w:rsidTr="0083709F">
        <w:trPr>
          <w:cantSplit/>
          <w:trHeight w:val="416"/>
        </w:trPr>
        <w:tc>
          <w:tcPr>
            <w:tcW w:w="1170" w:type="dxa"/>
            <w:vAlign w:val="center"/>
          </w:tcPr>
          <w:p w14:paraId="20E390DB" w14:textId="77777777" w:rsidR="0083709F" w:rsidRPr="00AF331C" w:rsidRDefault="0083709F" w:rsidP="0083709F">
            <w:pPr>
              <w:jc w:val="center"/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2"/>
            <w:r w:rsidRPr="00AF331C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070E23">
              <w:rPr>
                <w:rFonts w:ascii="Arial" w:hAnsi="Arial" w:cs="Arial"/>
                <w:lang w:val="en-GB"/>
              </w:rPr>
            </w:r>
            <w:r w:rsidR="00070E23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  <w:bookmarkEnd w:id="7"/>
          </w:p>
        </w:tc>
        <w:tc>
          <w:tcPr>
            <w:tcW w:w="8550" w:type="dxa"/>
            <w:gridSpan w:val="3"/>
            <w:vAlign w:val="center"/>
          </w:tcPr>
          <w:p w14:paraId="5538D974" w14:textId="77777777" w:rsidR="0083709F" w:rsidRPr="00AF331C" w:rsidRDefault="0083709F" w:rsidP="0083709F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Have a cost impact</w:t>
            </w:r>
          </w:p>
        </w:tc>
      </w:tr>
      <w:tr w:rsidR="0083709F" w:rsidRPr="00AF331C" w14:paraId="16228848" w14:textId="77777777" w:rsidTr="0083709F">
        <w:trPr>
          <w:cantSplit/>
          <w:trHeight w:val="416"/>
        </w:trPr>
        <w:tc>
          <w:tcPr>
            <w:tcW w:w="1170" w:type="dxa"/>
            <w:vAlign w:val="center"/>
          </w:tcPr>
          <w:p w14:paraId="3DACDD7D" w14:textId="77777777" w:rsidR="0083709F" w:rsidRPr="00AF331C" w:rsidRDefault="0083709F" w:rsidP="0083709F">
            <w:pPr>
              <w:jc w:val="center"/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F331C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070E23">
              <w:rPr>
                <w:rFonts w:ascii="Arial" w:hAnsi="Arial" w:cs="Arial"/>
                <w:lang w:val="en-GB"/>
              </w:rPr>
            </w:r>
            <w:r w:rsidR="00070E23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</w:p>
        </w:tc>
        <w:tc>
          <w:tcPr>
            <w:tcW w:w="8550" w:type="dxa"/>
            <w:gridSpan w:val="3"/>
            <w:vAlign w:val="center"/>
          </w:tcPr>
          <w:p w14:paraId="2BB9E8BE" w14:textId="77777777" w:rsidR="0083709F" w:rsidRPr="00AF331C" w:rsidRDefault="0083709F" w:rsidP="0083709F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Delay completion of the works</w:t>
            </w:r>
          </w:p>
        </w:tc>
      </w:tr>
      <w:tr w:rsidR="0083709F" w:rsidRPr="00AF331C" w14:paraId="1C1037A2" w14:textId="77777777" w:rsidTr="0083709F">
        <w:trPr>
          <w:cantSplit/>
          <w:trHeight w:val="416"/>
        </w:trPr>
        <w:tc>
          <w:tcPr>
            <w:tcW w:w="1170" w:type="dxa"/>
            <w:vAlign w:val="center"/>
          </w:tcPr>
          <w:p w14:paraId="45D30208" w14:textId="77777777" w:rsidR="0083709F" w:rsidRPr="00AF331C" w:rsidRDefault="0083709F" w:rsidP="0083709F">
            <w:pPr>
              <w:jc w:val="center"/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331C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070E23">
              <w:rPr>
                <w:rFonts w:ascii="Arial" w:hAnsi="Arial" w:cs="Arial"/>
                <w:lang w:val="en-GB"/>
              </w:rPr>
            </w:r>
            <w:r w:rsidR="00070E23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</w:p>
        </w:tc>
        <w:tc>
          <w:tcPr>
            <w:tcW w:w="8550" w:type="dxa"/>
            <w:gridSpan w:val="3"/>
            <w:vAlign w:val="center"/>
          </w:tcPr>
          <w:p w14:paraId="4B01B882" w14:textId="77777777" w:rsidR="0083709F" w:rsidRPr="00AF331C" w:rsidRDefault="0083709F" w:rsidP="0083709F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Delay in a key date or milestone</w:t>
            </w:r>
          </w:p>
        </w:tc>
      </w:tr>
      <w:tr w:rsidR="0083709F" w:rsidRPr="00AF331C" w14:paraId="47BE9186" w14:textId="77777777" w:rsidTr="0083709F">
        <w:trPr>
          <w:cantSplit/>
          <w:trHeight w:val="416"/>
        </w:trPr>
        <w:tc>
          <w:tcPr>
            <w:tcW w:w="1170" w:type="dxa"/>
            <w:vAlign w:val="center"/>
          </w:tcPr>
          <w:p w14:paraId="3533049D" w14:textId="77777777" w:rsidR="0083709F" w:rsidRPr="00AF331C" w:rsidRDefault="0083709F" w:rsidP="0083709F">
            <w:pPr>
              <w:jc w:val="center"/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331C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070E23">
              <w:rPr>
                <w:rFonts w:ascii="Arial" w:hAnsi="Arial" w:cs="Arial"/>
                <w:lang w:val="en-GB"/>
              </w:rPr>
            </w:r>
            <w:r w:rsidR="00070E23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</w:p>
        </w:tc>
        <w:tc>
          <w:tcPr>
            <w:tcW w:w="8550" w:type="dxa"/>
            <w:gridSpan w:val="3"/>
            <w:vAlign w:val="center"/>
          </w:tcPr>
          <w:p w14:paraId="0144CECF" w14:textId="77777777" w:rsidR="0083709F" w:rsidRPr="00AF331C" w:rsidRDefault="0083709F" w:rsidP="0083709F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Impair the performance of the works</w:t>
            </w:r>
          </w:p>
        </w:tc>
      </w:tr>
    </w:tbl>
    <w:p w14:paraId="74E18F9A" w14:textId="77777777" w:rsidR="0083709F" w:rsidRPr="00AF331C" w:rsidRDefault="0083709F">
      <w:pPr>
        <w:rPr>
          <w:rFonts w:ascii="Arial" w:hAnsi="Arial" w:cs="Arial"/>
          <w:lang w:val="en-GB"/>
        </w:rPr>
      </w:pPr>
    </w:p>
    <w:p w14:paraId="0C4F0F05" w14:textId="77777777" w:rsidR="0083709F" w:rsidRPr="00AF331C" w:rsidRDefault="0083709F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150"/>
        <w:gridCol w:w="900"/>
      </w:tblGrid>
      <w:tr w:rsidR="00893D4B" w:rsidRPr="00AF331C" w14:paraId="3871C477" w14:textId="77777777" w:rsidTr="00893D4B">
        <w:trPr>
          <w:trHeight w:val="179"/>
        </w:trPr>
        <w:tc>
          <w:tcPr>
            <w:tcW w:w="3150" w:type="dxa"/>
          </w:tcPr>
          <w:p w14:paraId="4FFFE0E6" w14:textId="77777777" w:rsidR="00893D4B" w:rsidRPr="00AF331C" w:rsidRDefault="005A0938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Supporting Documents P</w:t>
            </w:r>
            <w:r w:rsidR="00893D4B" w:rsidRPr="00AF331C">
              <w:rPr>
                <w:rFonts w:ascii="Arial" w:hAnsi="Arial" w:cs="Arial"/>
                <w:lang w:val="en-GB"/>
              </w:rPr>
              <w:t>rovided?</w:t>
            </w:r>
          </w:p>
          <w:p w14:paraId="2663A63B" w14:textId="77777777" w:rsidR="00950382" w:rsidRPr="00AF331C" w:rsidRDefault="00950382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AF331C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(if </w:t>
            </w:r>
            <w:proofErr w:type="gramStart"/>
            <w:r w:rsidRPr="00AF331C">
              <w:rPr>
                <w:rFonts w:ascii="Arial" w:hAnsi="Arial" w:cs="Arial"/>
                <w:i/>
                <w:sz w:val="16"/>
                <w:szCs w:val="16"/>
                <w:lang w:val="en-GB"/>
              </w:rPr>
              <w:t>so</w:t>
            </w:r>
            <w:proofErr w:type="gramEnd"/>
            <w:r w:rsidRPr="00AF331C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 please send attached with this form to Project Support)</w:t>
            </w:r>
          </w:p>
        </w:tc>
        <w:tc>
          <w:tcPr>
            <w:tcW w:w="900" w:type="dxa"/>
            <w:vAlign w:val="center"/>
          </w:tcPr>
          <w:p w14:paraId="57ECF4A2" w14:textId="77777777" w:rsidR="00893D4B" w:rsidRPr="00AF331C" w:rsidRDefault="00893D4B" w:rsidP="00893D4B">
            <w:pPr>
              <w:jc w:val="center"/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F331C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070E23">
              <w:rPr>
                <w:rFonts w:ascii="Arial" w:hAnsi="Arial" w:cs="Arial"/>
                <w:lang w:val="en-GB"/>
              </w:rPr>
            </w:r>
            <w:r w:rsidR="00070E23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</w:p>
        </w:tc>
      </w:tr>
    </w:tbl>
    <w:p w14:paraId="7F8AEC5B" w14:textId="77777777" w:rsidR="00893D4B" w:rsidRPr="00AF331C" w:rsidRDefault="00893D4B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610"/>
        <w:gridCol w:w="2520"/>
        <w:gridCol w:w="2167"/>
        <w:gridCol w:w="2433"/>
      </w:tblGrid>
      <w:tr w:rsidR="000815F1" w:rsidRPr="00AF331C" w14:paraId="700E6D8C" w14:textId="77777777" w:rsidTr="005A0938">
        <w:trPr>
          <w:trHeight w:val="432"/>
        </w:trPr>
        <w:tc>
          <w:tcPr>
            <w:tcW w:w="2610" w:type="dxa"/>
            <w:vAlign w:val="center"/>
          </w:tcPr>
          <w:p w14:paraId="0F9A6B2E" w14:textId="77777777" w:rsidR="000815F1" w:rsidRPr="00AF331C" w:rsidRDefault="000815F1" w:rsidP="005A0938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Sent on behalf of INFRATEC-UK</w:t>
            </w:r>
          </w:p>
        </w:tc>
        <w:tc>
          <w:tcPr>
            <w:tcW w:w="2520" w:type="dxa"/>
            <w:vAlign w:val="center"/>
          </w:tcPr>
          <w:p w14:paraId="320E6A9A" w14:textId="77777777" w:rsidR="000815F1" w:rsidRPr="00AF331C" w:rsidRDefault="00FE5DFC" w:rsidP="006C1E0E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8" w:name="Text23"/>
            <w:r w:rsidRPr="00AF331C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AF331C">
              <w:rPr>
                <w:rFonts w:ascii="Arial" w:hAnsi="Arial" w:cs="Arial"/>
                <w:lang w:val="en-GB"/>
              </w:rPr>
            </w:r>
            <w:r w:rsidRPr="00AF331C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  <w:bookmarkEnd w:id="8"/>
          </w:p>
        </w:tc>
        <w:tc>
          <w:tcPr>
            <w:tcW w:w="2167" w:type="dxa"/>
            <w:vAlign w:val="center"/>
          </w:tcPr>
          <w:p w14:paraId="6E1C53D5" w14:textId="77777777" w:rsidR="000815F1" w:rsidRPr="00AF331C" w:rsidRDefault="000815F1" w:rsidP="005A0938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2433" w:type="dxa"/>
            <w:vAlign w:val="center"/>
          </w:tcPr>
          <w:p w14:paraId="4FC913EE" w14:textId="77777777" w:rsidR="000815F1" w:rsidRPr="00AF331C" w:rsidRDefault="00FE5DFC" w:rsidP="005A0938">
            <w:pPr>
              <w:rPr>
                <w:rFonts w:ascii="Arial" w:hAnsi="Arial" w:cs="Arial"/>
                <w:lang w:val="en-GB"/>
              </w:rPr>
            </w:pPr>
            <w:r w:rsidRPr="00AF331C">
              <w:rPr>
                <w:rFonts w:ascii="Arial" w:hAnsi="Arial" w:cs="Arial"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bookmarkStart w:id="9" w:name="Text24"/>
            <w:r w:rsidRPr="00AF331C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AF331C">
              <w:rPr>
                <w:rFonts w:ascii="Arial" w:hAnsi="Arial" w:cs="Arial"/>
                <w:lang w:val="en-GB"/>
              </w:rPr>
            </w:r>
            <w:r w:rsidRPr="00AF331C">
              <w:rPr>
                <w:rFonts w:ascii="Arial" w:hAnsi="Arial" w:cs="Arial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lang w:val="en-GB"/>
              </w:rPr>
              <w:t> </w:t>
            </w:r>
            <w:r w:rsidRPr="00AF331C">
              <w:rPr>
                <w:rFonts w:ascii="Arial" w:hAnsi="Arial" w:cs="Arial"/>
                <w:lang w:val="en-GB"/>
              </w:rPr>
              <w:fldChar w:fldCharType="end"/>
            </w:r>
            <w:bookmarkEnd w:id="9"/>
          </w:p>
        </w:tc>
      </w:tr>
    </w:tbl>
    <w:p w14:paraId="748D76C3" w14:textId="77777777" w:rsidR="00950382" w:rsidRPr="00AF331C" w:rsidRDefault="00950382">
      <w:pPr>
        <w:rPr>
          <w:rFonts w:ascii="Arial" w:hAnsi="Arial" w:cs="Arial"/>
          <w:lang w:val="en-GB"/>
        </w:rPr>
      </w:pPr>
    </w:p>
    <w:p w14:paraId="72120E0C" w14:textId="77777777" w:rsidR="005A0938" w:rsidRPr="00AF331C" w:rsidRDefault="005A0938">
      <w:pPr>
        <w:rPr>
          <w:rFonts w:ascii="Arial" w:hAnsi="Arial" w:cs="Arial"/>
          <w:lang w:val="en-GB"/>
        </w:rPr>
      </w:pPr>
    </w:p>
    <w:p w14:paraId="39B1E243" w14:textId="77777777" w:rsidR="005A0938" w:rsidRPr="00AF331C" w:rsidRDefault="005A0938" w:rsidP="005A0938">
      <w:pPr>
        <w:spacing w:after="120"/>
        <w:rPr>
          <w:rFonts w:ascii="Arial" w:hAnsi="Arial" w:cs="Arial"/>
          <w:color w:val="808080" w:themeColor="background1" w:themeShade="80"/>
          <w:u w:val="single"/>
          <w:lang w:val="en-GB"/>
        </w:rPr>
      </w:pPr>
      <w:r w:rsidRPr="00AF331C">
        <w:rPr>
          <w:rFonts w:ascii="Arial" w:hAnsi="Arial" w:cs="Arial"/>
          <w:color w:val="808080" w:themeColor="background1" w:themeShade="80"/>
          <w:u w:val="single"/>
          <w:lang w:val="en-GB"/>
        </w:rPr>
        <w:t>INFRATEC-UK USE ONLY</w:t>
      </w: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70"/>
        <w:gridCol w:w="1980"/>
      </w:tblGrid>
      <w:tr w:rsidR="005A0938" w:rsidRPr="00AF331C" w14:paraId="4D6C51A4" w14:textId="77777777" w:rsidTr="005A0938">
        <w:trPr>
          <w:trHeight w:val="288"/>
        </w:trPr>
        <w:tc>
          <w:tcPr>
            <w:tcW w:w="1170" w:type="dxa"/>
            <w:vAlign w:val="center"/>
          </w:tcPr>
          <w:p w14:paraId="78420093" w14:textId="77777777" w:rsidR="005A0938" w:rsidRPr="00AF331C" w:rsidRDefault="005A0938" w:rsidP="005A0938">
            <w:pPr>
              <w:rPr>
                <w:rFonts w:ascii="Arial" w:hAnsi="Arial" w:cs="Arial"/>
                <w:color w:val="808080" w:themeColor="background1" w:themeShade="80"/>
                <w:lang w:val="en-GB"/>
              </w:rPr>
            </w:pPr>
            <w:r w:rsidRPr="00AF331C">
              <w:rPr>
                <w:rFonts w:ascii="Arial" w:hAnsi="Arial" w:cs="Arial"/>
                <w:color w:val="808080" w:themeColor="background1" w:themeShade="80"/>
                <w:lang w:val="en-GB"/>
              </w:rPr>
              <w:t>PMI-ID</w:t>
            </w:r>
          </w:p>
        </w:tc>
        <w:tc>
          <w:tcPr>
            <w:tcW w:w="1980" w:type="dxa"/>
            <w:vAlign w:val="center"/>
          </w:tcPr>
          <w:p w14:paraId="171CF83F" w14:textId="77777777" w:rsidR="005A0938" w:rsidRPr="00AF331C" w:rsidRDefault="00786CA1" w:rsidP="005A0938">
            <w:pPr>
              <w:rPr>
                <w:rFonts w:ascii="Arial" w:hAnsi="Arial" w:cs="Arial"/>
                <w:color w:val="808080" w:themeColor="background1" w:themeShade="80"/>
                <w:lang w:val="en-GB"/>
              </w:rPr>
            </w:pPr>
            <w:r w:rsidRPr="00AF331C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0" w:name="Text14"/>
            <w:r w:rsidRPr="00AF331C">
              <w:rPr>
                <w:rFonts w:ascii="Arial" w:hAnsi="Arial" w:cs="Arial"/>
                <w:color w:val="808080" w:themeColor="background1" w:themeShade="80"/>
                <w:lang w:val="en-GB"/>
              </w:rPr>
              <w:instrText xml:space="preserve"> FORMTEXT </w:instrText>
            </w:r>
            <w:r w:rsidRPr="00AF331C">
              <w:rPr>
                <w:rFonts w:ascii="Arial" w:hAnsi="Arial" w:cs="Arial"/>
                <w:color w:val="808080" w:themeColor="background1" w:themeShade="80"/>
                <w:lang w:val="en-GB"/>
              </w:rPr>
            </w:r>
            <w:r w:rsidRPr="00AF331C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separate"/>
            </w:r>
            <w:r w:rsidRPr="00AF331C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AF331C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AF331C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end"/>
            </w:r>
            <w:bookmarkEnd w:id="10"/>
          </w:p>
        </w:tc>
      </w:tr>
    </w:tbl>
    <w:p w14:paraId="4F84E8BA" w14:textId="77777777" w:rsidR="005A0938" w:rsidRPr="00AF331C" w:rsidRDefault="005A0938">
      <w:pPr>
        <w:rPr>
          <w:rFonts w:ascii="Arial" w:hAnsi="Arial" w:cs="Arial"/>
          <w:lang w:val="en-GB"/>
        </w:rPr>
      </w:pPr>
    </w:p>
    <w:sectPr w:rsidR="005A0938" w:rsidRPr="00AF331C" w:rsidSect="00070E23">
      <w:footerReference w:type="default" r:id="rId10"/>
      <w:pgSz w:w="11900" w:h="16840"/>
      <w:pgMar w:top="964" w:right="1080" w:bottom="1440" w:left="1080" w:header="144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B46FF" w14:textId="77777777" w:rsidR="00070E23" w:rsidRDefault="00070E23" w:rsidP="00E529C9">
      <w:r>
        <w:separator/>
      </w:r>
    </w:p>
  </w:endnote>
  <w:endnote w:type="continuationSeparator" w:id="0">
    <w:p w14:paraId="07ECB145" w14:textId="77777777" w:rsidR="00070E23" w:rsidRDefault="00070E23" w:rsidP="00E5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4A6BA" w14:textId="043086BA" w:rsidR="00AF331C" w:rsidRPr="00BE17DE" w:rsidRDefault="00AF331C" w:rsidP="00AF331C">
    <w:pPr>
      <w:pStyle w:val="Header"/>
      <w:rPr>
        <w:rFonts w:ascii="Arial Narrow" w:hAnsi="Arial Narrow" w:cs="Arial"/>
        <w:color w:val="A6A6A6" w:themeColor="background1" w:themeShade="A6"/>
        <w:sz w:val="20"/>
      </w:rPr>
    </w:pPr>
    <w:r>
      <w:rPr>
        <w:rFonts w:ascii="Arial Narrow" w:hAnsi="Arial Narrow" w:cs="Arial"/>
        <w:b/>
        <w:bCs/>
        <w:color w:val="A6A6A6" w:themeColor="background1" w:themeShade="A6"/>
        <w:sz w:val="20"/>
      </w:rPr>
      <w:t>EARLY WARNING NOTIFICATION FORM</w:t>
    </w:r>
    <w:r>
      <w:rPr>
        <w:rFonts w:ascii="Arial Narrow" w:hAnsi="Arial Narrow" w:cs="Arial"/>
        <w:b/>
        <w:bCs/>
        <w:color w:val="A6A6A6" w:themeColor="background1" w:themeShade="A6"/>
        <w:sz w:val="20"/>
      </w:rPr>
      <w:tab/>
    </w:r>
    <w:r>
      <w:rPr>
        <w:rFonts w:ascii="Arial Narrow" w:hAnsi="Arial Narrow" w:cs="Arial"/>
        <w:b/>
        <w:bCs/>
        <w:color w:val="A6A6A6" w:themeColor="background1" w:themeShade="A6"/>
        <w:sz w:val="20"/>
      </w:rPr>
      <w:tab/>
    </w:r>
    <w:r w:rsidRPr="00BE17DE">
      <w:rPr>
        <w:rFonts w:ascii="Arial Narrow" w:hAnsi="Arial Narrow" w:cs="Arial"/>
        <w:color w:val="A6A6A6" w:themeColor="background1" w:themeShade="A6"/>
        <w:sz w:val="20"/>
      </w:rPr>
      <w:t xml:space="preserve">Revision No: </w:t>
    </w:r>
    <w:r w:rsidR="00070E23">
      <w:rPr>
        <w:rFonts w:ascii="Arial Narrow" w:hAnsi="Arial Narrow" w:cs="Arial"/>
        <w:color w:val="A6A6A6" w:themeColor="background1" w:themeShade="A6"/>
        <w:sz w:val="20"/>
      </w:rPr>
      <w:t>A</w:t>
    </w:r>
  </w:p>
  <w:p w14:paraId="217D1EB7" w14:textId="482F6371" w:rsidR="00AF331C" w:rsidRPr="00AF331C" w:rsidRDefault="00AF331C" w:rsidP="00AF331C">
    <w:pPr>
      <w:pStyle w:val="Header"/>
      <w:rPr>
        <w:rFonts w:ascii="Arial Narrow" w:hAnsi="Arial Narrow" w:cs="Arial"/>
        <w:color w:val="A6A6A6" w:themeColor="background1" w:themeShade="A6"/>
        <w:sz w:val="20"/>
      </w:rPr>
    </w:pPr>
    <w:r w:rsidRPr="00BE17DE">
      <w:rPr>
        <w:rFonts w:ascii="Arial Narrow" w:hAnsi="Arial Narrow" w:cs="Arial"/>
        <w:color w:val="A6A6A6" w:themeColor="background1" w:themeShade="A6"/>
        <w:sz w:val="20"/>
      </w:rPr>
      <w:t>Document No: IMD 0</w:t>
    </w:r>
    <w:r>
      <w:rPr>
        <w:rFonts w:ascii="Arial Narrow" w:hAnsi="Arial Narrow" w:cs="Arial"/>
        <w:color w:val="A6A6A6" w:themeColor="background1" w:themeShade="A6"/>
        <w:sz w:val="20"/>
      </w:rPr>
      <w:t>34</w:t>
    </w:r>
    <w:r>
      <w:rPr>
        <w:rFonts w:ascii="Arial Narrow" w:hAnsi="Arial Narrow" w:cs="Arial"/>
        <w:color w:val="A6A6A6" w:themeColor="background1" w:themeShade="A6"/>
        <w:sz w:val="20"/>
      </w:rPr>
      <w:tab/>
    </w:r>
    <w:r>
      <w:rPr>
        <w:rFonts w:ascii="Arial Narrow" w:hAnsi="Arial Narrow" w:cs="Arial"/>
        <w:color w:val="A6A6A6" w:themeColor="background1" w:themeShade="A6"/>
        <w:sz w:val="20"/>
      </w:rPr>
      <w:tab/>
    </w:r>
    <w:r w:rsidRPr="00BE17DE">
      <w:rPr>
        <w:rFonts w:ascii="Arial Narrow" w:hAnsi="Arial Narrow" w:cs="Arial"/>
        <w:color w:val="A6A6A6" w:themeColor="background1" w:themeShade="A6"/>
        <w:sz w:val="20"/>
      </w:rPr>
      <w:t xml:space="preserve">Issue No: </w:t>
    </w:r>
    <w:r w:rsidR="00070E23">
      <w:rPr>
        <w:rFonts w:ascii="Arial Narrow" w:hAnsi="Arial Narrow" w:cs="Arial"/>
        <w:color w:val="A6A6A6" w:themeColor="background1" w:themeShade="A6"/>
        <w:sz w:val="20"/>
      </w:rPr>
      <w:t>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C5C87" w14:textId="77777777" w:rsidR="00070E23" w:rsidRDefault="00070E23" w:rsidP="00E529C9">
      <w:r>
        <w:separator/>
      </w:r>
    </w:p>
  </w:footnote>
  <w:footnote w:type="continuationSeparator" w:id="0">
    <w:p w14:paraId="7355AA45" w14:textId="77777777" w:rsidR="00070E23" w:rsidRDefault="00070E23" w:rsidP="00E52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ocumentProtection w:edit="forms" w:enforcement="1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23"/>
    <w:rsid w:val="00011FE8"/>
    <w:rsid w:val="000271E7"/>
    <w:rsid w:val="00050611"/>
    <w:rsid w:val="00070E23"/>
    <w:rsid w:val="000815F1"/>
    <w:rsid w:val="00097202"/>
    <w:rsid w:val="000C22F2"/>
    <w:rsid w:val="000F71FF"/>
    <w:rsid w:val="00111687"/>
    <w:rsid w:val="001854EA"/>
    <w:rsid w:val="001E55A2"/>
    <w:rsid w:val="00212178"/>
    <w:rsid w:val="002C6904"/>
    <w:rsid w:val="00357548"/>
    <w:rsid w:val="003C7B5A"/>
    <w:rsid w:val="003D0BC0"/>
    <w:rsid w:val="0045294B"/>
    <w:rsid w:val="004F4256"/>
    <w:rsid w:val="005837EC"/>
    <w:rsid w:val="00597A36"/>
    <w:rsid w:val="005A0938"/>
    <w:rsid w:val="005A649C"/>
    <w:rsid w:val="00622B3C"/>
    <w:rsid w:val="006C1E0E"/>
    <w:rsid w:val="006D7E4A"/>
    <w:rsid w:val="00720675"/>
    <w:rsid w:val="00742A67"/>
    <w:rsid w:val="007656E4"/>
    <w:rsid w:val="00780A42"/>
    <w:rsid w:val="00786CA1"/>
    <w:rsid w:val="00787196"/>
    <w:rsid w:val="00800E8B"/>
    <w:rsid w:val="0083709F"/>
    <w:rsid w:val="008602E9"/>
    <w:rsid w:val="00893D4B"/>
    <w:rsid w:val="009359FA"/>
    <w:rsid w:val="00936FDD"/>
    <w:rsid w:val="00950382"/>
    <w:rsid w:val="009C1B98"/>
    <w:rsid w:val="009F3C1E"/>
    <w:rsid w:val="00A301E4"/>
    <w:rsid w:val="00A34ACF"/>
    <w:rsid w:val="00AB08FB"/>
    <w:rsid w:val="00AB5C7F"/>
    <w:rsid w:val="00AC2AB4"/>
    <w:rsid w:val="00AF331C"/>
    <w:rsid w:val="00B207CC"/>
    <w:rsid w:val="00BD24B1"/>
    <w:rsid w:val="00BD635D"/>
    <w:rsid w:val="00CE65C5"/>
    <w:rsid w:val="00D54378"/>
    <w:rsid w:val="00DE6DAF"/>
    <w:rsid w:val="00DF374E"/>
    <w:rsid w:val="00E00749"/>
    <w:rsid w:val="00E050B0"/>
    <w:rsid w:val="00E529C9"/>
    <w:rsid w:val="00E7486E"/>
    <w:rsid w:val="00FA6C74"/>
    <w:rsid w:val="00FB7AB4"/>
    <w:rsid w:val="00F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83E41"/>
  <w15:chartTrackingRefBased/>
  <w15:docId w15:val="{EDBDDC5E-9D0D-FC45-84DE-90E2CA8A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29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9C9"/>
  </w:style>
  <w:style w:type="paragraph" w:styleId="Footer">
    <w:name w:val="footer"/>
    <w:basedOn w:val="Normal"/>
    <w:link w:val="FooterChar"/>
    <w:uiPriority w:val="99"/>
    <w:unhideWhenUsed/>
    <w:rsid w:val="00E529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9C9"/>
  </w:style>
  <w:style w:type="paragraph" w:styleId="BalloonText">
    <w:name w:val="Balloon Text"/>
    <w:basedOn w:val="Normal"/>
    <w:link w:val="BalloonTextChar"/>
    <w:uiPriority w:val="99"/>
    <w:semiHidden/>
    <w:unhideWhenUsed/>
    <w:rsid w:val="00D54378"/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78"/>
    <w:rPr>
      <w:rFonts w:ascii="Times New Roman" w:hAnsi="Times New Roman" w:cs="Times New Roman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epayne/Library/CloudStorage/OneDrive-SharedLibraries-INFRATEC-UKLtd/INFRATEC%20-%20Documents/Management%20System/1%20-%20Integrated%20Management%20System/02%20-%20Integrated%20Management%20Documents%20(IMD)/02_01%20-%20Current/IMD034_A_01%20-%20Early%20Warning%20Notification%20Form%20(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66313F-4CC1-4911-9C5E-D4E73753BC7C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480A21E4-B4B9-4146-8AF7-051772310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B27FB1-71C2-42E1-B63A-5D971ED753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IMD034_A_01 - Early Warning Notification Form (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1</cp:revision>
  <cp:lastPrinted>2018-01-09T10:55:00Z</cp:lastPrinted>
  <dcterms:created xsi:type="dcterms:W3CDTF">2024-04-17T14:02:00Z</dcterms:created>
  <dcterms:modified xsi:type="dcterms:W3CDTF">2024-04-17T14:03:00Z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0x010100CF774A78C5DB494CB4772A679A6C3B1E</vt:lpwstr>
  </property>
</Properties>
</file>