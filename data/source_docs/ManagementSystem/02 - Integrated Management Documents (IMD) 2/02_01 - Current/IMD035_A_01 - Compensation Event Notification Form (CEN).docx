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45"/>
        <w:gridCol w:w="2520"/>
        <w:gridCol w:w="3165"/>
      </w:tblGrid>
      <w:tr w:rsidR="00097202" w:rsidRPr="00BE17DE" w14:paraId="6D0886F9" w14:textId="77777777" w:rsidTr="00E050B0">
        <w:trPr>
          <w:trHeight w:val="359"/>
        </w:trPr>
        <w:tc>
          <w:tcPr>
            <w:tcW w:w="4045" w:type="dxa"/>
            <w:vMerge w:val="restart"/>
            <w:vAlign w:val="center"/>
          </w:tcPr>
          <w:p w14:paraId="6D71FE58" w14:textId="77777777" w:rsidR="00097202" w:rsidRPr="00BE17DE" w:rsidRDefault="00097202" w:rsidP="003C7B5A">
            <w:pPr>
              <w:jc w:val="center"/>
              <w:rPr>
                <w:rFonts w:ascii="Arial" w:hAnsi="Arial" w:cs="Arial"/>
                <w:b/>
                <w:color w:val="2BAED8"/>
                <w:sz w:val="24"/>
                <w:szCs w:val="24"/>
                <w:lang w:val="en-GB"/>
              </w:rPr>
            </w:pPr>
            <w:r w:rsidRPr="00BE17DE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61FD9065" wp14:editId="57994A95">
                  <wp:extent cx="2204749" cy="4826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fratec Logo.pd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042" cy="48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5" w:type="dxa"/>
            <w:gridSpan w:val="2"/>
            <w:vAlign w:val="center"/>
          </w:tcPr>
          <w:p w14:paraId="4937641D" w14:textId="77777777" w:rsidR="00097202" w:rsidRPr="00BE17DE" w:rsidRDefault="00426DEC" w:rsidP="00097202">
            <w:pPr>
              <w:jc w:val="center"/>
              <w:rPr>
                <w:rFonts w:ascii="Arial" w:hAnsi="Arial" w:cs="Arial"/>
                <w:b/>
                <w:color w:val="2BAED8"/>
                <w:sz w:val="24"/>
                <w:szCs w:val="24"/>
                <w:lang w:val="en-GB"/>
              </w:rPr>
            </w:pPr>
            <w:r w:rsidRPr="00BE17DE">
              <w:rPr>
                <w:rFonts w:ascii="Arial" w:hAnsi="Arial" w:cs="Arial"/>
                <w:b/>
                <w:noProof/>
                <w:color w:val="2BAED8"/>
                <w:sz w:val="24"/>
                <w:szCs w:val="24"/>
                <w:lang w:val="en-GB" w:eastAsia="en-GB"/>
              </w:rPr>
              <w:t>COMPENSATION EVENT</w:t>
            </w:r>
            <w:r w:rsidR="00BE17DE" w:rsidRPr="00BE17DE">
              <w:rPr>
                <w:rFonts w:ascii="Arial" w:hAnsi="Arial" w:cs="Arial"/>
                <w:b/>
                <w:noProof/>
                <w:color w:val="2BAED8"/>
                <w:sz w:val="24"/>
                <w:szCs w:val="24"/>
                <w:lang w:val="en-GB" w:eastAsia="en-GB"/>
              </w:rPr>
              <w:t xml:space="preserve"> NOTIFICATION</w:t>
            </w:r>
          </w:p>
        </w:tc>
      </w:tr>
      <w:tr w:rsidR="00097202" w:rsidRPr="00BE17DE" w14:paraId="1FF111AE" w14:textId="77777777" w:rsidTr="005A0938">
        <w:trPr>
          <w:trHeight w:val="288"/>
        </w:trPr>
        <w:tc>
          <w:tcPr>
            <w:tcW w:w="4045" w:type="dxa"/>
            <w:vMerge/>
            <w:vAlign w:val="center"/>
          </w:tcPr>
          <w:p w14:paraId="7B2EE182" w14:textId="77777777" w:rsidR="00097202" w:rsidRPr="00BE17DE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520" w:type="dxa"/>
            <w:vAlign w:val="center"/>
          </w:tcPr>
          <w:p w14:paraId="508E3D86" w14:textId="77777777" w:rsidR="00097202" w:rsidRPr="00BE17DE" w:rsidRDefault="00097202" w:rsidP="002C6904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t>Project</w:t>
            </w:r>
          </w:p>
        </w:tc>
        <w:tc>
          <w:tcPr>
            <w:tcW w:w="3165" w:type="dxa"/>
            <w:vAlign w:val="center"/>
          </w:tcPr>
          <w:p w14:paraId="7BDB1CE9" w14:textId="77777777" w:rsidR="00097202" w:rsidRPr="00BE17DE" w:rsidRDefault="00803DD2" w:rsidP="002C6904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Text1"/>
            <w:r w:rsidRPr="00BE17DE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BE17DE">
              <w:rPr>
                <w:rFonts w:ascii="Arial" w:hAnsi="Arial" w:cs="Arial"/>
                <w:lang w:val="en-GB"/>
              </w:rPr>
            </w:r>
            <w:r w:rsidRPr="00BE17DE">
              <w:rPr>
                <w:rFonts w:ascii="Arial" w:hAnsi="Arial" w:cs="Arial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lang w:val="en-GB"/>
              </w:rPr>
              <w:fldChar w:fldCharType="end"/>
            </w:r>
            <w:bookmarkEnd w:id="0"/>
          </w:p>
        </w:tc>
      </w:tr>
      <w:tr w:rsidR="00097202" w:rsidRPr="00BE17DE" w14:paraId="113D989F" w14:textId="77777777" w:rsidTr="005A0938">
        <w:trPr>
          <w:trHeight w:val="288"/>
        </w:trPr>
        <w:tc>
          <w:tcPr>
            <w:tcW w:w="4045" w:type="dxa"/>
            <w:vMerge/>
            <w:vAlign w:val="center"/>
          </w:tcPr>
          <w:p w14:paraId="7E3FFD93" w14:textId="77777777" w:rsidR="00097202" w:rsidRPr="00BE17DE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520" w:type="dxa"/>
            <w:vAlign w:val="center"/>
          </w:tcPr>
          <w:p w14:paraId="77EFE789" w14:textId="77777777" w:rsidR="00097202" w:rsidRPr="00BE17DE" w:rsidRDefault="00097202" w:rsidP="002C6904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t>Project Number</w:t>
            </w:r>
          </w:p>
        </w:tc>
        <w:tc>
          <w:tcPr>
            <w:tcW w:w="3165" w:type="dxa"/>
            <w:vAlign w:val="center"/>
          </w:tcPr>
          <w:p w14:paraId="49926BC7" w14:textId="77777777" w:rsidR="00097202" w:rsidRPr="00BE17DE" w:rsidRDefault="00803DD2" w:rsidP="002C6904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" w:name="Text2"/>
            <w:r w:rsidRPr="00BE17DE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BE17DE">
              <w:rPr>
                <w:rFonts w:ascii="Arial" w:hAnsi="Arial" w:cs="Arial"/>
                <w:lang w:val="en-GB"/>
              </w:rPr>
            </w:r>
            <w:r w:rsidRPr="00BE17DE">
              <w:rPr>
                <w:rFonts w:ascii="Arial" w:hAnsi="Arial" w:cs="Arial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lang w:val="en-GB"/>
              </w:rPr>
              <w:fldChar w:fldCharType="end"/>
            </w:r>
            <w:bookmarkEnd w:id="1"/>
          </w:p>
        </w:tc>
      </w:tr>
      <w:tr w:rsidR="00097202" w:rsidRPr="00BE17DE" w14:paraId="23F83EF1" w14:textId="77777777" w:rsidTr="00E050B0">
        <w:trPr>
          <w:trHeight w:val="476"/>
        </w:trPr>
        <w:tc>
          <w:tcPr>
            <w:tcW w:w="4045" w:type="dxa"/>
            <w:vMerge/>
            <w:vAlign w:val="center"/>
          </w:tcPr>
          <w:p w14:paraId="0314D1C0" w14:textId="77777777" w:rsidR="00097202" w:rsidRPr="00BE17DE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520" w:type="dxa"/>
            <w:vAlign w:val="center"/>
          </w:tcPr>
          <w:p w14:paraId="50BF58E3" w14:textId="77777777" w:rsidR="00097202" w:rsidRPr="00BE17DE" w:rsidRDefault="00426DEC" w:rsidP="002C6904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E17DE">
              <w:rPr>
                <w:rFonts w:ascii="Arial" w:hAnsi="Arial" w:cs="Arial"/>
                <w:b/>
                <w:sz w:val="24"/>
                <w:szCs w:val="24"/>
                <w:lang w:val="en-GB"/>
              </w:rPr>
              <w:t>CE</w:t>
            </w:r>
            <w:r w:rsidR="00097202" w:rsidRPr="00BE17DE">
              <w:rPr>
                <w:rFonts w:ascii="Arial" w:hAnsi="Arial" w:cs="Arial"/>
                <w:b/>
                <w:sz w:val="24"/>
                <w:szCs w:val="24"/>
                <w:lang w:val="en-GB"/>
              </w:rPr>
              <w:t>-ID</w:t>
            </w:r>
          </w:p>
          <w:p w14:paraId="57C1E7C3" w14:textId="77777777" w:rsidR="00097202" w:rsidRPr="00BE17DE" w:rsidRDefault="00097202" w:rsidP="002C6904">
            <w:pPr>
              <w:rPr>
                <w:rFonts w:ascii="Arial" w:hAnsi="Arial" w:cs="Arial"/>
                <w:b/>
                <w:i/>
                <w:sz w:val="13"/>
                <w:szCs w:val="13"/>
                <w:lang w:val="en-GB"/>
              </w:rPr>
            </w:pPr>
            <w:r w:rsidRPr="00BE17DE">
              <w:rPr>
                <w:rFonts w:ascii="Arial" w:hAnsi="Arial" w:cs="Arial"/>
                <w:b/>
                <w:i/>
                <w:sz w:val="13"/>
                <w:szCs w:val="13"/>
                <w:lang w:val="en-GB"/>
              </w:rPr>
              <w:t>(Completed by Project Support)</w:t>
            </w:r>
          </w:p>
        </w:tc>
        <w:tc>
          <w:tcPr>
            <w:tcW w:w="3165" w:type="dxa"/>
            <w:vAlign w:val="center"/>
          </w:tcPr>
          <w:p w14:paraId="44E518E1" w14:textId="77777777" w:rsidR="00097202" w:rsidRPr="00BE17DE" w:rsidRDefault="00803DD2" w:rsidP="002C6904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BE17DE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2" w:name="Text3"/>
            <w:r w:rsidRPr="00BE17DE">
              <w:rPr>
                <w:rFonts w:ascii="Arial" w:hAnsi="Arial" w:cs="Arial"/>
                <w:b/>
                <w:sz w:val="28"/>
                <w:szCs w:val="28"/>
                <w:lang w:val="en-GB"/>
              </w:rPr>
              <w:instrText xml:space="preserve"> FORMTEXT </w:instrText>
            </w:r>
            <w:r w:rsidRPr="00BE17DE">
              <w:rPr>
                <w:rFonts w:ascii="Arial" w:hAnsi="Arial" w:cs="Arial"/>
                <w:b/>
                <w:sz w:val="28"/>
                <w:szCs w:val="28"/>
                <w:lang w:val="en-GB"/>
              </w:rPr>
            </w:r>
            <w:r w:rsidRPr="00BE17DE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BE17DE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BE17DE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BE17DE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BE17DE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BE17DE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end"/>
            </w:r>
            <w:bookmarkEnd w:id="2"/>
          </w:p>
        </w:tc>
      </w:tr>
    </w:tbl>
    <w:p w14:paraId="059356CE" w14:textId="77777777" w:rsidR="00742A67" w:rsidRPr="00BE17DE" w:rsidRDefault="00742A67">
      <w:pPr>
        <w:rPr>
          <w:rFonts w:ascii="Arial" w:hAnsi="Arial" w:cs="Arial"/>
          <w:lang w:val="en-GB"/>
        </w:rPr>
      </w:pPr>
    </w:p>
    <w:tbl>
      <w:tblPr>
        <w:tblStyle w:val="TableGrid"/>
        <w:tblW w:w="9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70"/>
        <w:gridCol w:w="2880"/>
        <w:gridCol w:w="2520"/>
        <w:gridCol w:w="3150"/>
      </w:tblGrid>
      <w:tr w:rsidR="00950382" w:rsidRPr="00BE17DE" w14:paraId="50F3ADFA" w14:textId="77777777" w:rsidTr="005A0938">
        <w:trPr>
          <w:trHeight w:val="432"/>
        </w:trPr>
        <w:tc>
          <w:tcPr>
            <w:tcW w:w="1170" w:type="dxa"/>
            <w:vAlign w:val="center"/>
          </w:tcPr>
          <w:p w14:paraId="0075D99B" w14:textId="77777777" w:rsidR="00A301E4" w:rsidRPr="00BE17DE" w:rsidRDefault="00A301E4" w:rsidP="00A301E4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t>To:</w:t>
            </w:r>
          </w:p>
        </w:tc>
        <w:tc>
          <w:tcPr>
            <w:tcW w:w="2880" w:type="dxa"/>
            <w:vAlign w:val="center"/>
          </w:tcPr>
          <w:p w14:paraId="4429CEB3" w14:textId="77777777" w:rsidR="00A301E4" w:rsidRPr="00BE17DE" w:rsidRDefault="00AB08FB" w:rsidP="00786CA1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fldChar w:fldCharType="begin">
                <w:ffData>
                  <w:name w:val="To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3" w:name="To"/>
            <w:r w:rsidRPr="00BE17DE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BE17DE">
              <w:rPr>
                <w:rFonts w:ascii="Arial" w:hAnsi="Arial" w:cs="Arial"/>
                <w:lang w:val="en-GB"/>
              </w:rPr>
            </w:r>
            <w:r w:rsidRPr="00BE17DE">
              <w:rPr>
                <w:rFonts w:ascii="Arial" w:hAnsi="Arial" w:cs="Arial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lang w:val="en-GB"/>
              </w:rPr>
              <w:fldChar w:fldCharType="end"/>
            </w:r>
            <w:bookmarkEnd w:id="3"/>
          </w:p>
        </w:tc>
        <w:tc>
          <w:tcPr>
            <w:tcW w:w="2520" w:type="dxa"/>
            <w:vAlign w:val="center"/>
          </w:tcPr>
          <w:p w14:paraId="12EB7622" w14:textId="77777777" w:rsidR="00A301E4" w:rsidRPr="00BE17DE" w:rsidRDefault="00A301E4" w:rsidP="00A301E4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3150" w:type="dxa"/>
            <w:vAlign w:val="center"/>
          </w:tcPr>
          <w:p w14:paraId="6E1FB1C4" w14:textId="77777777" w:rsidR="00A301E4" w:rsidRPr="00BE17DE" w:rsidRDefault="00AB08FB" w:rsidP="00A301E4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" w:name="Text4"/>
            <w:r w:rsidRPr="00BE17DE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BE17DE">
              <w:rPr>
                <w:rFonts w:ascii="Arial" w:hAnsi="Arial" w:cs="Arial"/>
                <w:lang w:val="en-GB"/>
              </w:rPr>
            </w:r>
            <w:r w:rsidRPr="00BE17DE">
              <w:rPr>
                <w:rFonts w:ascii="Arial" w:hAnsi="Arial" w:cs="Arial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lang w:val="en-GB"/>
              </w:rPr>
              <w:fldChar w:fldCharType="end"/>
            </w:r>
            <w:bookmarkEnd w:id="4"/>
          </w:p>
        </w:tc>
      </w:tr>
      <w:tr w:rsidR="00950382" w:rsidRPr="00BE17DE" w14:paraId="089B6DE5" w14:textId="77777777" w:rsidTr="00803DD2">
        <w:trPr>
          <w:cantSplit/>
          <w:trHeight w:val="7079"/>
        </w:trPr>
        <w:tc>
          <w:tcPr>
            <w:tcW w:w="1170" w:type="dxa"/>
            <w:textDirection w:val="btLr"/>
            <w:vAlign w:val="center"/>
          </w:tcPr>
          <w:p w14:paraId="2F6640BD" w14:textId="77777777" w:rsidR="00A301E4" w:rsidRPr="00BE17DE" w:rsidRDefault="00A301E4" w:rsidP="00426DEC">
            <w:pPr>
              <w:ind w:left="113" w:right="113"/>
              <w:jc w:val="center"/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t>Details</w:t>
            </w:r>
          </w:p>
        </w:tc>
        <w:tc>
          <w:tcPr>
            <w:tcW w:w="8550" w:type="dxa"/>
            <w:gridSpan w:val="3"/>
          </w:tcPr>
          <w:p w14:paraId="00CE623D" w14:textId="77777777" w:rsidR="00A301E4" w:rsidRPr="00BE17DE" w:rsidRDefault="005E0AA9" w:rsidP="00101459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 w:rsidRPr="00BE17DE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BE17DE">
              <w:rPr>
                <w:rFonts w:ascii="Arial" w:hAnsi="Arial" w:cs="Arial"/>
                <w:lang w:val="en-GB"/>
              </w:rPr>
            </w:r>
            <w:r w:rsidRPr="00BE17DE">
              <w:rPr>
                <w:rFonts w:ascii="Arial" w:hAnsi="Arial" w:cs="Arial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lang w:val="en-GB"/>
              </w:rPr>
              <w:fldChar w:fldCharType="end"/>
            </w:r>
            <w:bookmarkEnd w:id="5"/>
          </w:p>
        </w:tc>
      </w:tr>
    </w:tbl>
    <w:p w14:paraId="4DD3925B" w14:textId="77777777" w:rsidR="002C6904" w:rsidRPr="00BE17DE" w:rsidRDefault="002C6904">
      <w:pPr>
        <w:rPr>
          <w:rFonts w:ascii="Arial" w:hAnsi="Arial" w:cs="Arial"/>
          <w:lang w:val="en-GB"/>
        </w:rPr>
      </w:pPr>
    </w:p>
    <w:tbl>
      <w:tblPr>
        <w:tblStyle w:val="TableGrid"/>
        <w:tblW w:w="9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140"/>
        <w:gridCol w:w="1088"/>
        <w:gridCol w:w="3232"/>
        <w:gridCol w:w="1260"/>
      </w:tblGrid>
      <w:tr w:rsidR="00011330" w:rsidRPr="00BE17DE" w14:paraId="6E0E54AE" w14:textId="77777777" w:rsidTr="00F82CA1">
        <w:trPr>
          <w:trHeight w:val="179"/>
        </w:trPr>
        <w:tc>
          <w:tcPr>
            <w:tcW w:w="4140" w:type="dxa"/>
          </w:tcPr>
          <w:p w14:paraId="48A279D3" w14:textId="77777777" w:rsidR="00011330" w:rsidRPr="00BE17DE" w:rsidRDefault="00011330" w:rsidP="00EE7607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t>Does this Compensation Event affect the Completion Date or other Key Dates?</w:t>
            </w:r>
          </w:p>
        </w:tc>
        <w:tc>
          <w:tcPr>
            <w:tcW w:w="1088" w:type="dxa"/>
            <w:vAlign w:val="center"/>
          </w:tcPr>
          <w:p w14:paraId="1C285DD5" w14:textId="77777777" w:rsidR="00011330" w:rsidRPr="00BE17DE" w:rsidRDefault="00011330" w:rsidP="00EE7607">
            <w:pPr>
              <w:jc w:val="center"/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E17DE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D07DC5">
              <w:rPr>
                <w:rFonts w:ascii="Arial" w:hAnsi="Arial" w:cs="Arial"/>
                <w:lang w:val="en-GB"/>
              </w:rPr>
            </w:r>
            <w:r w:rsidR="00D07DC5">
              <w:rPr>
                <w:rFonts w:ascii="Arial" w:hAnsi="Arial" w:cs="Arial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lang w:val="en-GB"/>
              </w:rPr>
              <w:fldChar w:fldCharType="end"/>
            </w:r>
          </w:p>
        </w:tc>
        <w:tc>
          <w:tcPr>
            <w:tcW w:w="3232" w:type="dxa"/>
            <w:vAlign w:val="center"/>
          </w:tcPr>
          <w:p w14:paraId="53A48779" w14:textId="77777777" w:rsidR="00011330" w:rsidRPr="00BE17DE" w:rsidRDefault="00011330" w:rsidP="00FB5013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t xml:space="preserve">If yes, </w:t>
            </w:r>
            <w:r w:rsidR="00FB5013" w:rsidRPr="00BE17DE">
              <w:rPr>
                <w:rFonts w:ascii="Arial" w:hAnsi="Arial" w:cs="Arial"/>
                <w:lang w:val="en-GB"/>
              </w:rPr>
              <w:t>will a</w:t>
            </w:r>
            <w:r w:rsidRPr="00BE17DE">
              <w:rPr>
                <w:rFonts w:ascii="Arial" w:hAnsi="Arial" w:cs="Arial"/>
                <w:lang w:val="en-GB"/>
              </w:rPr>
              <w:t xml:space="preserve"> new programme </w:t>
            </w:r>
            <w:r w:rsidR="00FB5013" w:rsidRPr="00BE17DE">
              <w:rPr>
                <w:rFonts w:ascii="Arial" w:hAnsi="Arial" w:cs="Arial"/>
                <w:lang w:val="en-GB"/>
              </w:rPr>
              <w:t>be required</w:t>
            </w:r>
            <w:r w:rsidRPr="00BE17DE">
              <w:rPr>
                <w:rFonts w:ascii="Arial" w:hAnsi="Arial" w:cs="Arial"/>
                <w:lang w:val="en-GB"/>
              </w:rPr>
              <w:t>?</w:t>
            </w:r>
          </w:p>
        </w:tc>
        <w:tc>
          <w:tcPr>
            <w:tcW w:w="1260" w:type="dxa"/>
            <w:vAlign w:val="center"/>
          </w:tcPr>
          <w:p w14:paraId="69EE17A7" w14:textId="77777777" w:rsidR="00011330" w:rsidRPr="00BE17DE" w:rsidRDefault="00011330" w:rsidP="00EE7607">
            <w:pPr>
              <w:jc w:val="center"/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E17DE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D07DC5">
              <w:rPr>
                <w:rFonts w:ascii="Arial" w:hAnsi="Arial" w:cs="Arial"/>
                <w:lang w:val="en-GB"/>
              </w:rPr>
            </w:r>
            <w:r w:rsidR="00D07DC5">
              <w:rPr>
                <w:rFonts w:ascii="Arial" w:hAnsi="Arial" w:cs="Arial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lang w:val="en-GB"/>
              </w:rPr>
              <w:fldChar w:fldCharType="end"/>
            </w:r>
          </w:p>
        </w:tc>
      </w:tr>
    </w:tbl>
    <w:p w14:paraId="36D39072" w14:textId="77777777" w:rsidR="00995428" w:rsidRPr="00BE17DE" w:rsidRDefault="00995428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957"/>
        <w:gridCol w:w="850"/>
      </w:tblGrid>
      <w:tr w:rsidR="00893D4B" w:rsidRPr="00BE17DE" w14:paraId="356EB511" w14:textId="77777777" w:rsidTr="00BE17DE">
        <w:trPr>
          <w:trHeight w:val="179"/>
        </w:trPr>
        <w:tc>
          <w:tcPr>
            <w:tcW w:w="4957" w:type="dxa"/>
          </w:tcPr>
          <w:p w14:paraId="6D593B5B" w14:textId="77777777" w:rsidR="00893D4B" w:rsidRPr="00BE17DE" w:rsidRDefault="00011330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t xml:space="preserve">Other </w:t>
            </w:r>
            <w:r w:rsidR="005A0938" w:rsidRPr="00BE17DE">
              <w:rPr>
                <w:rFonts w:ascii="Arial" w:hAnsi="Arial" w:cs="Arial"/>
                <w:lang w:val="en-GB"/>
              </w:rPr>
              <w:t>Supporting Documents P</w:t>
            </w:r>
            <w:r w:rsidR="00893D4B" w:rsidRPr="00BE17DE">
              <w:rPr>
                <w:rFonts w:ascii="Arial" w:hAnsi="Arial" w:cs="Arial"/>
                <w:lang w:val="en-GB"/>
              </w:rPr>
              <w:t>rovided?</w:t>
            </w:r>
          </w:p>
          <w:p w14:paraId="1346F903" w14:textId="77777777" w:rsidR="00950382" w:rsidRPr="00BE17DE" w:rsidRDefault="00950382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BE17DE">
              <w:rPr>
                <w:rFonts w:ascii="Arial" w:hAnsi="Arial" w:cs="Arial"/>
                <w:i/>
                <w:sz w:val="16"/>
                <w:szCs w:val="16"/>
                <w:lang w:val="en-GB"/>
              </w:rPr>
              <w:t>(if so please send attached with this form to Project Support)</w:t>
            </w:r>
          </w:p>
        </w:tc>
        <w:tc>
          <w:tcPr>
            <w:tcW w:w="850" w:type="dxa"/>
            <w:vAlign w:val="center"/>
          </w:tcPr>
          <w:p w14:paraId="24CBB1BF" w14:textId="77777777" w:rsidR="00893D4B" w:rsidRPr="00BE17DE" w:rsidRDefault="00893D4B" w:rsidP="00893D4B">
            <w:pPr>
              <w:jc w:val="center"/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E17DE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D07DC5">
              <w:rPr>
                <w:rFonts w:ascii="Arial" w:hAnsi="Arial" w:cs="Arial"/>
                <w:lang w:val="en-GB"/>
              </w:rPr>
            </w:r>
            <w:r w:rsidR="00D07DC5">
              <w:rPr>
                <w:rFonts w:ascii="Arial" w:hAnsi="Arial" w:cs="Arial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lang w:val="en-GB"/>
              </w:rPr>
              <w:fldChar w:fldCharType="end"/>
            </w:r>
          </w:p>
        </w:tc>
      </w:tr>
    </w:tbl>
    <w:p w14:paraId="73252E5B" w14:textId="77777777" w:rsidR="00893D4B" w:rsidRPr="00BE17DE" w:rsidRDefault="00893D4B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610"/>
        <w:gridCol w:w="2520"/>
        <w:gridCol w:w="2167"/>
        <w:gridCol w:w="2433"/>
      </w:tblGrid>
      <w:tr w:rsidR="000815F1" w:rsidRPr="00BE17DE" w14:paraId="6D8C0A6D" w14:textId="77777777" w:rsidTr="005A0938">
        <w:trPr>
          <w:trHeight w:val="432"/>
        </w:trPr>
        <w:tc>
          <w:tcPr>
            <w:tcW w:w="2610" w:type="dxa"/>
            <w:vAlign w:val="center"/>
          </w:tcPr>
          <w:p w14:paraId="74704973" w14:textId="77777777" w:rsidR="000815F1" w:rsidRPr="00BE17DE" w:rsidRDefault="000815F1" w:rsidP="005A0938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t>Sent on behalf of INFRATEC-UK</w:t>
            </w:r>
          </w:p>
        </w:tc>
        <w:tc>
          <w:tcPr>
            <w:tcW w:w="2520" w:type="dxa"/>
            <w:vAlign w:val="center"/>
          </w:tcPr>
          <w:p w14:paraId="12BEAC4D" w14:textId="77777777" w:rsidR="000815F1" w:rsidRPr="00BE17DE" w:rsidRDefault="00AB08FB" w:rsidP="005A0938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Lee Payne"/>
                    <w:format w:val="TITLE CASE"/>
                  </w:textInput>
                </w:ffData>
              </w:fldChar>
            </w:r>
            <w:bookmarkStart w:id="6" w:name="Text6"/>
            <w:r w:rsidRPr="00BE17DE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BE17DE">
              <w:rPr>
                <w:rFonts w:ascii="Arial" w:hAnsi="Arial" w:cs="Arial"/>
                <w:lang w:val="en-GB"/>
              </w:rPr>
            </w:r>
            <w:r w:rsidRPr="00BE17DE">
              <w:rPr>
                <w:rFonts w:ascii="Arial" w:hAnsi="Arial" w:cs="Arial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noProof/>
                <w:lang w:val="en-GB"/>
              </w:rPr>
              <w:t>Lee Payne</w:t>
            </w:r>
            <w:r w:rsidRPr="00BE17DE">
              <w:rPr>
                <w:rFonts w:ascii="Arial" w:hAnsi="Arial" w:cs="Arial"/>
                <w:lang w:val="en-GB"/>
              </w:rPr>
              <w:fldChar w:fldCharType="end"/>
            </w:r>
            <w:bookmarkEnd w:id="6"/>
          </w:p>
        </w:tc>
        <w:tc>
          <w:tcPr>
            <w:tcW w:w="2167" w:type="dxa"/>
            <w:vAlign w:val="center"/>
          </w:tcPr>
          <w:p w14:paraId="37E4D2A0" w14:textId="77777777" w:rsidR="000815F1" w:rsidRPr="00BE17DE" w:rsidRDefault="000815F1" w:rsidP="005A0938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2433" w:type="dxa"/>
            <w:vAlign w:val="center"/>
          </w:tcPr>
          <w:p w14:paraId="607116FE" w14:textId="77777777" w:rsidR="000815F1" w:rsidRPr="00BE17DE" w:rsidRDefault="00AB08FB" w:rsidP="005A0938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" w:name="Text7"/>
            <w:r w:rsidRPr="00BE17DE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BE17DE">
              <w:rPr>
                <w:rFonts w:ascii="Arial" w:hAnsi="Arial" w:cs="Arial"/>
                <w:lang w:val="en-GB"/>
              </w:rPr>
            </w:r>
            <w:r w:rsidRPr="00BE17DE">
              <w:rPr>
                <w:rFonts w:ascii="Arial" w:hAnsi="Arial" w:cs="Arial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lang w:val="en-GB"/>
              </w:rPr>
              <w:fldChar w:fldCharType="end"/>
            </w:r>
            <w:bookmarkEnd w:id="7"/>
          </w:p>
        </w:tc>
      </w:tr>
      <w:tr w:rsidR="000815F1" w:rsidRPr="00BE17DE" w14:paraId="714509D1" w14:textId="77777777" w:rsidTr="005A0938">
        <w:trPr>
          <w:trHeight w:val="432"/>
        </w:trPr>
        <w:tc>
          <w:tcPr>
            <w:tcW w:w="2610" w:type="dxa"/>
            <w:vAlign w:val="center"/>
          </w:tcPr>
          <w:p w14:paraId="3078F6FA" w14:textId="77777777" w:rsidR="000815F1" w:rsidRPr="00BE17DE" w:rsidRDefault="000815F1" w:rsidP="005A0938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t xml:space="preserve">Originator of </w:t>
            </w:r>
            <w:r w:rsidR="00011330" w:rsidRPr="00BE17DE">
              <w:rPr>
                <w:rFonts w:ascii="Arial" w:hAnsi="Arial" w:cs="Arial"/>
                <w:lang w:val="en-GB"/>
              </w:rPr>
              <w:t>CE</w:t>
            </w:r>
          </w:p>
        </w:tc>
        <w:tc>
          <w:tcPr>
            <w:tcW w:w="2520" w:type="dxa"/>
            <w:vAlign w:val="center"/>
          </w:tcPr>
          <w:p w14:paraId="2BA7A692" w14:textId="77777777" w:rsidR="000815F1" w:rsidRPr="00BE17DE" w:rsidRDefault="00AB08FB" w:rsidP="005A0938">
            <w:pPr>
              <w:rPr>
                <w:rFonts w:ascii="Arial" w:hAnsi="Arial" w:cs="Arial"/>
                <w:lang w:val="en-GB"/>
              </w:rPr>
            </w:pPr>
            <w:r w:rsidRPr="00BE17DE">
              <w:rPr>
                <w:rFonts w:ascii="Arial" w:hAnsi="Arial" w:cs="Arial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8" w:name="Text8"/>
            <w:r w:rsidRPr="00BE17DE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BE17DE">
              <w:rPr>
                <w:rFonts w:ascii="Arial" w:hAnsi="Arial" w:cs="Arial"/>
                <w:lang w:val="en-GB"/>
              </w:rPr>
            </w:r>
            <w:r w:rsidRPr="00BE17DE">
              <w:rPr>
                <w:rFonts w:ascii="Arial" w:hAnsi="Arial" w:cs="Arial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lang w:val="en-GB"/>
              </w:rPr>
              <w:t> </w:t>
            </w:r>
            <w:r w:rsidRPr="00BE17DE">
              <w:rPr>
                <w:rFonts w:ascii="Arial" w:hAnsi="Arial" w:cs="Arial"/>
                <w:lang w:val="en-GB"/>
              </w:rPr>
              <w:fldChar w:fldCharType="end"/>
            </w:r>
            <w:bookmarkEnd w:id="8"/>
          </w:p>
        </w:tc>
        <w:tc>
          <w:tcPr>
            <w:tcW w:w="2167" w:type="dxa"/>
            <w:vAlign w:val="center"/>
          </w:tcPr>
          <w:p w14:paraId="59ADE908" w14:textId="77777777" w:rsidR="000815F1" w:rsidRPr="00BE17DE" w:rsidRDefault="000815F1" w:rsidP="005A093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17DE">
              <w:rPr>
                <w:rFonts w:ascii="Arial" w:hAnsi="Arial" w:cs="Arial"/>
                <w:b/>
                <w:sz w:val="22"/>
                <w:szCs w:val="22"/>
                <w:lang w:val="en-GB"/>
              </w:rPr>
              <w:t>Reply Needed By:</w:t>
            </w:r>
          </w:p>
          <w:p w14:paraId="7FD1C85F" w14:textId="77777777" w:rsidR="00011330" w:rsidRPr="00BE17DE" w:rsidRDefault="009542E6" w:rsidP="005A0938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BE17DE">
              <w:rPr>
                <w:rFonts w:ascii="Arial" w:hAnsi="Arial" w:cs="Arial"/>
                <w:i/>
                <w:sz w:val="16"/>
                <w:szCs w:val="16"/>
                <w:lang w:val="en-GB"/>
              </w:rPr>
              <w:t>(Within 1 week</w:t>
            </w:r>
            <w:r w:rsidR="00011330" w:rsidRPr="00BE17DE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 of submitted date)</w:t>
            </w:r>
          </w:p>
        </w:tc>
        <w:tc>
          <w:tcPr>
            <w:tcW w:w="2433" w:type="dxa"/>
            <w:vAlign w:val="center"/>
          </w:tcPr>
          <w:p w14:paraId="2E00D701" w14:textId="77777777" w:rsidR="000815F1" w:rsidRPr="00BE17DE" w:rsidRDefault="00AB08FB" w:rsidP="005A093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E17DE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9" w:name="Text9"/>
            <w:r w:rsidRPr="00BE17DE">
              <w:rPr>
                <w:rFonts w:ascii="Arial" w:hAnsi="Arial" w:cs="Arial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BE17DE">
              <w:rPr>
                <w:rFonts w:ascii="Arial" w:hAnsi="Arial" w:cs="Arial"/>
                <w:b/>
                <w:sz w:val="22"/>
                <w:szCs w:val="22"/>
                <w:lang w:val="en-GB"/>
              </w:rPr>
            </w:r>
            <w:r w:rsidRPr="00BE17DE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Pr="00BE17DE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Pr="00BE17DE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Pr="00BE17DE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Pr="00BE17DE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Pr="00BE17DE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end"/>
            </w:r>
            <w:bookmarkEnd w:id="9"/>
          </w:p>
        </w:tc>
      </w:tr>
    </w:tbl>
    <w:p w14:paraId="00968992" w14:textId="77777777" w:rsidR="005A0938" w:rsidRPr="00BE17DE" w:rsidRDefault="005A0938">
      <w:pPr>
        <w:rPr>
          <w:rFonts w:ascii="Arial" w:hAnsi="Arial" w:cs="Arial"/>
          <w:lang w:val="en-GB"/>
        </w:rPr>
      </w:pPr>
    </w:p>
    <w:p w14:paraId="2A285638" w14:textId="77777777" w:rsidR="005A0938" w:rsidRPr="00BE17DE" w:rsidRDefault="005A0938" w:rsidP="005A0938">
      <w:pPr>
        <w:spacing w:after="120"/>
        <w:rPr>
          <w:rFonts w:ascii="Arial" w:hAnsi="Arial" w:cs="Arial"/>
          <w:color w:val="808080" w:themeColor="background1" w:themeShade="80"/>
          <w:u w:val="single"/>
          <w:lang w:val="en-GB"/>
        </w:rPr>
      </w:pPr>
      <w:r w:rsidRPr="00BE17DE">
        <w:rPr>
          <w:rFonts w:ascii="Arial" w:hAnsi="Arial" w:cs="Arial"/>
          <w:color w:val="808080" w:themeColor="background1" w:themeShade="80"/>
          <w:u w:val="single"/>
          <w:lang w:val="en-GB"/>
        </w:rPr>
        <w:t>INFRATEC-UK USE ONLY</w:t>
      </w: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70"/>
        <w:gridCol w:w="1980"/>
      </w:tblGrid>
      <w:tr w:rsidR="005A0938" w:rsidRPr="00BE17DE" w14:paraId="174D8E72" w14:textId="77777777" w:rsidTr="005A0938">
        <w:trPr>
          <w:trHeight w:val="288"/>
        </w:trPr>
        <w:tc>
          <w:tcPr>
            <w:tcW w:w="1170" w:type="dxa"/>
            <w:vAlign w:val="center"/>
          </w:tcPr>
          <w:p w14:paraId="68807450" w14:textId="77777777" w:rsidR="005A0938" w:rsidRPr="00BE17DE" w:rsidRDefault="009542E6" w:rsidP="005A0938">
            <w:pPr>
              <w:rPr>
                <w:rFonts w:ascii="Arial" w:hAnsi="Arial" w:cs="Arial"/>
                <w:color w:val="808080" w:themeColor="background1" w:themeShade="80"/>
                <w:lang w:val="en-GB"/>
              </w:rPr>
            </w:pPr>
            <w:r w:rsidRPr="00BE17DE">
              <w:rPr>
                <w:rFonts w:ascii="Arial" w:hAnsi="Arial" w:cs="Arial"/>
                <w:color w:val="808080" w:themeColor="background1" w:themeShade="80"/>
                <w:lang w:val="en-GB"/>
              </w:rPr>
              <w:t>QTE</w:t>
            </w:r>
            <w:r w:rsidR="005A0938" w:rsidRPr="00BE17DE">
              <w:rPr>
                <w:rFonts w:ascii="Arial" w:hAnsi="Arial" w:cs="Arial"/>
                <w:color w:val="808080" w:themeColor="background1" w:themeShade="80"/>
                <w:lang w:val="en-GB"/>
              </w:rPr>
              <w:t>-ID</w:t>
            </w:r>
          </w:p>
        </w:tc>
        <w:tc>
          <w:tcPr>
            <w:tcW w:w="1980" w:type="dxa"/>
            <w:vAlign w:val="center"/>
          </w:tcPr>
          <w:p w14:paraId="22FB21D4" w14:textId="77777777" w:rsidR="005A0938" w:rsidRPr="00BE17DE" w:rsidRDefault="00786CA1" w:rsidP="005A0938">
            <w:pPr>
              <w:rPr>
                <w:rFonts w:ascii="Arial" w:hAnsi="Arial" w:cs="Arial"/>
                <w:color w:val="808080" w:themeColor="background1" w:themeShade="80"/>
                <w:lang w:val="en-GB"/>
              </w:rPr>
            </w:pPr>
            <w:r w:rsidRPr="00BE17DE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0" w:name="Text14"/>
            <w:r w:rsidRPr="00BE17DE">
              <w:rPr>
                <w:rFonts w:ascii="Arial" w:hAnsi="Arial" w:cs="Arial"/>
                <w:color w:val="808080" w:themeColor="background1" w:themeShade="80"/>
                <w:lang w:val="en-GB"/>
              </w:rPr>
              <w:instrText xml:space="preserve"> FORMTEXT </w:instrText>
            </w:r>
            <w:r w:rsidRPr="00BE17DE">
              <w:rPr>
                <w:rFonts w:ascii="Arial" w:hAnsi="Arial" w:cs="Arial"/>
                <w:color w:val="808080" w:themeColor="background1" w:themeShade="80"/>
                <w:lang w:val="en-GB"/>
              </w:rPr>
            </w:r>
            <w:r w:rsidRPr="00BE17DE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separate"/>
            </w:r>
            <w:r w:rsidRPr="00BE17DE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BE17DE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BE17DE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end"/>
            </w:r>
            <w:bookmarkEnd w:id="10"/>
          </w:p>
        </w:tc>
      </w:tr>
    </w:tbl>
    <w:p w14:paraId="155E6962" w14:textId="77777777" w:rsidR="005A0938" w:rsidRPr="00BE17DE" w:rsidRDefault="005A0938">
      <w:pPr>
        <w:rPr>
          <w:rFonts w:ascii="Inter" w:hAnsi="Inter"/>
          <w:lang w:val="en-GB"/>
        </w:rPr>
      </w:pPr>
    </w:p>
    <w:sectPr w:rsidR="005A0938" w:rsidRPr="00BE17DE" w:rsidSect="00D07DC5">
      <w:footerReference w:type="default" r:id="rId10"/>
      <w:pgSz w:w="11900" w:h="16840"/>
      <w:pgMar w:top="894" w:right="1080" w:bottom="1062" w:left="1080" w:header="90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95D61" w14:textId="77777777" w:rsidR="00D07DC5" w:rsidRDefault="00D07DC5" w:rsidP="00E529C9">
      <w:r>
        <w:separator/>
      </w:r>
    </w:p>
  </w:endnote>
  <w:endnote w:type="continuationSeparator" w:id="0">
    <w:p w14:paraId="7B2B9F69" w14:textId="77777777" w:rsidR="00D07DC5" w:rsidRDefault="00D07DC5" w:rsidP="00E5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FF71" w14:textId="29C8C8D0" w:rsidR="00BE17DE" w:rsidRPr="00BE17DE" w:rsidRDefault="00BE17DE" w:rsidP="00BE17DE">
    <w:pPr>
      <w:pStyle w:val="Header"/>
      <w:rPr>
        <w:rFonts w:ascii="Arial Narrow" w:hAnsi="Arial Narrow" w:cs="Arial"/>
        <w:color w:val="A6A6A6" w:themeColor="background1" w:themeShade="A6"/>
        <w:sz w:val="20"/>
      </w:rPr>
    </w:pPr>
    <w:r>
      <w:rPr>
        <w:rFonts w:ascii="Arial Narrow" w:hAnsi="Arial Narrow" w:cs="Arial"/>
        <w:b/>
        <w:bCs/>
        <w:color w:val="A6A6A6" w:themeColor="background1" w:themeShade="A6"/>
        <w:sz w:val="20"/>
      </w:rPr>
      <w:t>COMPENSATION EVENT NOTIFICATION FORM</w:t>
    </w:r>
    <w:r>
      <w:rPr>
        <w:rFonts w:ascii="Arial Narrow" w:hAnsi="Arial Narrow" w:cs="Arial"/>
        <w:b/>
        <w:bCs/>
        <w:color w:val="A6A6A6" w:themeColor="background1" w:themeShade="A6"/>
        <w:sz w:val="20"/>
      </w:rPr>
      <w:tab/>
    </w:r>
    <w:r>
      <w:rPr>
        <w:rFonts w:ascii="Arial Narrow" w:hAnsi="Arial Narrow" w:cs="Arial"/>
        <w:b/>
        <w:bCs/>
        <w:color w:val="A6A6A6" w:themeColor="background1" w:themeShade="A6"/>
        <w:sz w:val="20"/>
      </w:rPr>
      <w:tab/>
    </w:r>
    <w:r w:rsidRPr="00BE17DE">
      <w:rPr>
        <w:rFonts w:ascii="Arial Narrow" w:hAnsi="Arial Narrow" w:cs="Arial"/>
        <w:color w:val="A6A6A6" w:themeColor="background1" w:themeShade="A6"/>
        <w:sz w:val="20"/>
      </w:rPr>
      <w:t xml:space="preserve">Revision No: </w:t>
    </w:r>
    <w:r w:rsidR="00D07DC5">
      <w:rPr>
        <w:rFonts w:ascii="Arial Narrow" w:hAnsi="Arial Narrow" w:cs="Arial"/>
        <w:color w:val="A6A6A6" w:themeColor="background1" w:themeShade="A6"/>
        <w:sz w:val="20"/>
      </w:rPr>
      <w:t>A</w:t>
    </w:r>
  </w:p>
  <w:p w14:paraId="67AF58C8" w14:textId="486A4E6A" w:rsidR="00BE17DE" w:rsidRPr="00BE17DE" w:rsidRDefault="00BE17DE" w:rsidP="00BE17DE">
    <w:pPr>
      <w:pStyle w:val="Header"/>
      <w:rPr>
        <w:rFonts w:ascii="Arial Narrow" w:hAnsi="Arial Narrow" w:cs="Arial"/>
        <w:color w:val="A6A6A6" w:themeColor="background1" w:themeShade="A6"/>
        <w:sz w:val="20"/>
      </w:rPr>
    </w:pPr>
    <w:r w:rsidRPr="00BE17DE">
      <w:rPr>
        <w:rFonts w:ascii="Arial Narrow" w:hAnsi="Arial Narrow" w:cs="Arial"/>
        <w:color w:val="A6A6A6" w:themeColor="background1" w:themeShade="A6"/>
        <w:sz w:val="20"/>
      </w:rPr>
      <w:t>Document No: IMD 0</w:t>
    </w:r>
    <w:r>
      <w:rPr>
        <w:rFonts w:ascii="Arial Narrow" w:hAnsi="Arial Narrow" w:cs="Arial"/>
        <w:color w:val="A6A6A6" w:themeColor="background1" w:themeShade="A6"/>
        <w:sz w:val="20"/>
      </w:rPr>
      <w:t>35</w:t>
    </w:r>
    <w:r>
      <w:rPr>
        <w:rFonts w:ascii="Arial Narrow" w:hAnsi="Arial Narrow" w:cs="Arial"/>
        <w:color w:val="A6A6A6" w:themeColor="background1" w:themeShade="A6"/>
        <w:sz w:val="20"/>
      </w:rPr>
      <w:tab/>
    </w:r>
    <w:r>
      <w:rPr>
        <w:rFonts w:ascii="Arial Narrow" w:hAnsi="Arial Narrow" w:cs="Arial"/>
        <w:color w:val="A6A6A6" w:themeColor="background1" w:themeShade="A6"/>
        <w:sz w:val="20"/>
      </w:rPr>
      <w:tab/>
    </w:r>
    <w:r w:rsidRPr="00BE17DE">
      <w:rPr>
        <w:rFonts w:ascii="Arial Narrow" w:hAnsi="Arial Narrow" w:cs="Arial"/>
        <w:color w:val="A6A6A6" w:themeColor="background1" w:themeShade="A6"/>
        <w:sz w:val="20"/>
      </w:rPr>
      <w:t xml:space="preserve">Issue No: </w:t>
    </w:r>
    <w:r w:rsidR="00D07DC5">
      <w:rPr>
        <w:rFonts w:ascii="Arial Narrow" w:hAnsi="Arial Narrow" w:cs="Arial"/>
        <w:color w:val="A6A6A6" w:themeColor="background1" w:themeShade="A6"/>
        <w:sz w:val="20"/>
      </w:rPr>
      <w:t>001</w:t>
    </w:r>
  </w:p>
  <w:p w14:paraId="4CEDDC7A" w14:textId="77777777" w:rsidR="00BE17DE" w:rsidRPr="00BE17DE" w:rsidRDefault="00BE17DE" w:rsidP="00BE17DE">
    <w:pPr>
      <w:pStyle w:val="Header"/>
      <w:rPr>
        <w:rFonts w:ascii="Arial Narrow" w:hAnsi="Arial Narrow" w:cs="Arial"/>
        <w:b/>
        <w:bCs/>
        <w:color w:val="A6A6A6" w:themeColor="background1" w:themeShade="A6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34A7F" w14:textId="77777777" w:rsidR="00D07DC5" w:rsidRDefault="00D07DC5" w:rsidP="00E529C9">
      <w:r>
        <w:separator/>
      </w:r>
    </w:p>
  </w:footnote>
  <w:footnote w:type="continuationSeparator" w:id="0">
    <w:p w14:paraId="3AF0A223" w14:textId="77777777" w:rsidR="00D07DC5" w:rsidRDefault="00D07DC5" w:rsidP="00E52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ocumentProtection w:edit="forms" w:enforcement="1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C5"/>
    <w:rsid w:val="00011330"/>
    <w:rsid w:val="00050611"/>
    <w:rsid w:val="000815F1"/>
    <w:rsid w:val="00097202"/>
    <w:rsid w:val="000C22F2"/>
    <w:rsid w:val="000F71FF"/>
    <w:rsid w:val="00101459"/>
    <w:rsid w:val="00111687"/>
    <w:rsid w:val="002C6904"/>
    <w:rsid w:val="00357548"/>
    <w:rsid w:val="003B287E"/>
    <w:rsid w:val="003C7B5A"/>
    <w:rsid w:val="003D0BC0"/>
    <w:rsid w:val="00404C3A"/>
    <w:rsid w:val="00420934"/>
    <w:rsid w:val="00426DEC"/>
    <w:rsid w:val="0045294B"/>
    <w:rsid w:val="00484B21"/>
    <w:rsid w:val="004F4256"/>
    <w:rsid w:val="005837EC"/>
    <w:rsid w:val="005A0938"/>
    <w:rsid w:val="005A649C"/>
    <w:rsid w:val="005A6ECD"/>
    <w:rsid w:val="005E0AA9"/>
    <w:rsid w:val="00720675"/>
    <w:rsid w:val="00742A67"/>
    <w:rsid w:val="007656E4"/>
    <w:rsid w:val="00786CA1"/>
    <w:rsid w:val="007E7267"/>
    <w:rsid w:val="00803DD2"/>
    <w:rsid w:val="008602E9"/>
    <w:rsid w:val="00893D4B"/>
    <w:rsid w:val="009359FA"/>
    <w:rsid w:val="00950382"/>
    <w:rsid w:val="009542E6"/>
    <w:rsid w:val="009616C8"/>
    <w:rsid w:val="00995428"/>
    <w:rsid w:val="00996589"/>
    <w:rsid w:val="009C1B98"/>
    <w:rsid w:val="00A301E4"/>
    <w:rsid w:val="00A34ACF"/>
    <w:rsid w:val="00A43308"/>
    <w:rsid w:val="00A53BF4"/>
    <w:rsid w:val="00AB08FB"/>
    <w:rsid w:val="00AB5C7F"/>
    <w:rsid w:val="00AC2AB4"/>
    <w:rsid w:val="00BD24B1"/>
    <w:rsid w:val="00BE17DE"/>
    <w:rsid w:val="00CA487C"/>
    <w:rsid w:val="00CE65C5"/>
    <w:rsid w:val="00D07DC5"/>
    <w:rsid w:val="00DF374E"/>
    <w:rsid w:val="00E00749"/>
    <w:rsid w:val="00E050B0"/>
    <w:rsid w:val="00E529C9"/>
    <w:rsid w:val="00E7486E"/>
    <w:rsid w:val="00F82CA1"/>
    <w:rsid w:val="00FB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9A1F1"/>
  <w15:chartTrackingRefBased/>
  <w15:docId w15:val="{B4E1F922-2A91-5145-84BB-A48EE158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29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9C9"/>
  </w:style>
  <w:style w:type="paragraph" w:styleId="Footer">
    <w:name w:val="footer"/>
    <w:basedOn w:val="Normal"/>
    <w:link w:val="FooterChar"/>
    <w:uiPriority w:val="99"/>
    <w:unhideWhenUsed/>
    <w:rsid w:val="00E529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epayne/Library/CloudStorage/OneDrive-SharedLibraries-INFRATEC-UKLtd/INFRATEC%20-%20Documents/Management%20System/1%20-%20Integrated%20Management%20System/02%20-%20Integrated%20Management%20Documents%20(IMD)/02_01%20-%20Current/IMD035_A_01%20-%20Compensation%20Event%20Notification%2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607EB-1FE2-445A-8FC2-6F7381F24585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B380A6A7-B9B8-4F88-8674-599CD670F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71C54A-DEDC-402B-A780-2B80B29BD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IMD035_A_01 - Compensation Event Notification F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1</cp:revision>
  <cp:lastPrinted>2018-01-09T10:55:00Z</cp:lastPrinted>
  <dcterms:created xsi:type="dcterms:W3CDTF">2024-04-17T14:03:00Z</dcterms:created>
  <dcterms:modified xsi:type="dcterms:W3CDTF">2024-04-17T14:03:00Z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