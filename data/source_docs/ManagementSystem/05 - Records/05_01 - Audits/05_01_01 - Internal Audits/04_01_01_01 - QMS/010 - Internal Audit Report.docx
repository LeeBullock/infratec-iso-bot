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3CE72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t xml:space="preserve">STEP ONE: Audit </w:t>
      </w:r>
      <w:r w:rsidR="00EE6027" w:rsidRPr="000E4922">
        <w:rPr>
          <w:rFonts w:ascii="Avenir Book" w:hAnsi="Avenir Book"/>
          <w:sz w:val="24"/>
          <w:szCs w:val="24"/>
        </w:rPr>
        <w:t>Plan</w:t>
      </w:r>
    </w:p>
    <w:p w14:paraId="1BB3EE51" w14:textId="77777777" w:rsidR="00444AE4" w:rsidRPr="00FB1351" w:rsidRDefault="00444AE4">
      <w:pPr>
        <w:rPr>
          <w:rFonts w:ascii="Avenir Book" w:hAnsi="Avenir Book"/>
          <w:sz w:val="16"/>
          <w:szCs w:val="16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28"/>
        <w:gridCol w:w="4872"/>
        <w:gridCol w:w="1276"/>
      </w:tblGrid>
      <w:tr w:rsidR="00444AE4" w:rsidRPr="00FB1351" w14:paraId="4DD7F5DD" w14:textId="77777777" w:rsidTr="00490606">
        <w:trPr>
          <w:trHeight w:val="432"/>
        </w:trPr>
        <w:tc>
          <w:tcPr>
            <w:tcW w:w="9776" w:type="dxa"/>
            <w:gridSpan w:val="3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60CA597D" w14:textId="77777777" w:rsidR="00444AE4" w:rsidRPr="000E4922" w:rsidRDefault="00444AE4" w:rsidP="00A00872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Process to Audit (Audit Scope): </w:t>
            </w:r>
          </w:p>
        </w:tc>
      </w:tr>
      <w:tr w:rsidR="00444AE4" w:rsidRPr="00FB1351" w14:paraId="1C5B5E48" w14:textId="77777777" w:rsidTr="00490606">
        <w:trPr>
          <w:trHeight w:val="432"/>
        </w:trPr>
        <w:tc>
          <w:tcPr>
            <w:tcW w:w="3628" w:type="dxa"/>
            <w:vAlign w:val="center"/>
          </w:tcPr>
          <w:p w14:paraId="70FFF6E0" w14:textId="237EE61E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 Date(s):</w:t>
            </w:r>
            <w:r w:rsidR="00811213">
              <w:rPr>
                <w:rFonts w:ascii="Avenir Book" w:hAnsi="Avenir Book" w:cs="Arial"/>
                <w:b/>
                <w:sz w:val="20"/>
              </w:rPr>
              <w:t xml:space="preserve">  </w:t>
            </w:r>
            <w:r w:rsidR="00FA7881">
              <w:rPr>
                <w:rFonts w:ascii="Avenir Book" w:hAnsi="Avenir Book" w:cs="Arial"/>
                <w:bCs/>
                <w:sz w:val="20"/>
              </w:rPr>
              <w:t>1</w:t>
            </w:r>
            <w:r w:rsidR="00811213">
              <w:rPr>
                <w:rFonts w:ascii="Avenir Book" w:hAnsi="Avenir Book" w:cs="Arial"/>
                <w:bCs/>
                <w:sz w:val="20"/>
              </w:rPr>
              <w:t>3</w:t>
            </w:r>
            <w:r w:rsidR="00210D17" w:rsidRPr="00210D17">
              <w:rPr>
                <w:rFonts w:ascii="Avenir Book" w:hAnsi="Avenir Book" w:cs="Arial"/>
                <w:bCs/>
                <w:sz w:val="20"/>
              </w:rPr>
              <w:t>/</w:t>
            </w:r>
            <w:r w:rsidR="00811213">
              <w:rPr>
                <w:rFonts w:ascii="Avenir Book" w:hAnsi="Avenir Book" w:cs="Arial"/>
                <w:bCs/>
                <w:sz w:val="20"/>
              </w:rPr>
              <w:t>07/</w:t>
            </w:r>
            <w:r w:rsidR="00210D17" w:rsidRPr="00210D17">
              <w:rPr>
                <w:rFonts w:ascii="Avenir Book" w:hAnsi="Avenir Book" w:cs="Arial"/>
                <w:bCs/>
                <w:sz w:val="20"/>
              </w:rPr>
              <w:t>20</w:t>
            </w:r>
          </w:p>
        </w:tc>
        <w:tc>
          <w:tcPr>
            <w:tcW w:w="6148" w:type="dxa"/>
            <w:gridSpan w:val="2"/>
            <w:vAlign w:val="center"/>
          </w:tcPr>
          <w:p w14:paraId="26AED62E" w14:textId="77777777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Lead Auditor:</w:t>
            </w:r>
            <w:r w:rsidR="001F0F9D">
              <w:rPr>
                <w:rFonts w:ascii="Avenir Book" w:hAnsi="Avenir Book" w:cs="Arial"/>
                <w:b/>
                <w:sz w:val="20"/>
              </w:rPr>
              <w:t xml:space="preserve"> </w:t>
            </w:r>
            <w:r w:rsidR="001F0F9D" w:rsidRPr="00D20D69">
              <w:rPr>
                <w:rFonts w:ascii="Avenir Book" w:hAnsi="Avenir Book" w:cs="Arial"/>
                <w:bCs/>
                <w:sz w:val="20"/>
              </w:rPr>
              <w:t>David Rodwell</w:t>
            </w:r>
          </w:p>
        </w:tc>
      </w:tr>
      <w:tr w:rsidR="00444AE4" w:rsidRPr="00FB1351" w14:paraId="6D0D4082" w14:textId="77777777" w:rsidTr="00490606">
        <w:trPr>
          <w:trHeight w:val="432"/>
        </w:trPr>
        <w:tc>
          <w:tcPr>
            <w:tcW w:w="3628" w:type="dxa"/>
            <w:tcBorders>
              <w:bottom w:val="single" w:sz="4" w:space="0" w:color="auto"/>
            </w:tcBorders>
            <w:vAlign w:val="center"/>
          </w:tcPr>
          <w:p w14:paraId="783CB324" w14:textId="2AF072CD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 #:</w:t>
            </w:r>
            <w:r w:rsidR="001F0F9D">
              <w:rPr>
                <w:rFonts w:ascii="Avenir Book" w:hAnsi="Avenir Book" w:cs="Arial"/>
                <w:b/>
                <w:sz w:val="20"/>
              </w:rPr>
              <w:t xml:space="preserve"> </w:t>
            </w:r>
            <w:r w:rsidR="00D20D69" w:rsidRPr="00D20D69">
              <w:rPr>
                <w:rFonts w:ascii="Avenir Book" w:hAnsi="Avenir Book" w:cs="Arial"/>
                <w:bCs/>
                <w:sz w:val="20"/>
              </w:rPr>
              <w:t>0</w:t>
            </w:r>
            <w:r w:rsidR="00210D17">
              <w:rPr>
                <w:rFonts w:ascii="Avenir Book" w:hAnsi="Avenir Book" w:cs="Arial"/>
                <w:bCs/>
                <w:sz w:val="20"/>
              </w:rPr>
              <w:t>10</w:t>
            </w:r>
          </w:p>
        </w:tc>
        <w:tc>
          <w:tcPr>
            <w:tcW w:w="6148" w:type="dxa"/>
            <w:gridSpan w:val="2"/>
            <w:tcBorders>
              <w:bottom w:val="single" w:sz="4" w:space="0" w:color="auto"/>
            </w:tcBorders>
            <w:vAlign w:val="center"/>
          </w:tcPr>
          <w:p w14:paraId="4BB154C1" w14:textId="77777777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Auditor(s):</w:t>
            </w:r>
            <w:r w:rsidRPr="000E4922">
              <w:rPr>
                <w:rFonts w:ascii="Avenir Book" w:hAnsi="Avenir Book" w:cs="Arial"/>
                <w:sz w:val="20"/>
              </w:rPr>
              <w:t xml:space="preserve"> </w:t>
            </w:r>
          </w:p>
        </w:tc>
      </w:tr>
      <w:tr w:rsidR="00444AE4" w:rsidRPr="00FB1351" w14:paraId="6F40A33A" w14:textId="77777777" w:rsidTr="00490606">
        <w:trPr>
          <w:trHeight w:val="530"/>
        </w:trPr>
        <w:tc>
          <w:tcPr>
            <w:tcW w:w="9776" w:type="dxa"/>
            <w:gridSpan w:val="3"/>
            <w:tcBorders>
              <w:bottom w:val="nil"/>
            </w:tcBorders>
            <w:vAlign w:val="center"/>
          </w:tcPr>
          <w:p w14:paraId="3070B79C" w14:textId="77777777" w:rsidR="00444AE4" w:rsidRPr="000E4922" w:rsidRDefault="00444AE4" w:rsidP="00C17E8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Site(s) to Audit: </w:t>
            </w:r>
            <w:r w:rsidR="002F31E2" w:rsidRPr="00F02A8E">
              <w:rPr>
                <w:rFonts w:ascii="Avenir Book" w:hAnsi="Avenir Book" w:cs="Arial"/>
                <w:bCs/>
                <w:sz w:val="20"/>
              </w:rPr>
              <w:t>Unit 8 Easter Park</w:t>
            </w:r>
            <w:r w:rsidR="001621C2">
              <w:rPr>
                <w:rFonts w:ascii="Avenir Book" w:hAnsi="Avenir Book" w:cs="Arial"/>
                <w:bCs/>
                <w:sz w:val="20"/>
              </w:rPr>
              <w:t>, Barton Road, Middlesbrough, TS2 1RY</w:t>
            </w:r>
          </w:p>
        </w:tc>
      </w:tr>
      <w:tr w:rsidR="006B2FC9" w:rsidRPr="00FB1351" w14:paraId="5644DA8E" w14:textId="77777777" w:rsidTr="00490606">
        <w:trPr>
          <w:trHeight w:val="530"/>
        </w:trPr>
        <w:tc>
          <w:tcPr>
            <w:tcW w:w="9776" w:type="dxa"/>
            <w:gridSpan w:val="3"/>
            <w:tcBorders>
              <w:bottom w:val="nil"/>
            </w:tcBorders>
            <w:vAlign w:val="center"/>
          </w:tcPr>
          <w:p w14:paraId="1DC2D3D2" w14:textId="3BB5F46C" w:rsidR="006B2FC9" w:rsidRPr="000E4922" w:rsidRDefault="006B2FC9" w:rsidP="00C17E81">
            <w:pPr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I</w:t>
            </w:r>
            <w:r w:rsidR="00354F39">
              <w:rPr>
                <w:rFonts w:ascii="Avenir Book" w:hAnsi="Avenir Book" w:cs="Arial"/>
                <w:b/>
                <w:sz w:val="20"/>
              </w:rPr>
              <w:t>s this</w:t>
            </w:r>
            <w:r>
              <w:rPr>
                <w:rFonts w:ascii="Avenir Book" w:hAnsi="Avenir Book" w:cs="Arial"/>
                <w:b/>
                <w:sz w:val="20"/>
              </w:rPr>
              <w:t xml:space="preserve"> 1</w:t>
            </w:r>
            <w:r w:rsidRPr="006B2FC9">
              <w:rPr>
                <w:rFonts w:ascii="Avenir Book" w:hAnsi="Avenir Book" w:cs="Arial"/>
                <w:b/>
                <w:sz w:val="20"/>
                <w:vertAlign w:val="superscript"/>
              </w:rPr>
              <w:t>st</w:t>
            </w:r>
            <w:r>
              <w:rPr>
                <w:rFonts w:ascii="Avenir Book" w:hAnsi="Avenir Book" w:cs="Arial"/>
                <w:b/>
                <w:sz w:val="20"/>
              </w:rPr>
              <w:t xml:space="preserve"> </w:t>
            </w:r>
            <w:r w:rsidR="00354F39">
              <w:rPr>
                <w:rFonts w:ascii="Avenir Book" w:hAnsi="Avenir Book" w:cs="Arial"/>
                <w:b/>
                <w:sz w:val="20"/>
              </w:rPr>
              <w:t xml:space="preserve">Audit of the year? </w:t>
            </w:r>
            <w:r w:rsidR="00210D17" w:rsidRPr="00210D17">
              <w:rPr>
                <w:rFonts w:ascii="Avenir Book" w:hAnsi="Avenir Book" w:cs="Arial"/>
                <w:bCs/>
                <w:sz w:val="20"/>
              </w:rPr>
              <w:t>Yes</w:t>
            </w:r>
          </w:p>
        </w:tc>
      </w:tr>
      <w:tr w:rsidR="00C241B9" w:rsidRPr="00FB1351" w14:paraId="424FC165" w14:textId="77777777" w:rsidTr="00490606">
        <w:trPr>
          <w:trHeight w:val="530"/>
        </w:trPr>
        <w:tc>
          <w:tcPr>
            <w:tcW w:w="9776" w:type="dxa"/>
            <w:gridSpan w:val="3"/>
            <w:tcBorders>
              <w:bottom w:val="nil"/>
            </w:tcBorders>
            <w:vAlign w:val="center"/>
          </w:tcPr>
          <w:p w14:paraId="2A816D6D" w14:textId="77777777" w:rsidR="00C241B9" w:rsidRDefault="00C241B9" w:rsidP="00C17E81">
            <w:pPr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 xml:space="preserve">If yes, which </w:t>
            </w:r>
            <w:r w:rsidR="00474BE2">
              <w:rPr>
                <w:rFonts w:ascii="Avenir Book" w:hAnsi="Avenir Book" w:cs="Arial"/>
                <w:b/>
                <w:sz w:val="20"/>
              </w:rPr>
              <w:t>procedures have had their revision changed in the last 12 months?</w:t>
            </w:r>
          </w:p>
        </w:tc>
      </w:tr>
      <w:tr w:rsidR="00C241B9" w:rsidRPr="00FB1351" w14:paraId="0B28BB18" w14:textId="77777777" w:rsidTr="00490606">
        <w:trPr>
          <w:trHeight w:val="1759"/>
        </w:trPr>
        <w:tc>
          <w:tcPr>
            <w:tcW w:w="9776" w:type="dxa"/>
            <w:gridSpan w:val="3"/>
            <w:tcBorders>
              <w:bottom w:val="nil"/>
            </w:tcBorders>
          </w:tcPr>
          <w:p w14:paraId="1FD01CAB" w14:textId="77777777" w:rsidR="00C241B9" w:rsidRDefault="00210D17" w:rsidP="00C17E81">
            <w:pPr>
              <w:rPr>
                <w:rFonts w:ascii="Avenir Book" w:hAnsi="Avenir Book" w:cs="Arial"/>
                <w:bCs/>
                <w:sz w:val="20"/>
              </w:rPr>
            </w:pPr>
            <w:r>
              <w:rPr>
                <w:rFonts w:ascii="Avenir Book" w:hAnsi="Avenir Book" w:cs="Arial"/>
                <w:bCs/>
                <w:sz w:val="20"/>
              </w:rPr>
              <w:t>QMD 004</w:t>
            </w:r>
          </w:p>
          <w:p w14:paraId="08BB0E85" w14:textId="6437D30E" w:rsidR="00210D17" w:rsidRPr="00A94B3D" w:rsidRDefault="00210D17" w:rsidP="00C17E81">
            <w:pPr>
              <w:rPr>
                <w:rFonts w:ascii="Avenir Book" w:hAnsi="Avenir Book" w:cs="Arial"/>
                <w:bCs/>
                <w:sz w:val="20"/>
              </w:rPr>
            </w:pPr>
            <w:r>
              <w:rPr>
                <w:rFonts w:ascii="Avenir Book" w:hAnsi="Avenir Book" w:cs="Arial"/>
                <w:bCs/>
                <w:sz w:val="20"/>
              </w:rPr>
              <w:t>QMD 007</w:t>
            </w:r>
          </w:p>
        </w:tc>
      </w:tr>
      <w:tr w:rsidR="003575EA" w:rsidRPr="00FB1351" w14:paraId="340CED73" w14:textId="77777777" w:rsidTr="00490606">
        <w:trPr>
          <w:trHeight w:val="551"/>
        </w:trPr>
        <w:tc>
          <w:tcPr>
            <w:tcW w:w="9776" w:type="dxa"/>
            <w:gridSpan w:val="3"/>
            <w:tcBorders>
              <w:bottom w:val="nil"/>
            </w:tcBorders>
            <w:vAlign w:val="center"/>
          </w:tcPr>
          <w:p w14:paraId="349E32BB" w14:textId="58C3BABC" w:rsidR="003575EA" w:rsidRPr="00A30796" w:rsidRDefault="003575EA" w:rsidP="00C17E81">
            <w:pPr>
              <w:rPr>
                <w:rFonts w:ascii="Avenir Book" w:hAnsi="Avenir Book" w:cs="Arial"/>
                <w:bCs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Which Process</w:t>
            </w:r>
            <w:r w:rsidR="00CE7F78">
              <w:rPr>
                <w:rFonts w:ascii="Avenir Book" w:hAnsi="Avenir Book" w:cs="Arial"/>
                <w:b/>
                <w:sz w:val="20"/>
              </w:rPr>
              <w:t xml:space="preserve">(es) are to be audited? </w:t>
            </w:r>
            <w:r w:rsidR="00210D17" w:rsidRPr="00210D17">
              <w:rPr>
                <w:rFonts w:ascii="Avenir Book" w:hAnsi="Avenir Book" w:cs="Arial"/>
                <w:bCs/>
                <w:sz w:val="20"/>
              </w:rPr>
              <w:t>Service Delivery Processes</w:t>
            </w:r>
          </w:p>
        </w:tc>
      </w:tr>
      <w:tr w:rsidR="00444AE4" w:rsidRPr="00FB1351" w14:paraId="290A0CAA" w14:textId="77777777" w:rsidTr="00490606">
        <w:trPr>
          <w:trHeight w:val="530"/>
        </w:trPr>
        <w:tc>
          <w:tcPr>
            <w:tcW w:w="9776" w:type="dxa"/>
            <w:gridSpan w:val="3"/>
            <w:tcBorders>
              <w:bottom w:val="nil"/>
            </w:tcBorders>
            <w:vAlign w:val="center"/>
          </w:tcPr>
          <w:p w14:paraId="6EFE337C" w14:textId="77777777" w:rsidR="00444AE4" w:rsidRPr="000E4922" w:rsidRDefault="002B3F28" w:rsidP="00D60E59">
            <w:pPr>
              <w:rPr>
                <w:rFonts w:ascii="Avenir Book" w:hAnsi="Avenir Book" w:cs="Arial"/>
                <w:i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See Ap</w:t>
            </w:r>
            <w:r w:rsidR="00AD7989">
              <w:rPr>
                <w:rFonts w:ascii="Avenir Book" w:hAnsi="Avenir Book" w:cs="Arial"/>
                <w:b/>
                <w:sz w:val="20"/>
              </w:rPr>
              <w:t xml:space="preserve">pendices A &amp; B of the QMS Manual for the </w:t>
            </w:r>
            <w:r w:rsidR="00444AE4" w:rsidRPr="000E4922">
              <w:rPr>
                <w:rFonts w:ascii="Avenir Book" w:hAnsi="Avenir Book" w:cs="Arial"/>
                <w:b/>
                <w:sz w:val="20"/>
              </w:rPr>
              <w:t xml:space="preserve">Applicable Clauses of </w:t>
            </w:r>
            <w:r w:rsidR="00D60E59" w:rsidRPr="000E4922">
              <w:rPr>
                <w:rFonts w:ascii="Avenir Book" w:hAnsi="Avenir Book" w:cs="Arial"/>
                <w:b/>
                <w:sz w:val="20"/>
              </w:rPr>
              <w:t xml:space="preserve">ISO 9001 </w:t>
            </w:r>
            <w:r w:rsidR="00444AE4" w:rsidRPr="000E4922">
              <w:rPr>
                <w:rFonts w:ascii="Avenir Book" w:hAnsi="Avenir Book" w:cs="Arial"/>
                <w:b/>
                <w:sz w:val="20"/>
              </w:rPr>
              <w:t>Standard:</w:t>
            </w:r>
          </w:p>
        </w:tc>
      </w:tr>
      <w:tr w:rsidR="00490606" w:rsidRPr="00FB1351" w14:paraId="12770892" w14:textId="77777777" w:rsidTr="00490606">
        <w:tblPrEx>
          <w:tblLook w:val="01E0" w:firstRow="1" w:lastRow="1" w:firstColumn="1" w:lastColumn="1" w:noHBand="0" w:noVBand="0"/>
        </w:tblPrEx>
        <w:tc>
          <w:tcPr>
            <w:tcW w:w="8500" w:type="dxa"/>
            <w:gridSpan w:val="2"/>
            <w:shd w:val="clear" w:color="auto" w:fill="BFBFBF"/>
          </w:tcPr>
          <w:p w14:paraId="31FA8557" w14:textId="77777777" w:rsidR="00490606" w:rsidRPr="000E4922" w:rsidRDefault="00490606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Applicable Documents to Audit</w:t>
            </w:r>
          </w:p>
        </w:tc>
        <w:tc>
          <w:tcPr>
            <w:tcW w:w="1276" w:type="dxa"/>
            <w:shd w:val="clear" w:color="auto" w:fill="BFBFBF"/>
          </w:tcPr>
          <w:p w14:paraId="0194AFE7" w14:textId="5AF7914B" w:rsidR="00490606" w:rsidRPr="000E4922" w:rsidRDefault="00490606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Rev.</w:t>
            </w:r>
          </w:p>
        </w:tc>
      </w:tr>
      <w:tr w:rsidR="00490606" w:rsidRPr="00FB1351" w14:paraId="7139634B" w14:textId="77777777" w:rsidTr="00490606">
        <w:tblPrEx>
          <w:tblLook w:val="01E0" w:firstRow="1" w:lastRow="1" w:firstColumn="1" w:lastColumn="1" w:noHBand="0" w:noVBand="0"/>
        </w:tblPrEx>
        <w:tc>
          <w:tcPr>
            <w:tcW w:w="8500" w:type="dxa"/>
            <w:gridSpan w:val="2"/>
            <w:shd w:val="clear" w:color="auto" w:fill="8DB3E2" w:themeFill="text2" w:themeFillTint="66"/>
          </w:tcPr>
          <w:p w14:paraId="3F9CDDF6" w14:textId="77777777" w:rsidR="00490606" w:rsidRPr="000E4922" w:rsidRDefault="00490606" w:rsidP="009071FD">
            <w:pPr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Procedures that have been revised: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7FFBF976" w14:textId="77777777" w:rsidR="00490606" w:rsidRPr="000E4922" w:rsidRDefault="00490606" w:rsidP="009071FD">
            <w:pPr>
              <w:rPr>
                <w:rFonts w:ascii="Avenir Book" w:hAnsi="Avenir Book" w:cs="Arial"/>
                <w:b/>
                <w:sz w:val="20"/>
              </w:rPr>
            </w:pPr>
          </w:p>
        </w:tc>
      </w:tr>
      <w:tr w:rsidR="00490606" w:rsidRPr="00FB1351" w14:paraId="4D3516FA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567012AE" w14:textId="77777777" w:rsidR="00490606" w:rsidRPr="000E4922" w:rsidRDefault="00490606" w:rsidP="00DF7ACE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1A3368C" w14:textId="2D69FF33" w:rsidR="00490606" w:rsidRPr="000E4922" w:rsidRDefault="00490606" w:rsidP="00DF7ACE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90606" w:rsidRPr="00FB1351" w14:paraId="46F22038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79B61C99" w14:textId="77777777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8BF496B" w14:textId="53E0FF7C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90606" w:rsidRPr="00FB1351" w14:paraId="08239804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648A8960" w14:textId="77777777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1CADEB5" w14:textId="080C8D04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90606" w:rsidRPr="00FB1351" w14:paraId="7F13FEDC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59DAC88A" w14:textId="77777777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88B7BF0" w14:textId="710B4ECB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90606" w:rsidRPr="00FB1351" w14:paraId="1242BA55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09BD7162" w14:textId="77777777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3D252BFE" w14:textId="67B444BA" w:rsidR="00490606" w:rsidRPr="000E4922" w:rsidRDefault="00490606" w:rsidP="00862EFB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90606" w:rsidRPr="00E63E2D" w14:paraId="1AFB9FBB" w14:textId="77777777" w:rsidTr="00490606">
        <w:tblPrEx>
          <w:tblLook w:val="01E0" w:firstRow="1" w:lastRow="1" w:firstColumn="1" w:lastColumn="1" w:noHBand="0" w:noVBand="0"/>
        </w:tblPrEx>
        <w:trPr>
          <w:trHeight w:val="121"/>
        </w:trPr>
        <w:tc>
          <w:tcPr>
            <w:tcW w:w="8500" w:type="dxa"/>
            <w:gridSpan w:val="2"/>
            <w:shd w:val="clear" w:color="auto" w:fill="8DB3E2" w:themeFill="text2" w:themeFillTint="66"/>
            <w:vAlign w:val="center"/>
          </w:tcPr>
          <w:p w14:paraId="5B6EFC2A" w14:textId="77777777" w:rsidR="00490606" w:rsidRPr="00E63E2D" w:rsidRDefault="00490606" w:rsidP="004E1DBC">
            <w:pPr>
              <w:rPr>
                <w:rFonts w:ascii="Avenir Book" w:hAnsi="Avenir Book" w:cs="Arial"/>
                <w:b/>
                <w:bCs/>
                <w:sz w:val="20"/>
              </w:rPr>
            </w:pPr>
            <w:r w:rsidRPr="00E63E2D">
              <w:rPr>
                <w:rFonts w:ascii="Avenir Book" w:hAnsi="Avenir Book" w:cs="Arial"/>
                <w:b/>
                <w:bCs/>
                <w:sz w:val="20"/>
              </w:rPr>
              <w:t>Procedures or other Documents Applicable to the Processes to be Audited</w:t>
            </w:r>
          </w:p>
        </w:tc>
        <w:tc>
          <w:tcPr>
            <w:tcW w:w="1276" w:type="dxa"/>
            <w:shd w:val="clear" w:color="auto" w:fill="8DB3E2" w:themeFill="text2" w:themeFillTint="66"/>
            <w:vAlign w:val="center"/>
          </w:tcPr>
          <w:p w14:paraId="4BCCD0A4" w14:textId="77777777" w:rsidR="00490606" w:rsidRPr="00E63E2D" w:rsidRDefault="00490606" w:rsidP="004E1DBC">
            <w:pPr>
              <w:rPr>
                <w:rFonts w:ascii="Avenir Book" w:hAnsi="Avenir Book" w:cs="Arial"/>
                <w:b/>
                <w:bCs/>
                <w:sz w:val="20"/>
              </w:rPr>
            </w:pPr>
          </w:p>
        </w:tc>
      </w:tr>
      <w:tr w:rsidR="00210D17" w:rsidRPr="00FB1351" w14:paraId="126D6ECC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22B2002E" w14:textId="7CABB682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QMP 001 – Service Delivery Processes</w:t>
            </w:r>
          </w:p>
        </w:tc>
        <w:tc>
          <w:tcPr>
            <w:tcW w:w="1276" w:type="dxa"/>
            <w:vAlign w:val="center"/>
          </w:tcPr>
          <w:p w14:paraId="422B90A4" w14:textId="36E68A8A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210D17" w:rsidRPr="00FB1351" w14:paraId="2333CEF4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1FF35610" w14:textId="36C71630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011 – Customer Enquiry / Quotation</w:t>
            </w:r>
          </w:p>
        </w:tc>
        <w:tc>
          <w:tcPr>
            <w:tcW w:w="1276" w:type="dxa"/>
            <w:vAlign w:val="center"/>
          </w:tcPr>
          <w:p w14:paraId="0B404867" w14:textId="52142006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210D17" w:rsidRPr="00FB1351" w14:paraId="65D7F7DF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11E33DB8" w14:textId="2A776945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012 – Forecasting / Planning</w:t>
            </w:r>
          </w:p>
        </w:tc>
        <w:tc>
          <w:tcPr>
            <w:tcW w:w="1276" w:type="dxa"/>
            <w:vAlign w:val="center"/>
          </w:tcPr>
          <w:p w14:paraId="15972835" w14:textId="389872C2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210D17" w:rsidRPr="00FB1351" w14:paraId="5AEA4D30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135D6486" w14:textId="3CB2CD8A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013 – Purchasing</w:t>
            </w:r>
          </w:p>
        </w:tc>
        <w:tc>
          <w:tcPr>
            <w:tcW w:w="1276" w:type="dxa"/>
            <w:vAlign w:val="center"/>
          </w:tcPr>
          <w:p w14:paraId="294D144F" w14:textId="0985ABE8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210D17" w:rsidRPr="00FB1351" w14:paraId="1AC24349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55BF3994" w14:textId="437596F8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015 – Site Mobilisation</w:t>
            </w:r>
          </w:p>
        </w:tc>
        <w:tc>
          <w:tcPr>
            <w:tcW w:w="1276" w:type="dxa"/>
            <w:vAlign w:val="center"/>
          </w:tcPr>
          <w:p w14:paraId="69A01236" w14:textId="1B7F4CBF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002</w:t>
            </w:r>
          </w:p>
        </w:tc>
      </w:tr>
      <w:tr w:rsidR="00210D17" w:rsidRPr="00FB1351" w14:paraId="3332AB56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4D520E33" w14:textId="63C9EAAB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016 – Service Delivery</w:t>
            </w:r>
          </w:p>
        </w:tc>
        <w:tc>
          <w:tcPr>
            <w:tcW w:w="1276" w:type="dxa"/>
            <w:vAlign w:val="center"/>
          </w:tcPr>
          <w:p w14:paraId="299C0EB4" w14:textId="31498892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002</w:t>
            </w:r>
          </w:p>
        </w:tc>
      </w:tr>
      <w:tr w:rsidR="00210D17" w:rsidRPr="00FB1351" w14:paraId="28775379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4AC9F31F" w14:textId="1371D911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QMD 018 – Control Activities</w:t>
            </w:r>
          </w:p>
        </w:tc>
        <w:tc>
          <w:tcPr>
            <w:tcW w:w="1276" w:type="dxa"/>
            <w:vAlign w:val="center"/>
          </w:tcPr>
          <w:p w14:paraId="39E3BFE9" w14:textId="6DEC81F4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001</w:t>
            </w:r>
          </w:p>
        </w:tc>
      </w:tr>
      <w:tr w:rsidR="00316280" w:rsidRPr="00FB1351" w14:paraId="4E484584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7C3F90D0" w14:textId="44308BF8" w:rsidR="00316280" w:rsidRPr="000E4922" w:rsidRDefault="00316280" w:rsidP="00316280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04CA23D9" w14:textId="157684BC" w:rsidR="00316280" w:rsidRPr="000E4922" w:rsidRDefault="00316280" w:rsidP="00316280">
            <w:pPr>
              <w:rPr>
                <w:rFonts w:ascii="Avenir Book" w:hAnsi="Avenir Book" w:cs="Arial"/>
                <w:sz w:val="20"/>
              </w:rPr>
            </w:pPr>
          </w:p>
        </w:tc>
      </w:tr>
      <w:tr w:rsidR="00316280" w:rsidRPr="00FB1351" w14:paraId="264BA48E" w14:textId="77777777" w:rsidTr="00490606">
        <w:tblPrEx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8500" w:type="dxa"/>
            <w:gridSpan w:val="2"/>
            <w:vAlign w:val="center"/>
          </w:tcPr>
          <w:p w14:paraId="13B9B942" w14:textId="67F13BBD" w:rsidR="00316280" w:rsidRPr="000E4922" w:rsidRDefault="00316280" w:rsidP="00316280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59FAC6C" w14:textId="2C8DABFC" w:rsidR="00316280" w:rsidRPr="000E4922" w:rsidRDefault="00316280" w:rsidP="00316280">
            <w:pPr>
              <w:rPr>
                <w:rFonts w:ascii="Avenir Book" w:hAnsi="Avenir Book" w:cs="Arial"/>
                <w:sz w:val="20"/>
              </w:rPr>
            </w:pPr>
          </w:p>
        </w:tc>
      </w:tr>
    </w:tbl>
    <w:p w14:paraId="3EF4B055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</w:p>
    <w:p w14:paraId="4C1D7110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TWO: Compare Documentation vs. Requirements</w:t>
      </w:r>
    </w:p>
    <w:p w14:paraId="208757E5" w14:textId="77777777" w:rsidR="00444AE4" w:rsidRPr="00FB1351" w:rsidRDefault="00444AE4">
      <w:pPr>
        <w:rPr>
          <w:rFonts w:ascii="Avenir Book" w:hAnsi="Avenir Boo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5"/>
        <w:gridCol w:w="793"/>
        <w:gridCol w:w="2128"/>
      </w:tblGrid>
      <w:tr w:rsidR="00444AE4" w:rsidRPr="00FB1351" w14:paraId="54821298" w14:textId="77777777" w:rsidTr="004F15BF">
        <w:trPr>
          <w:trHeight w:val="548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0343A0F2" w14:textId="77777777" w:rsidR="00444AE4" w:rsidRPr="000E4922" w:rsidRDefault="00444AE4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Compare the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INFRATEC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documentation with the applicable clauses of </w:t>
            </w:r>
            <w:r w:rsidR="00BC69B4" w:rsidRPr="000E4922">
              <w:rPr>
                <w:rFonts w:ascii="Avenir Book" w:hAnsi="Avenir Book" w:cs="Arial"/>
                <w:b/>
                <w:sz w:val="20"/>
              </w:rPr>
              <w:t>ISO 9001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.  </w:t>
            </w:r>
          </w:p>
        </w:tc>
      </w:tr>
      <w:tr w:rsidR="00444AE4" w:rsidRPr="00FB1351" w14:paraId="47E480D2" w14:textId="77777777" w:rsidTr="0052658F">
        <w:trPr>
          <w:trHeight w:val="548"/>
        </w:trPr>
        <w:tc>
          <w:tcPr>
            <w:tcW w:w="7398" w:type="dxa"/>
            <w:shd w:val="clear" w:color="auto" w:fill="BFBFBF"/>
            <w:vAlign w:val="center"/>
          </w:tcPr>
          <w:p w14:paraId="1D103148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Question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113F5C65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Y/N</w:t>
            </w:r>
          </w:p>
          <w:p w14:paraId="46C83BE0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(or N/A)</w:t>
            </w:r>
          </w:p>
        </w:tc>
        <w:tc>
          <w:tcPr>
            <w:tcW w:w="2250" w:type="dxa"/>
            <w:shd w:val="clear" w:color="auto" w:fill="BFBFBF"/>
            <w:vAlign w:val="center"/>
          </w:tcPr>
          <w:p w14:paraId="0AADC829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444AE4" w:rsidRPr="00FB1351" w14:paraId="0CAC6179" w14:textId="77777777" w:rsidTr="00996A8A">
        <w:trPr>
          <w:trHeight w:val="683"/>
        </w:trPr>
        <w:tc>
          <w:tcPr>
            <w:tcW w:w="7398" w:type="dxa"/>
            <w:vAlign w:val="center"/>
          </w:tcPr>
          <w:p w14:paraId="242ECD69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In general, does the </w:t>
            </w:r>
            <w:r w:rsidR="00FB1351" w:rsidRPr="000E4922">
              <w:rPr>
                <w:rFonts w:ascii="Avenir Book" w:hAnsi="Avenir Book" w:cs="Arial"/>
                <w:sz w:val="20"/>
              </w:rPr>
              <w:t>INFRATEC</w:t>
            </w:r>
            <w:r w:rsidRPr="000E4922">
              <w:rPr>
                <w:rFonts w:ascii="Avenir Book" w:hAnsi="Avenir Book" w:cs="Arial"/>
                <w:sz w:val="20"/>
              </w:rPr>
              <w:t xml:space="preserve"> documentation meet the requirements of </w:t>
            </w:r>
            <w:r w:rsidR="00FB1351" w:rsidRPr="000E4922">
              <w:rPr>
                <w:rFonts w:ascii="Avenir Book" w:hAnsi="Avenir Book" w:cs="Arial"/>
                <w:sz w:val="20"/>
              </w:rPr>
              <w:t>ISO 9001?</w:t>
            </w:r>
          </w:p>
        </w:tc>
        <w:tc>
          <w:tcPr>
            <w:tcW w:w="810" w:type="dxa"/>
            <w:vAlign w:val="center"/>
          </w:tcPr>
          <w:p w14:paraId="328AF5CF" w14:textId="786F24D5" w:rsidR="00444AE4" w:rsidRPr="000E4922" w:rsidRDefault="00AC03B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1804D6AD" w14:textId="75F9E4C5" w:rsidR="00444AE4" w:rsidRPr="000E4922" w:rsidRDefault="00AC03B4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</w:t>
            </w:r>
            <w:r w:rsidR="00210D17">
              <w:rPr>
                <w:rFonts w:ascii="Avenir Book" w:hAnsi="Avenir Book" w:cs="Arial"/>
                <w:sz w:val="20"/>
              </w:rPr>
              <w:t>10</w:t>
            </w:r>
            <w:r>
              <w:rPr>
                <w:rFonts w:ascii="Avenir Book" w:hAnsi="Avenir Book" w:cs="Arial"/>
                <w:sz w:val="20"/>
              </w:rPr>
              <w:t>-001</w:t>
            </w:r>
          </w:p>
        </w:tc>
      </w:tr>
      <w:tr w:rsidR="00444AE4" w:rsidRPr="00FB1351" w14:paraId="25440AF6" w14:textId="77777777" w:rsidTr="00996A8A">
        <w:trPr>
          <w:trHeight w:val="872"/>
        </w:trPr>
        <w:tc>
          <w:tcPr>
            <w:tcW w:w="7398" w:type="dxa"/>
            <w:vAlign w:val="center"/>
          </w:tcPr>
          <w:p w14:paraId="4C242264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Review any customer requirements that may be applicable to this process.  (If there are none, enter “N/A” in the middle column.) In general, does the </w:t>
            </w:r>
            <w:r w:rsidR="00FB1351" w:rsidRPr="000E4922">
              <w:rPr>
                <w:rFonts w:ascii="Avenir Book" w:hAnsi="Avenir Book" w:cs="Arial"/>
                <w:sz w:val="20"/>
              </w:rPr>
              <w:t>INFRATEC</w:t>
            </w:r>
            <w:r w:rsidRPr="000E4922">
              <w:rPr>
                <w:rFonts w:ascii="Avenir Book" w:hAnsi="Avenir Book" w:cs="Arial"/>
                <w:sz w:val="20"/>
              </w:rPr>
              <w:t xml:space="preserve"> documentation meet these requirements?</w:t>
            </w:r>
          </w:p>
        </w:tc>
        <w:tc>
          <w:tcPr>
            <w:tcW w:w="810" w:type="dxa"/>
            <w:vAlign w:val="center"/>
          </w:tcPr>
          <w:p w14:paraId="21484274" w14:textId="608F56B7" w:rsidR="00444AE4" w:rsidRPr="000E4922" w:rsidRDefault="00AC03B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N/A</w:t>
            </w:r>
          </w:p>
        </w:tc>
        <w:tc>
          <w:tcPr>
            <w:tcW w:w="2250" w:type="dxa"/>
            <w:vAlign w:val="center"/>
          </w:tcPr>
          <w:p w14:paraId="6C2A13BC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306D2256" w14:textId="77777777" w:rsidTr="00996A8A">
        <w:trPr>
          <w:trHeight w:val="890"/>
        </w:trPr>
        <w:tc>
          <w:tcPr>
            <w:tcW w:w="7398" w:type="dxa"/>
            <w:vAlign w:val="center"/>
          </w:tcPr>
          <w:p w14:paraId="3E6535FE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Review any statutory or regulatory requirements that may be applicable to this process.  (If there are none, enter “N/A” in the middle column.) In general, does the </w:t>
            </w:r>
            <w:r w:rsidR="00FB1351" w:rsidRPr="000E4922">
              <w:rPr>
                <w:rFonts w:ascii="Avenir Book" w:hAnsi="Avenir Book" w:cs="Arial"/>
                <w:sz w:val="20"/>
              </w:rPr>
              <w:t>INFRATEC</w:t>
            </w:r>
            <w:r w:rsidRPr="000E4922">
              <w:rPr>
                <w:rFonts w:ascii="Avenir Book" w:hAnsi="Avenir Book" w:cs="Arial"/>
                <w:sz w:val="20"/>
              </w:rPr>
              <w:t xml:space="preserve"> documentation meet these requirements?</w:t>
            </w:r>
          </w:p>
        </w:tc>
        <w:tc>
          <w:tcPr>
            <w:tcW w:w="810" w:type="dxa"/>
            <w:vAlign w:val="center"/>
          </w:tcPr>
          <w:p w14:paraId="4BD514B5" w14:textId="27CA1FAF" w:rsidR="00444AE4" w:rsidRPr="000E4922" w:rsidRDefault="00AC03B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N/A</w:t>
            </w:r>
          </w:p>
        </w:tc>
        <w:tc>
          <w:tcPr>
            <w:tcW w:w="2250" w:type="dxa"/>
            <w:vAlign w:val="center"/>
          </w:tcPr>
          <w:p w14:paraId="48884FE0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39F9A10B" w14:textId="77777777" w:rsidTr="0052658F">
        <w:trPr>
          <w:trHeight w:val="530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65CB0E8A" w14:textId="77777777" w:rsidR="00444AE4" w:rsidRPr="000E4922" w:rsidRDefault="00444AE4">
            <w:pPr>
              <w:rPr>
                <w:rFonts w:ascii="Avenir Book" w:hAnsi="Avenir Book"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Indicate any suggestions for improvement related to the documentation:</w:t>
            </w:r>
          </w:p>
        </w:tc>
      </w:tr>
      <w:tr w:rsidR="00444AE4" w:rsidRPr="00FB1351" w14:paraId="62EBB1C6" w14:textId="77777777" w:rsidTr="00996A8A">
        <w:trPr>
          <w:trHeight w:val="1547"/>
        </w:trPr>
        <w:tc>
          <w:tcPr>
            <w:tcW w:w="10458" w:type="dxa"/>
            <w:gridSpan w:val="3"/>
          </w:tcPr>
          <w:p w14:paraId="38A405D4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  <w:p w14:paraId="07805FE6" w14:textId="1141F4AC" w:rsidR="00444AE4" w:rsidRPr="00FA7881" w:rsidRDefault="00444AE4">
            <w:pPr>
              <w:rPr>
                <w:rFonts w:ascii="Avenir Book" w:hAnsi="Avenir Book" w:cs="Arial"/>
                <w:b/>
                <w:bCs/>
                <w:sz w:val="20"/>
              </w:rPr>
            </w:pPr>
          </w:p>
        </w:tc>
      </w:tr>
    </w:tbl>
    <w:p w14:paraId="070FF41E" w14:textId="77777777" w:rsidR="00444AE4" w:rsidRPr="00FB1351" w:rsidRDefault="00444AE4">
      <w:pPr>
        <w:rPr>
          <w:rFonts w:ascii="Avenir Book" w:hAnsi="Avenir Book"/>
        </w:rPr>
      </w:pPr>
    </w:p>
    <w:p w14:paraId="0A14C7B1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  <w:r>
        <w:rPr>
          <w:rFonts w:ascii="Avenir Book" w:hAnsi="Avenir Book"/>
        </w:rPr>
        <w:br w:type="page"/>
      </w:r>
    </w:p>
    <w:p w14:paraId="5A3D8BE5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THREE: Compare Actual Practice vs. Requirements</w:t>
      </w:r>
    </w:p>
    <w:p w14:paraId="062CABAF" w14:textId="77777777" w:rsidR="00444AE4" w:rsidRPr="00FB1351" w:rsidRDefault="00444AE4">
      <w:pPr>
        <w:rPr>
          <w:rFonts w:ascii="Avenir Book" w:hAnsi="Avenir Boo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4"/>
        <w:gridCol w:w="5253"/>
        <w:gridCol w:w="782"/>
        <w:gridCol w:w="2077"/>
      </w:tblGrid>
      <w:tr w:rsidR="00444AE4" w:rsidRPr="00FB1351" w14:paraId="26730EC0" w14:textId="77777777" w:rsidTr="00284288">
        <w:trPr>
          <w:trHeight w:val="683"/>
          <w:tblHeader/>
        </w:trPr>
        <w:tc>
          <w:tcPr>
            <w:tcW w:w="9736" w:type="dxa"/>
            <w:gridSpan w:val="4"/>
            <w:shd w:val="clear" w:color="auto" w:fill="BFBFBF"/>
            <w:vAlign w:val="center"/>
          </w:tcPr>
          <w:p w14:paraId="7AC303BB" w14:textId="77777777" w:rsidR="00444AE4" w:rsidRPr="000E4922" w:rsidRDefault="00444AE4" w:rsidP="009A5D68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Compare the requirements of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ISO 9001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, the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INFRATEC-UK Quality Manual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and other documentation against what 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>e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mployees are actually doing in everyday practice. </w:t>
            </w:r>
          </w:p>
        </w:tc>
      </w:tr>
      <w:tr w:rsidR="00444AE4" w:rsidRPr="00FB1351" w14:paraId="63326D32" w14:textId="77777777" w:rsidTr="00082EFB">
        <w:trPr>
          <w:trHeight w:val="548"/>
          <w:tblHeader/>
        </w:trPr>
        <w:tc>
          <w:tcPr>
            <w:tcW w:w="1624" w:type="dxa"/>
            <w:shd w:val="clear" w:color="auto" w:fill="BFBFBF"/>
            <w:vAlign w:val="center"/>
          </w:tcPr>
          <w:p w14:paraId="2709B24B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Requirement</w:t>
            </w:r>
          </w:p>
          <w:p w14:paraId="3A09B938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Reference</w:t>
            </w:r>
          </w:p>
        </w:tc>
        <w:tc>
          <w:tcPr>
            <w:tcW w:w="5253" w:type="dxa"/>
            <w:shd w:val="clear" w:color="auto" w:fill="BFBFBF"/>
            <w:vAlign w:val="center"/>
          </w:tcPr>
          <w:p w14:paraId="2213683F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Question</w:t>
            </w:r>
          </w:p>
        </w:tc>
        <w:tc>
          <w:tcPr>
            <w:tcW w:w="782" w:type="dxa"/>
            <w:shd w:val="clear" w:color="auto" w:fill="BFBFBF"/>
            <w:vAlign w:val="center"/>
          </w:tcPr>
          <w:p w14:paraId="5D92F6A0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Y/N</w:t>
            </w:r>
          </w:p>
          <w:p w14:paraId="6A0C4BBD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(or N/A)</w:t>
            </w:r>
          </w:p>
        </w:tc>
        <w:tc>
          <w:tcPr>
            <w:tcW w:w="2077" w:type="dxa"/>
            <w:shd w:val="clear" w:color="auto" w:fill="BFBFBF"/>
            <w:vAlign w:val="center"/>
          </w:tcPr>
          <w:p w14:paraId="74C275E9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210D17" w:rsidRPr="00FB1351" w14:paraId="3E8CB496" w14:textId="77777777" w:rsidTr="00316280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2093F341" w14:textId="6D96AB36" w:rsidR="00210D17" w:rsidRPr="000E4922" w:rsidRDefault="00210D17" w:rsidP="00210D17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011</w:t>
            </w:r>
          </w:p>
        </w:tc>
        <w:tc>
          <w:tcPr>
            <w:tcW w:w="5253" w:type="dxa"/>
            <w:vAlign w:val="center"/>
          </w:tcPr>
          <w:p w14:paraId="66E7C127" w14:textId="6BB4971C" w:rsidR="00210D17" w:rsidRPr="00EA47C3" w:rsidRDefault="00210D17" w:rsidP="00210D17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>Does the company follow the</w:t>
            </w:r>
            <w:r w:rsidRPr="00EA47C3">
              <w:rPr>
                <w:rFonts w:ascii="Avenir" w:hAnsi="Avenir"/>
                <w:sz w:val="20"/>
                <w:szCs w:val="20"/>
              </w:rPr>
              <w:t xml:space="preserve"> </w:t>
            </w:r>
            <w:r>
              <w:rPr>
                <w:rFonts w:ascii="Avenir" w:hAnsi="Avenir"/>
                <w:sz w:val="20"/>
                <w:szCs w:val="20"/>
              </w:rPr>
              <w:t>procedure</w:t>
            </w:r>
            <w:r w:rsidRPr="00EA47C3">
              <w:rPr>
                <w:rFonts w:ascii="Avenir" w:hAnsi="Avenir"/>
                <w:sz w:val="20"/>
                <w:szCs w:val="20"/>
              </w:rPr>
              <w:t xml:space="preserve"> for customer enquiry / quotations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63E9EC61" w14:textId="06DBBDF0" w:rsidR="00210D17" w:rsidRPr="000E4922" w:rsidRDefault="00210D17" w:rsidP="00210D17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201E1EB4" w14:textId="7016953C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010-002</w:t>
            </w:r>
          </w:p>
        </w:tc>
      </w:tr>
      <w:tr w:rsidR="00210D17" w:rsidRPr="00FB1351" w14:paraId="7606502A" w14:textId="77777777" w:rsidTr="00316280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36F8A620" w14:textId="6D1B0983" w:rsidR="00210D17" w:rsidRPr="000E4922" w:rsidRDefault="00210D17" w:rsidP="00210D17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012</w:t>
            </w:r>
          </w:p>
        </w:tc>
        <w:tc>
          <w:tcPr>
            <w:tcW w:w="5253" w:type="dxa"/>
            <w:vAlign w:val="center"/>
          </w:tcPr>
          <w:p w14:paraId="7C09E5F9" w14:textId="24355238" w:rsidR="00210D17" w:rsidRPr="00EA47C3" w:rsidRDefault="00210D17" w:rsidP="00210D17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>Does the company follow the</w:t>
            </w:r>
            <w:r w:rsidRPr="00EA47C3">
              <w:rPr>
                <w:rFonts w:ascii="Avenir" w:hAnsi="Avenir"/>
                <w:sz w:val="20"/>
                <w:szCs w:val="20"/>
              </w:rPr>
              <w:t xml:space="preserve"> </w:t>
            </w:r>
            <w:r>
              <w:rPr>
                <w:rFonts w:ascii="Avenir" w:hAnsi="Avenir"/>
                <w:sz w:val="20"/>
                <w:szCs w:val="20"/>
              </w:rPr>
              <w:t>procedure to forecast / plan work to meet customer requirements?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22C8852F" w14:textId="10FF74EA" w:rsidR="00210D17" w:rsidRPr="000E4922" w:rsidRDefault="00210D17" w:rsidP="00210D17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01AA1C24" w14:textId="6BE45720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010-003</w:t>
            </w:r>
          </w:p>
        </w:tc>
      </w:tr>
      <w:tr w:rsidR="00210D17" w:rsidRPr="00FB1351" w14:paraId="256B3049" w14:textId="77777777" w:rsidTr="00316280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6B3E5936" w14:textId="58896136" w:rsidR="00210D17" w:rsidRPr="000E4922" w:rsidRDefault="00210D17" w:rsidP="00210D17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013</w:t>
            </w:r>
          </w:p>
        </w:tc>
        <w:tc>
          <w:tcPr>
            <w:tcW w:w="5253" w:type="dxa"/>
            <w:vAlign w:val="center"/>
          </w:tcPr>
          <w:p w14:paraId="51F15F08" w14:textId="5D6FEADF" w:rsidR="00210D17" w:rsidRPr="00EA47C3" w:rsidRDefault="00210D17" w:rsidP="00210D17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>Does the company follow the procedure for purchasing?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33D79DD5" w14:textId="6F106432" w:rsidR="00210D17" w:rsidRPr="000E4922" w:rsidRDefault="00210D17" w:rsidP="00210D17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71CECBBE" w14:textId="5FA2AC3F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010-004</w:t>
            </w:r>
          </w:p>
        </w:tc>
      </w:tr>
      <w:tr w:rsidR="00210D17" w:rsidRPr="00FB1351" w14:paraId="3C9EBE23" w14:textId="77777777" w:rsidTr="00316280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1C282887" w14:textId="576BC9DA" w:rsidR="00210D17" w:rsidRPr="000E4922" w:rsidRDefault="00210D17" w:rsidP="00210D17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015</w:t>
            </w:r>
          </w:p>
        </w:tc>
        <w:tc>
          <w:tcPr>
            <w:tcW w:w="5253" w:type="dxa"/>
            <w:vAlign w:val="center"/>
          </w:tcPr>
          <w:p w14:paraId="4BA78BDF" w14:textId="691C3B4B" w:rsidR="00210D17" w:rsidRPr="00EA47C3" w:rsidRDefault="00210D17" w:rsidP="00210D17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>Does the company follow the site mobilisation procedure?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75ADD921" w14:textId="6F322F44" w:rsidR="00210D17" w:rsidRPr="000E4922" w:rsidRDefault="00210D17" w:rsidP="00210D17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296FAF24" w14:textId="3AFE96CF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010-005</w:t>
            </w:r>
          </w:p>
        </w:tc>
      </w:tr>
      <w:tr w:rsidR="00210D17" w:rsidRPr="00FB1351" w14:paraId="4DD1E043" w14:textId="77777777" w:rsidTr="00316280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30F11830" w14:textId="4964E6A5" w:rsidR="00210D17" w:rsidRPr="000E4922" w:rsidRDefault="00210D17" w:rsidP="00210D17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016</w:t>
            </w:r>
          </w:p>
        </w:tc>
        <w:tc>
          <w:tcPr>
            <w:tcW w:w="5253" w:type="dxa"/>
            <w:vAlign w:val="center"/>
          </w:tcPr>
          <w:p w14:paraId="2C39AA41" w14:textId="427ED4C7" w:rsidR="00210D17" w:rsidRPr="00EA47C3" w:rsidRDefault="00210D17" w:rsidP="00210D17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 xml:space="preserve">Does the company follow the service delivery procedure? 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3B4537A9" w14:textId="541E8F6B" w:rsidR="00210D17" w:rsidRPr="000E4922" w:rsidRDefault="00210D17" w:rsidP="00210D17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69752323" w14:textId="7BD1C7BE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010-006</w:t>
            </w:r>
          </w:p>
        </w:tc>
      </w:tr>
      <w:tr w:rsidR="00210D17" w:rsidRPr="00FB1351" w14:paraId="2E9DAB9A" w14:textId="77777777" w:rsidTr="00082EFB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07954F6C" w14:textId="5AC66ACF" w:rsidR="00210D17" w:rsidRPr="000E4922" w:rsidRDefault="00210D17" w:rsidP="00210D17">
            <w:pPr>
              <w:rPr>
                <w:rFonts w:ascii="Avenir Book" w:hAnsi="Avenir Book"/>
                <w:sz w:val="20"/>
              </w:rPr>
            </w:pPr>
            <w:r>
              <w:rPr>
                <w:rFonts w:ascii="Avenir Book" w:hAnsi="Avenir Book"/>
                <w:sz w:val="20"/>
              </w:rPr>
              <w:t>QMD 018</w:t>
            </w:r>
          </w:p>
        </w:tc>
        <w:tc>
          <w:tcPr>
            <w:tcW w:w="5253" w:type="dxa"/>
            <w:vAlign w:val="center"/>
          </w:tcPr>
          <w:p w14:paraId="061496FD" w14:textId="563781E3" w:rsidR="00210D17" w:rsidRPr="00EA47C3" w:rsidRDefault="00210D17" w:rsidP="00210D17">
            <w:pPr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>Does the company follow the control activities procedure?</w:t>
            </w:r>
          </w:p>
        </w:tc>
        <w:tc>
          <w:tcPr>
            <w:tcW w:w="782" w:type="dxa"/>
            <w:shd w:val="clear" w:color="auto" w:fill="auto"/>
            <w:vAlign w:val="center"/>
          </w:tcPr>
          <w:p w14:paraId="5EF11697" w14:textId="5EC70442" w:rsidR="00210D17" w:rsidRPr="000E4922" w:rsidRDefault="00210D17" w:rsidP="00210D17">
            <w:pPr>
              <w:jc w:val="center"/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Y</w:t>
            </w:r>
          </w:p>
        </w:tc>
        <w:tc>
          <w:tcPr>
            <w:tcW w:w="2077" w:type="dxa"/>
            <w:shd w:val="clear" w:color="auto" w:fill="auto"/>
            <w:vAlign w:val="center"/>
          </w:tcPr>
          <w:p w14:paraId="61FC7EE9" w14:textId="0F9EC8F8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010-007</w:t>
            </w:r>
          </w:p>
        </w:tc>
      </w:tr>
      <w:tr w:rsidR="00082EFB" w:rsidRPr="00FB1351" w14:paraId="4206287D" w14:textId="77777777" w:rsidTr="00082EFB">
        <w:trPr>
          <w:trHeight w:val="590"/>
        </w:trPr>
        <w:tc>
          <w:tcPr>
            <w:tcW w:w="1624" w:type="dxa"/>
            <w:shd w:val="clear" w:color="auto" w:fill="auto"/>
            <w:vAlign w:val="center"/>
          </w:tcPr>
          <w:p w14:paraId="71CD0F8E" w14:textId="77777777" w:rsidR="00082EFB" w:rsidRPr="000E4922" w:rsidRDefault="00082EFB" w:rsidP="00082EFB">
            <w:pPr>
              <w:rPr>
                <w:rFonts w:ascii="Avenir Book" w:hAnsi="Avenir Book"/>
                <w:sz w:val="20"/>
              </w:rPr>
            </w:pPr>
          </w:p>
        </w:tc>
        <w:tc>
          <w:tcPr>
            <w:tcW w:w="5253" w:type="dxa"/>
            <w:vAlign w:val="center"/>
          </w:tcPr>
          <w:p w14:paraId="62DAA7E8" w14:textId="77777777" w:rsidR="00082EFB" w:rsidRPr="00EA47C3" w:rsidRDefault="00082EFB" w:rsidP="00082EFB">
            <w:pPr>
              <w:rPr>
                <w:rFonts w:ascii="Avenir" w:hAnsi="Avenir"/>
                <w:sz w:val="20"/>
                <w:szCs w:val="20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 w14:paraId="796849B7" w14:textId="77777777" w:rsidR="00082EFB" w:rsidRPr="000E4922" w:rsidRDefault="00082EFB" w:rsidP="00082EFB">
            <w:pPr>
              <w:rPr>
                <w:rFonts w:ascii="Avenir Book" w:hAnsi="Avenir Book" w:cs="Arial"/>
                <w:sz w:val="20"/>
              </w:rPr>
            </w:pPr>
          </w:p>
        </w:tc>
        <w:tc>
          <w:tcPr>
            <w:tcW w:w="2077" w:type="dxa"/>
            <w:shd w:val="clear" w:color="auto" w:fill="auto"/>
            <w:vAlign w:val="center"/>
          </w:tcPr>
          <w:p w14:paraId="30E0FAE6" w14:textId="77777777" w:rsidR="00082EFB" w:rsidRPr="000E4922" w:rsidRDefault="00082EFB" w:rsidP="00082EFB">
            <w:pPr>
              <w:rPr>
                <w:rFonts w:ascii="Avenir Book" w:hAnsi="Avenir Book" w:cs="Arial"/>
                <w:sz w:val="20"/>
              </w:rPr>
            </w:pPr>
          </w:p>
        </w:tc>
      </w:tr>
    </w:tbl>
    <w:p w14:paraId="014C2293" w14:textId="77777777" w:rsidR="00444AE4" w:rsidRPr="00FB1351" w:rsidRDefault="00444AE4">
      <w:pPr>
        <w:rPr>
          <w:rFonts w:ascii="Avenir Book" w:hAnsi="Avenir Book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7"/>
        <w:gridCol w:w="5234"/>
        <w:gridCol w:w="783"/>
        <w:gridCol w:w="2122"/>
      </w:tblGrid>
      <w:tr w:rsidR="00444AE4" w:rsidRPr="000E4922" w14:paraId="3477225D" w14:textId="77777777" w:rsidTr="00B553F3">
        <w:trPr>
          <w:trHeight w:val="1025"/>
          <w:tblHeader/>
        </w:trPr>
        <w:tc>
          <w:tcPr>
            <w:tcW w:w="9736" w:type="dxa"/>
            <w:gridSpan w:val="4"/>
            <w:shd w:val="clear" w:color="auto" w:fill="BFBFBF"/>
            <w:vAlign w:val="center"/>
          </w:tcPr>
          <w:p w14:paraId="60D708BD" w14:textId="77777777" w:rsidR="00444AE4" w:rsidRPr="000E4922" w:rsidRDefault="00444AE4" w:rsidP="00990F1A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Review previous audits for this process.  Review previous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CAR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s issued against this process, or as a result of previous audits for this process.  Add additional checklist questions here, based on the previous audits,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CAR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s or other documents or requirements, as you see fit.  </w:t>
            </w:r>
          </w:p>
        </w:tc>
      </w:tr>
      <w:tr w:rsidR="00444AE4" w:rsidRPr="000E4922" w14:paraId="7B618A75" w14:textId="77777777" w:rsidTr="0098765C">
        <w:trPr>
          <w:trHeight w:val="548"/>
          <w:tblHeader/>
        </w:trPr>
        <w:tc>
          <w:tcPr>
            <w:tcW w:w="1597" w:type="dxa"/>
            <w:shd w:val="clear" w:color="auto" w:fill="BFBFBF"/>
            <w:vAlign w:val="center"/>
          </w:tcPr>
          <w:p w14:paraId="596E17B6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Requirement</w:t>
            </w:r>
          </w:p>
          <w:p w14:paraId="6F90775B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Reference</w:t>
            </w:r>
          </w:p>
        </w:tc>
        <w:tc>
          <w:tcPr>
            <w:tcW w:w="5234" w:type="dxa"/>
            <w:shd w:val="clear" w:color="auto" w:fill="BFBFBF"/>
            <w:vAlign w:val="center"/>
          </w:tcPr>
          <w:p w14:paraId="143FE0E3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Question</w:t>
            </w:r>
          </w:p>
        </w:tc>
        <w:tc>
          <w:tcPr>
            <w:tcW w:w="783" w:type="dxa"/>
            <w:shd w:val="clear" w:color="auto" w:fill="BFBFBF"/>
            <w:vAlign w:val="center"/>
          </w:tcPr>
          <w:p w14:paraId="71A31DA2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</w:rPr>
              <w:t>Y/N</w:t>
            </w:r>
          </w:p>
          <w:p w14:paraId="19B4C066" w14:textId="77777777" w:rsidR="00444AE4" w:rsidRPr="00FB1351" w:rsidRDefault="00444AE4" w:rsidP="00996A8A">
            <w:pPr>
              <w:jc w:val="center"/>
              <w:rPr>
                <w:rFonts w:ascii="Avenir Book" w:hAnsi="Avenir Book" w:cs="Arial"/>
                <w:b/>
              </w:rPr>
            </w:pPr>
            <w:r w:rsidRPr="00FB1351">
              <w:rPr>
                <w:rFonts w:ascii="Avenir Book" w:hAnsi="Avenir Book" w:cs="Arial"/>
                <w:b/>
                <w:sz w:val="16"/>
                <w:szCs w:val="16"/>
              </w:rPr>
              <w:t>(or N/A)</w:t>
            </w:r>
          </w:p>
        </w:tc>
        <w:tc>
          <w:tcPr>
            <w:tcW w:w="2122" w:type="dxa"/>
            <w:shd w:val="clear" w:color="auto" w:fill="BFBFBF"/>
            <w:vAlign w:val="center"/>
          </w:tcPr>
          <w:p w14:paraId="4645B5F0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316280" w:rsidRPr="000E4922" w14:paraId="38A33423" w14:textId="77777777" w:rsidTr="0098765C">
        <w:trPr>
          <w:trHeight w:val="720"/>
        </w:trPr>
        <w:tc>
          <w:tcPr>
            <w:tcW w:w="1597" w:type="dxa"/>
            <w:vAlign w:val="center"/>
          </w:tcPr>
          <w:p w14:paraId="68099546" w14:textId="752F1844" w:rsidR="00316280" w:rsidRPr="00316280" w:rsidRDefault="00210D17" w:rsidP="00316280">
            <w:pPr>
              <w:rPr>
                <w:rFonts w:ascii="Avenir Book" w:hAnsi="Avenir Book" w:cs="Arial"/>
                <w:sz w:val="20"/>
                <w:szCs w:val="20"/>
              </w:rPr>
            </w:pPr>
            <w:r>
              <w:rPr>
                <w:rFonts w:ascii="Avenir Book" w:hAnsi="Avenir Book"/>
                <w:sz w:val="20"/>
              </w:rPr>
              <w:t>QMD 016</w:t>
            </w:r>
          </w:p>
        </w:tc>
        <w:tc>
          <w:tcPr>
            <w:tcW w:w="5234" w:type="dxa"/>
            <w:vAlign w:val="center"/>
          </w:tcPr>
          <w:p w14:paraId="52B0987D" w14:textId="7EA24A87" w:rsidR="00316280" w:rsidRPr="00316280" w:rsidRDefault="00210D17" w:rsidP="00316280">
            <w:pPr>
              <w:rPr>
                <w:rFonts w:ascii="Avenir Book" w:hAnsi="Avenir Book" w:cs="Arial"/>
                <w:sz w:val="20"/>
                <w:szCs w:val="20"/>
              </w:rPr>
            </w:pPr>
            <w:r>
              <w:rPr>
                <w:rFonts w:ascii="Avenir Book" w:hAnsi="Avenir Book" w:cs="Arial"/>
                <w:sz w:val="20"/>
                <w:szCs w:val="20"/>
              </w:rPr>
              <w:t>Are pe-start briefings now taking place?</w:t>
            </w:r>
          </w:p>
        </w:tc>
        <w:tc>
          <w:tcPr>
            <w:tcW w:w="783" w:type="dxa"/>
            <w:vAlign w:val="center"/>
          </w:tcPr>
          <w:p w14:paraId="5BD6C920" w14:textId="1437E957" w:rsidR="00316280" w:rsidRPr="00316280" w:rsidRDefault="00210D17" w:rsidP="00316280">
            <w:pPr>
              <w:jc w:val="center"/>
              <w:rPr>
                <w:rFonts w:ascii="Avenir Book" w:hAnsi="Avenir Book" w:cs="Arial"/>
                <w:bCs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sz w:val="20"/>
                <w:szCs w:val="20"/>
              </w:rPr>
              <w:t>?</w:t>
            </w:r>
          </w:p>
        </w:tc>
        <w:tc>
          <w:tcPr>
            <w:tcW w:w="2122" w:type="dxa"/>
            <w:vAlign w:val="center"/>
          </w:tcPr>
          <w:p w14:paraId="59EEC909" w14:textId="11480D6E" w:rsidR="00316280" w:rsidRPr="00316280" w:rsidRDefault="009303B6" w:rsidP="00316280">
            <w:pPr>
              <w:rPr>
                <w:rFonts w:ascii="Avenir Book" w:hAnsi="Avenir Book" w:cs="Arial"/>
                <w:sz w:val="20"/>
                <w:szCs w:val="20"/>
              </w:rPr>
            </w:pPr>
            <w:r>
              <w:rPr>
                <w:rFonts w:ascii="Avenir Book" w:hAnsi="Avenir Book" w:cs="Arial"/>
                <w:sz w:val="20"/>
                <w:szCs w:val="20"/>
              </w:rPr>
              <w:t>0</w:t>
            </w:r>
            <w:r w:rsidR="00210D17">
              <w:rPr>
                <w:rFonts w:ascii="Avenir Book" w:hAnsi="Avenir Book" w:cs="Arial"/>
                <w:sz w:val="20"/>
                <w:szCs w:val="20"/>
              </w:rPr>
              <w:t>10</w:t>
            </w:r>
            <w:r>
              <w:rPr>
                <w:rFonts w:ascii="Avenir Book" w:hAnsi="Avenir Book" w:cs="Arial"/>
                <w:sz w:val="20"/>
                <w:szCs w:val="20"/>
              </w:rPr>
              <w:t>-008</w:t>
            </w:r>
          </w:p>
        </w:tc>
      </w:tr>
      <w:tr w:rsidR="00316280" w:rsidRPr="000E4922" w14:paraId="6B879CE2" w14:textId="77777777" w:rsidTr="0098765C">
        <w:trPr>
          <w:trHeight w:val="720"/>
        </w:trPr>
        <w:tc>
          <w:tcPr>
            <w:tcW w:w="1597" w:type="dxa"/>
            <w:vAlign w:val="center"/>
          </w:tcPr>
          <w:p w14:paraId="681402B2" w14:textId="2C825E91" w:rsidR="00316280" w:rsidRPr="00316280" w:rsidRDefault="00316280" w:rsidP="00316280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  <w:tc>
          <w:tcPr>
            <w:tcW w:w="5234" w:type="dxa"/>
            <w:vAlign w:val="center"/>
          </w:tcPr>
          <w:p w14:paraId="62B85AA7" w14:textId="2072A516" w:rsidR="00316280" w:rsidRPr="00316280" w:rsidRDefault="00316280" w:rsidP="00316280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557A9966" w14:textId="6934109C" w:rsidR="00316280" w:rsidRPr="00316280" w:rsidRDefault="00316280" w:rsidP="00316280">
            <w:pPr>
              <w:jc w:val="center"/>
              <w:rPr>
                <w:rFonts w:ascii="Avenir Book" w:hAnsi="Avenir Book" w:cs="Arial"/>
                <w:bCs/>
                <w:sz w:val="20"/>
                <w:szCs w:val="20"/>
              </w:rPr>
            </w:pPr>
          </w:p>
        </w:tc>
        <w:tc>
          <w:tcPr>
            <w:tcW w:w="2122" w:type="dxa"/>
            <w:vAlign w:val="center"/>
          </w:tcPr>
          <w:p w14:paraId="5B5BCB00" w14:textId="0D6E25CA" w:rsidR="00316280" w:rsidRPr="00316280" w:rsidRDefault="00316280" w:rsidP="00316280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</w:tr>
      <w:tr w:rsidR="0096748E" w:rsidRPr="000E4922" w14:paraId="7AC5867B" w14:textId="77777777" w:rsidTr="0098765C">
        <w:trPr>
          <w:trHeight w:val="720"/>
        </w:trPr>
        <w:tc>
          <w:tcPr>
            <w:tcW w:w="1597" w:type="dxa"/>
            <w:vAlign w:val="center"/>
          </w:tcPr>
          <w:p w14:paraId="2D74EB0E" w14:textId="0EF43886" w:rsidR="0096748E" w:rsidRPr="00316280" w:rsidRDefault="0096748E" w:rsidP="0096748E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  <w:tc>
          <w:tcPr>
            <w:tcW w:w="5234" w:type="dxa"/>
            <w:vAlign w:val="center"/>
          </w:tcPr>
          <w:p w14:paraId="796A4F73" w14:textId="4220E437" w:rsidR="0096748E" w:rsidRPr="00316280" w:rsidRDefault="0096748E" w:rsidP="0096748E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7E76E709" w14:textId="20A64E55" w:rsidR="0096748E" w:rsidRPr="00316280" w:rsidRDefault="0096748E" w:rsidP="0096748E">
            <w:pPr>
              <w:jc w:val="center"/>
              <w:rPr>
                <w:rFonts w:ascii="Avenir Book" w:hAnsi="Avenir Book" w:cs="Arial"/>
                <w:bCs/>
                <w:sz w:val="20"/>
                <w:szCs w:val="20"/>
              </w:rPr>
            </w:pPr>
          </w:p>
        </w:tc>
        <w:tc>
          <w:tcPr>
            <w:tcW w:w="2122" w:type="dxa"/>
            <w:vAlign w:val="center"/>
          </w:tcPr>
          <w:p w14:paraId="328A32A4" w14:textId="263D81B9" w:rsidR="0096748E" w:rsidRPr="00316280" w:rsidRDefault="0096748E" w:rsidP="0096748E">
            <w:pPr>
              <w:rPr>
                <w:rFonts w:ascii="Avenir Book" w:hAnsi="Avenir Book" w:cs="Arial"/>
                <w:sz w:val="20"/>
                <w:szCs w:val="20"/>
              </w:rPr>
            </w:pPr>
          </w:p>
        </w:tc>
      </w:tr>
    </w:tbl>
    <w:p w14:paraId="4C9A7ACB" w14:textId="77777777" w:rsidR="000E4922" w:rsidRDefault="000E4922" w:rsidP="000E4922">
      <w:pPr>
        <w:pStyle w:val="Heading1"/>
        <w:rPr>
          <w:rFonts w:ascii="Avenir Book" w:hAnsi="Avenir Book"/>
          <w:sz w:val="24"/>
          <w:szCs w:val="24"/>
        </w:rPr>
      </w:pPr>
    </w:p>
    <w:p w14:paraId="5D659EC7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  <w:r>
        <w:rPr>
          <w:rFonts w:ascii="Avenir Book" w:hAnsi="Avenir Book"/>
        </w:rPr>
        <w:br w:type="page"/>
      </w:r>
    </w:p>
    <w:p w14:paraId="1E891AC0" w14:textId="77777777" w:rsidR="00444AE4" w:rsidRPr="000E4922" w:rsidRDefault="00444AE4" w:rsidP="000E4922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FOUR: Verify the Effectiveness of the Process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17"/>
        <w:gridCol w:w="792"/>
        <w:gridCol w:w="2127"/>
      </w:tblGrid>
      <w:tr w:rsidR="00444AE4" w:rsidRPr="00FB1351" w14:paraId="3CD674FF" w14:textId="77777777" w:rsidTr="004F15BF">
        <w:trPr>
          <w:trHeight w:val="548"/>
        </w:trPr>
        <w:tc>
          <w:tcPr>
            <w:tcW w:w="10458" w:type="dxa"/>
            <w:gridSpan w:val="3"/>
            <w:shd w:val="clear" w:color="auto" w:fill="BFBFBF"/>
            <w:vAlign w:val="center"/>
          </w:tcPr>
          <w:p w14:paraId="0CD40528" w14:textId="77777777" w:rsidR="00444AE4" w:rsidRPr="000E4922" w:rsidRDefault="00444AE4" w:rsidP="009A5D68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Review the applicable 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>procedure(s)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for this process</w:t>
            </w:r>
            <w:r w:rsidR="0052658F" w:rsidRPr="000E4922">
              <w:rPr>
                <w:rFonts w:ascii="Avenir Book" w:hAnsi="Avenir Book" w:cs="Arial"/>
                <w:b/>
                <w:sz w:val="20"/>
              </w:rPr>
              <w:t xml:space="preserve"> and answer the questions below.</w:t>
            </w:r>
          </w:p>
        </w:tc>
      </w:tr>
      <w:tr w:rsidR="00444AE4" w:rsidRPr="00FB1351" w14:paraId="62D1D65A" w14:textId="77777777" w:rsidTr="0052658F">
        <w:trPr>
          <w:trHeight w:val="548"/>
        </w:trPr>
        <w:tc>
          <w:tcPr>
            <w:tcW w:w="7398" w:type="dxa"/>
            <w:shd w:val="clear" w:color="auto" w:fill="BFBFBF"/>
            <w:vAlign w:val="center"/>
          </w:tcPr>
          <w:p w14:paraId="0A532D96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Question</w:t>
            </w:r>
          </w:p>
        </w:tc>
        <w:tc>
          <w:tcPr>
            <w:tcW w:w="810" w:type="dxa"/>
            <w:shd w:val="clear" w:color="auto" w:fill="BFBFBF"/>
            <w:vAlign w:val="center"/>
          </w:tcPr>
          <w:p w14:paraId="340889E4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Y/N</w:t>
            </w:r>
          </w:p>
          <w:p w14:paraId="469EC4B9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(or N/A)</w:t>
            </w:r>
          </w:p>
        </w:tc>
        <w:tc>
          <w:tcPr>
            <w:tcW w:w="2250" w:type="dxa"/>
            <w:shd w:val="clear" w:color="auto" w:fill="BFBFBF"/>
            <w:vAlign w:val="center"/>
          </w:tcPr>
          <w:p w14:paraId="53EDBF54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Evidence or Notes Sheet Ref. #</w:t>
            </w:r>
          </w:p>
        </w:tc>
      </w:tr>
      <w:tr w:rsidR="00444AE4" w:rsidRPr="00FB1351" w14:paraId="63AD1FC0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2719168F" w14:textId="77777777" w:rsidR="00444AE4" w:rsidRPr="000E4922" w:rsidRDefault="00444AE4" w:rsidP="009A5D68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Are the </w:t>
            </w:r>
            <w:r w:rsidR="009A5D68" w:rsidRPr="000E4922">
              <w:rPr>
                <w:rFonts w:ascii="Avenir Book" w:hAnsi="Avenir Book" w:cs="Arial"/>
                <w:sz w:val="20"/>
              </w:rPr>
              <w:t>procedure steps</w:t>
            </w:r>
            <w:r w:rsidRPr="000E4922">
              <w:rPr>
                <w:rFonts w:ascii="Avenir Book" w:hAnsi="Avenir Book" w:cs="Arial"/>
                <w:sz w:val="20"/>
              </w:rPr>
              <w:t xml:space="preserve"> accurate and complete as compared to true practice?</w:t>
            </w:r>
          </w:p>
        </w:tc>
        <w:tc>
          <w:tcPr>
            <w:tcW w:w="810" w:type="dxa"/>
            <w:vAlign w:val="center"/>
          </w:tcPr>
          <w:p w14:paraId="088339F4" w14:textId="3BE2E5A0" w:rsidR="00444AE4" w:rsidRPr="000E4922" w:rsidRDefault="0096748E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2D52FC7D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6C7C6091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03A7E883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Are there sufficient check steps (inspections, tests, reviews, approvals, </w:t>
            </w:r>
            <w:proofErr w:type="gramStart"/>
            <w:r w:rsidRPr="000E4922">
              <w:rPr>
                <w:rFonts w:ascii="Avenir Book" w:hAnsi="Avenir Book" w:cs="Arial"/>
                <w:sz w:val="20"/>
              </w:rPr>
              <w:t>sign-offs</w:t>
            </w:r>
            <w:proofErr w:type="gramEnd"/>
            <w:r w:rsidRPr="000E4922">
              <w:rPr>
                <w:rFonts w:ascii="Avenir Book" w:hAnsi="Avenir Book" w:cs="Arial"/>
                <w:sz w:val="20"/>
              </w:rPr>
              <w:t xml:space="preserve">, etc.) that ensure the </w:t>
            </w:r>
            <w:r w:rsidR="003667BC" w:rsidRPr="000E4922">
              <w:rPr>
                <w:rFonts w:ascii="Avenir Book" w:hAnsi="Avenir Book" w:cs="Arial"/>
                <w:sz w:val="20"/>
              </w:rPr>
              <w:t xml:space="preserve">process </w:t>
            </w:r>
            <w:r w:rsidRPr="000E4922">
              <w:rPr>
                <w:rFonts w:ascii="Avenir Book" w:hAnsi="Avenir Book" w:cs="Arial"/>
                <w:sz w:val="20"/>
              </w:rPr>
              <w:t>outputs meet requirements before passing onto the next process?</w:t>
            </w:r>
          </w:p>
        </w:tc>
        <w:tc>
          <w:tcPr>
            <w:tcW w:w="810" w:type="dxa"/>
            <w:vAlign w:val="center"/>
          </w:tcPr>
          <w:p w14:paraId="5B8FA24F" w14:textId="0A8FFE60" w:rsidR="00444AE4" w:rsidRPr="000E4922" w:rsidRDefault="0096748E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30529DCC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76886D5E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7A91831F" w14:textId="77777777" w:rsidR="00444AE4" w:rsidRPr="000E4922" w:rsidRDefault="00444AE4" w:rsidP="00FB135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 xml:space="preserve">Does the process appear to adequately meet the requirements of </w:t>
            </w:r>
            <w:r w:rsidR="00FB1351" w:rsidRPr="000E4922">
              <w:rPr>
                <w:rFonts w:ascii="Avenir Book" w:hAnsi="Avenir Book" w:cs="Arial"/>
                <w:sz w:val="20"/>
              </w:rPr>
              <w:t xml:space="preserve">ISO 9001 </w:t>
            </w:r>
            <w:r w:rsidRPr="000E4922">
              <w:rPr>
                <w:rFonts w:ascii="Avenir Book" w:hAnsi="Avenir Book" w:cs="Arial"/>
                <w:sz w:val="20"/>
              </w:rPr>
              <w:t xml:space="preserve">and the </w:t>
            </w:r>
            <w:r w:rsidR="00FB1351" w:rsidRPr="000E4922">
              <w:rPr>
                <w:rFonts w:ascii="Avenir Book" w:hAnsi="Avenir Book" w:cs="Arial"/>
                <w:sz w:val="20"/>
              </w:rPr>
              <w:t xml:space="preserve">INFRATEC </w:t>
            </w:r>
            <w:r w:rsidRPr="000E4922">
              <w:rPr>
                <w:rFonts w:ascii="Avenir Book" w:hAnsi="Avenir Book" w:cs="Arial"/>
                <w:sz w:val="20"/>
              </w:rPr>
              <w:t>documentation?</w:t>
            </w:r>
          </w:p>
        </w:tc>
        <w:tc>
          <w:tcPr>
            <w:tcW w:w="810" w:type="dxa"/>
            <w:vAlign w:val="center"/>
          </w:tcPr>
          <w:p w14:paraId="3B60448F" w14:textId="511E54C8" w:rsidR="00444AE4" w:rsidRPr="000E4922" w:rsidRDefault="0096748E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7732E502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1135DDA0" w14:textId="77777777" w:rsidTr="00996A8A">
        <w:trPr>
          <w:trHeight w:val="576"/>
        </w:trPr>
        <w:tc>
          <w:tcPr>
            <w:tcW w:w="7398" w:type="dxa"/>
            <w:vAlign w:val="center"/>
          </w:tcPr>
          <w:p w14:paraId="6AD8A1DD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Does the process appear to adequately meet all customer or regulatory requirements?</w:t>
            </w:r>
          </w:p>
        </w:tc>
        <w:tc>
          <w:tcPr>
            <w:tcW w:w="810" w:type="dxa"/>
            <w:vAlign w:val="center"/>
          </w:tcPr>
          <w:p w14:paraId="13C678B9" w14:textId="13A7676F" w:rsidR="00444AE4" w:rsidRPr="000E4922" w:rsidRDefault="0096748E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Y</w:t>
            </w:r>
          </w:p>
        </w:tc>
        <w:tc>
          <w:tcPr>
            <w:tcW w:w="2250" w:type="dxa"/>
            <w:vAlign w:val="center"/>
          </w:tcPr>
          <w:p w14:paraId="4012182A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3FA74682" w14:textId="77777777" w:rsidTr="000E4922">
        <w:trPr>
          <w:trHeight w:val="2046"/>
        </w:trPr>
        <w:tc>
          <w:tcPr>
            <w:tcW w:w="10458" w:type="dxa"/>
            <w:gridSpan w:val="3"/>
            <w:tcBorders>
              <w:bottom w:val="single" w:sz="4" w:space="0" w:color="auto"/>
            </w:tcBorders>
          </w:tcPr>
          <w:p w14:paraId="5A83F8D9" w14:textId="77777777" w:rsidR="00444AE4" w:rsidRPr="000E4922" w:rsidRDefault="00444AE4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Indicate any problems you uncovered with the process:</w:t>
            </w:r>
          </w:p>
          <w:p w14:paraId="13EE7FBE" w14:textId="77777777" w:rsidR="00C32DDE" w:rsidRPr="000E4922" w:rsidRDefault="00C32DDE">
            <w:pPr>
              <w:rPr>
                <w:rFonts w:ascii="Avenir Book" w:hAnsi="Avenir Book" w:cs="Arial"/>
                <w:sz w:val="20"/>
              </w:rPr>
            </w:pPr>
          </w:p>
        </w:tc>
      </w:tr>
      <w:tr w:rsidR="00444AE4" w:rsidRPr="00FB1351" w14:paraId="7561D57E" w14:textId="77777777" w:rsidTr="00996A8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6"/>
        </w:trPr>
        <w:tc>
          <w:tcPr>
            <w:tcW w:w="1045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48C2B2" w14:textId="77777777" w:rsidR="00444AE4" w:rsidRPr="000E4922" w:rsidRDefault="00444AE4">
            <w:pPr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Provide brief details on any areas that you found were well-implemented, particularly effective or worth noting as positive traits of the process. </w:t>
            </w:r>
          </w:p>
        </w:tc>
      </w:tr>
      <w:tr w:rsidR="00444AE4" w:rsidRPr="00FB1351" w14:paraId="7D83C1EA" w14:textId="77777777" w:rsidTr="000E49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29"/>
        </w:trPr>
        <w:tc>
          <w:tcPr>
            <w:tcW w:w="1045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30C5" w14:textId="77777777" w:rsidR="00444AE4" w:rsidRPr="000E4922" w:rsidRDefault="00444AE4">
            <w:pPr>
              <w:rPr>
                <w:rFonts w:ascii="Avenir Book" w:hAnsi="Avenir Book" w:cs="Arial"/>
                <w:sz w:val="20"/>
              </w:rPr>
            </w:pPr>
          </w:p>
        </w:tc>
      </w:tr>
    </w:tbl>
    <w:p w14:paraId="42B331BB" w14:textId="77777777" w:rsidR="008560C6" w:rsidRDefault="008560C6">
      <w:pPr>
        <w:pStyle w:val="Heading1"/>
        <w:rPr>
          <w:rFonts w:ascii="Avenir Book" w:hAnsi="Avenir Book"/>
          <w:sz w:val="24"/>
          <w:szCs w:val="24"/>
        </w:rPr>
      </w:pPr>
    </w:p>
    <w:p w14:paraId="6F87B95C" w14:textId="77777777" w:rsidR="008560C6" w:rsidRDefault="008560C6">
      <w:pPr>
        <w:rPr>
          <w:rFonts w:ascii="Avenir Book" w:hAnsi="Avenir Book" w:cs="Arial"/>
          <w:b/>
          <w:bCs/>
          <w:kern w:val="32"/>
          <w:lang w:val="en-US"/>
        </w:rPr>
      </w:pPr>
      <w:r>
        <w:rPr>
          <w:rFonts w:ascii="Avenir Book" w:hAnsi="Avenir Book"/>
        </w:rPr>
        <w:br w:type="page"/>
      </w:r>
    </w:p>
    <w:p w14:paraId="44DEE3E0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>STEP FIVE</w:t>
      </w:r>
      <w:r w:rsidR="00FB1351" w:rsidRPr="000E4922">
        <w:rPr>
          <w:rFonts w:ascii="Avenir Book" w:hAnsi="Avenir Book"/>
          <w:sz w:val="24"/>
          <w:szCs w:val="24"/>
        </w:rPr>
        <w:t>: Summaris</w:t>
      </w:r>
      <w:r w:rsidRPr="000E4922">
        <w:rPr>
          <w:rFonts w:ascii="Avenir Book" w:hAnsi="Avenir Book"/>
          <w:sz w:val="24"/>
          <w:szCs w:val="24"/>
        </w:rPr>
        <w:t xml:space="preserve">e Findings for </w:t>
      </w:r>
      <w:r w:rsidR="00FB1351" w:rsidRPr="000E4922">
        <w:rPr>
          <w:rFonts w:ascii="Avenir Book" w:hAnsi="Avenir Book"/>
          <w:sz w:val="24"/>
          <w:szCs w:val="24"/>
        </w:rPr>
        <w:t xml:space="preserve">CAR </w:t>
      </w:r>
      <w:r w:rsidRPr="000E4922">
        <w:rPr>
          <w:rFonts w:ascii="Avenir Book" w:hAnsi="Avenir Book"/>
          <w:sz w:val="24"/>
          <w:szCs w:val="24"/>
        </w:rPr>
        <w:t>system</w:t>
      </w:r>
    </w:p>
    <w:p w14:paraId="35D8E01E" w14:textId="77777777" w:rsidR="00444AE4" w:rsidRPr="000E4922" w:rsidRDefault="00444AE4">
      <w:pPr>
        <w:pStyle w:val="BodyText2"/>
        <w:rPr>
          <w:rFonts w:ascii="Avenir Book" w:hAnsi="Avenir Book" w:cs="Arial"/>
        </w:rPr>
      </w:pPr>
      <w:r w:rsidRPr="000E4922">
        <w:rPr>
          <w:rFonts w:ascii="Avenir Book" w:hAnsi="Avenir Book" w:cs="Arial"/>
        </w:rPr>
        <w:t xml:space="preserve">Based on the findings and </w:t>
      </w:r>
      <w:r w:rsidR="007F7B41" w:rsidRPr="000E4922">
        <w:rPr>
          <w:rFonts w:ascii="Avenir Book" w:hAnsi="Avenir Book" w:cs="Arial"/>
        </w:rPr>
        <w:t>nonconformities</w:t>
      </w:r>
      <w:r w:rsidRPr="000E4922">
        <w:rPr>
          <w:rFonts w:ascii="Avenir Book" w:hAnsi="Avenir Book" w:cs="Arial"/>
        </w:rPr>
        <w:t xml:space="preserve"> you have recorded in the previous sections, summarize the necessary actions needed.  For type, choose one of the following:</w:t>
      </w:r>
    </w:p>
    <w:p w14:paraId="5C1AAD46" w14:textId="77777777" w:rsidR="00444AE4" w:rsidRPr="000E4922" w:rsidRDefault="00444AE4">
      <w:pPr>
        <w:rPr>
          <w:rFonts w:ascii="Avenir Book" w:hAnsi="Avenir Book" w:cs="Arial"/>
          <w:sz w:val="20"/>
        </w:rPr>
      </w:pPr>
    </w:p>
    <w:p w14:paraId="0676301F" w14:textId="77777777" w:rsidR="00444AE4" w:rsidRPr="000E4922" w:rsidRDefault="00444AE4" w:rsidP="00C17E81">
      <w:pPr>
        <w:ind w:leftChars="655" w:left="1572"/>
        <w:rPr>
          <w:rFonts w:ascii="Avenir Book" w:hAnsi="Avenir Book" w:cs="Arial"/>
          <w:sz w:val="20"/>
        </w:rPr>
      </w:pPr>
      <w:r w:rsidRPr="000E4922">
        <w:rPr>
          <w:rFonts w:ascii="Avenir Book" w:hAnsi="Avenir Book" w:cs="Arial"/>
          <w:b/>
          <w:sz w:val="20"/>
        </w:rPr>
        <w:t>C</w:t>
      </w:r>
      <w:r w:rsidRPr="000E4922">
        <w:rPr>
          <w:rFonts w:ascii="Avenir Book" w:hAnsi="Avenir Book" w:cs="Arial"/>
          <w:sz w:val="20"/>
        </w:rPr>
        <w:t xml:space="preserve"> =Corrective action needed (existing noncompliance)</w:t>
      </w:r>
    </w:p>
    <w:p w14:paraId="7F20D8FE" w14:textId="77777777" w:rsidR="00444AE4" w:rsidRPr="000E4922" w:rsidRDefault="00444AE4" w:rsidP="00C17E81">
      <w:pPr>
        <w:ind w:leftChars="655" w:left="1572"/>
        <w:rPr>
          <w:rFonts w:ascii="Avenir Book" w:hAnsi="Avenir Book" w:cs="Arial"/>
          <w:sz w:val="20"/>
        </w:rPr>
      </w:pPr>
      <w:r w:rsidRPr="000E4922">
        <w:rPr>
          <w:rFonts w:ascii="Avenir Book" w:hAnsi="Avenir Book" w:cs="Arial"/>
          <w:b/>
          <w:sz w:val="20"/>
        </w:rPr>
        <w:t>P</w:t>
      </w:r>
      <w:r w:rsidRPr="000E4922">
        <w:rPr>
          <w:rFonts w:ascii="Avenir Book" w:hAnsi="Avenir Book" w:cs="Arial"/>
          <w:sz w:val="20"/>
        </w:rPr>
        <w:t xml:space="preserve"> = Preventive action needed (potential noncompliance)</w:t>
      </w:r>
    </w:p>
    <w:p w14:paraId="2A319045" w14:textId="77777777" w:rsidR="009A5D68" w:rsidRPr="000E4922" w:rsidRDefault="009A5D68" w:rsidP="00C17E81">
      <w:pPr>
        <w:ind w:leftChars="655" w:left="1572"/>
        <w:rPr>
          <w:rFonts w:ascii="Avenir Book" w:hAnsi="Avenir Book" w:cs="Arial"/>
          <w:sz w:val="20"/>
        </w:rPr>
      </w:pPr>
      <w:r w:rsidRPr="000E4922">
        <w:rPr>
          <w:rFonts w:ascii="Avenir Book" w:hAnsi="Avenir Book" w:cs="Arial"/>
          <w:b/>
          <w:sz w:val="20"/>
        </w:rPr>
        <w:t xml:space="preserve">OFI </w:t>
      </w:r>
      <w:r w:rsidRPr="000E4922">
        <w:rPr>
          <w:rFonts w:ascii="Avenir Book" w:hAnsi="Avenir Book" w:cs="Arial"/>
          <w:sz w:val="20"/>
        </w:rPr>
        <w:t>= Opportunity for Improvement</w:t>
      </w:r>
    </w:p>
    <w:p w14:paraId="4A78749E" w14:textId="77777777" w:rsidR="00444AE4" w:rsidRPr="000E4922" w:rsidRDefault="00444AE4">
      <w:pPr>
        <w:rPr>
          <w:rFonts w:ascii="Avenir Book" w:hAnsi="Avenir Book" w:cs="Arial"/>
          <w:sz w:val="20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05"/>
        <w:gridCol w:w="1230"/>
        <w:gridCol w:w="4348"/>
        <w:gridCol w:w="1559"/>
        <w:gridCol w:w="1276"/>
      </w:tblGrid>
      <w:tr w:rsidR="009A5D68" w:rsidRPr="000E4922" w14:paraId="19D8DAE3" w14:textId="77777777" w:rsidTr="00A350C7">
        <w:tc>
          <w:tcPr>
            <w:tcW w:w="1505" w:type="dxa"/>
            <w:shd w:val="clear" w:color="auto" w:fill="BFBFBF"/>
            <w:vAlign w:val="center"/>
          </w:tcPr>
          <w:p w14:paraId="0A1EAB2B" w14:textId="77777777" w:rsidR="009A5D68" w:rsidRPr="000E4922" w:rsidRDefault="00FB1351" w:rsidP="00FB1351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CAR 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>#</w:t>
            </w:r>
          </w:p>
        </w:tc>
        <w:tc>
          <w:tcPr>
            <w:tcW w:w="1230" w:type="dxa"/>
            <w:shd w:val="clear" w:color="auto" w:fill="BFBFBF"/>
            <w:vAlign w:val="center"/>
          </w:tcPr>
          <w:p w14:paraId="559934F6" w14:textId="77777777" w:rsidR="009A5D68" w:rsidRPr="000E4922" w:rsidRDefault="00FB1351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ISO 9001</w:t>
            </w:r>
            <w:r w:rsidR="009A5D68" w:rsidRPr="000E4922">
              <w:rPr>
                <w:rFonts w:ascii="Avenir Book" w:hAnsi="Avenir Book" w:cs="Arial"/>
                <w:b/>
                <w:sz w:val="20"/>
              </w:rPr>
              <w:t xml:space="preserve"> Clause</w:t>
            </w:r>
          </w:p>
        </w:tc>
        <w:tc>
          <w:tcPr>
            <w:tcW w:w="4348" w:type="dxa"/>
            <w:shd w:val="clear" w:color="auto" w:fill="BFBFBF"/>
            <w:vAlign w:val="center"/>
          </w:tcPr>
          <w:p w14:paraId="71919EE0" w14:textId="77777777" w:rsidR="009A5D68" w:rsidRPr="000E4922" w:rsidRDefault="009A5D68" w:rsidP="00FB1351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 xml:space="preserve">Describe finding as you want it to appear in the </w:t>
            </w:r>
            <w:r w:rsidR="00FB1351" w:rsidRPr="000E4922">
              <w:rPr>
                <w:rFonts w:ascii="Avenir Book" w:hAnsi="Avenir Book" w:cs="Arial"/>
                <w:b/>
                <w:sz w:val="20"/>
              </w:rPr>
              <w:t>CAR</w:t>
            </w:r>
            <w:r w:rsidRPr="000E4922">
              <w:rPr>
                <w:rFonts w:ascii="Avenir Book" w:hAnsi="Avenir Book" w:cs="Arial"/>
                <w:b/>
                <w:sz w:val="20"/>
              </w:rPr>
              <w:t xml:space="preserve"> system.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7A88EB96" w14:textId="77777777" w:rsidR="009A5D68" w:rsidRPr="000E4922" w:rsidRDefault="009A5D68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Type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71C2CF34" w14:textId="77777777" w:rsidR="009A5D68" w:rsidRPr="000E4922" w:rsidRDefault="009A5D68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Major /</w:t>
            </w:r>
          </w:p>
          <w:p w14:paraId="5993E584" w14:textId="77777777" w:rsidR="009A5D68" w:rsidRPr="000E4922" w:rsidRDefault="009A5D68" w:rsidP="00DF7ACE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Minor</w:t>
            </w:r>
          </w:p>
        </w:tc>
      </w:tr>
      <w:tr w:rsidR="00862EFB" w:rsidRPr="000E4922" w14:paraId="15DCDDA3" w14:textId="77777777" w:rsidTr="00A350C7">
        <w:trPr>
          <w:trHeight w:val="2041"/>
        </w:trPr>
        <w:tc>
          <w:tcPr>
            <w:tcW w:w="1505" w:type="dxa"/>
            <w:vAlign w:val="center"/>
          </w:tcPr>
          <w:p w14:paraId="2F51F974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76DB9973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</w:p>
        </w:tc>
        <w:tc>
          <w:tcPr>
            <w:tcW w:w="4348" w:type="dxa"/>
            <w:vAlign w:val="center"/>
          </w:tcPr>
          <w:p w14:paraId="619AC776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09E2EF49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  <w:p w14:paraId="620268D5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117C9EC1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  <w:p w14:paraId="74E310C0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46069042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04D90D38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862EFB" w:rsidRPr="000E4922" w14:paraId="4FD61833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552F63D8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16164710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</w:p>
        </w:tc>
        <w:tc>
          <w:tcPr>
            <w:tcW w:w="4348" w:type="dxa"/>
            <w:vAlign w:val="center"/>
          </w:tcPr>
          <w:p w14:paraId="6FB0F25F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724F243D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  <w:p w14:paraId="612E3091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440A26FB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</w:p>
          <w:p w14:paraId="54865222" w14:textId="77777777" w:rsidR="00862EFB" w:rsidRPr="000E4922" w:rsidRDefault="00862EFB" w:rsidP="00862EFB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4009D238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53D28F73" w14:textId="77777777" w:rsidR="00862EFB" w:rsidRPr="000E4922" w:rsidRDefault="00862EFB" w:rsidP="00862EFB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9A5D68" w:rsidRPr="000E4922" w14:paraId="27BF0DF2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636B4C2B" w14:textId="77777777" w:rsidR="009A5D68" w:rsidRPr="000E4922" w:rsidRDefault="009A5D68" w:rsidP="00C32DDE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26560030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0" w:name="Text73"/>
            <w:r w:rsidR="009A5D68"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  <w:bookmarkEnd w:id="0"/>
          </w:p>
        </w:tc>
        <w:tc>
          <w:tcPr>
            <w:tcW w:w="4348" w:type="dxa"/>
            <w:vAlign w:val="center"/>
          </w:tcPr>
          <w:p w14:paraId="4C5200DC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00F7E672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415053D1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41AC5FCE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0CE42FD7" w14:textId="77777777" w:rsidR="009A5D68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290C01F4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1" w:name="Text63"/>
            <w:r w:rsidR="009A5D68"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  <w:bookmarkEnd w:id="1"/>
          </w:p>
        </w:tc>
        <w:tc>
          <w:tcPr>
            <w:tcW w:w="1276" w:type="dxa"/>
            <w:vAlign w:val="center"/>
          </w:tcPr>
          <w:p w14:paraId="4CB3C5FB" w14:textId="77777777" w:rsidR="009A5D68" w:rsidRPr="000E4922" w:rsidRDefault="009A5D68" w:rsidP="009A5D68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9A5D68" w:rsidRPr="000E4922" w14:paraId="2503BEC9" w14:textId="77777777" w:rsidTr="00C32DDE">
        <w:trPr>
          <w:trHeight w:val="2041"/>
        </w:trPr>
        <w:tc>
          <w:tcPr>
            <w:tcW w:w="1505" w:type="dxa"/>
            <w:vAlign w:val="center"/>
          </w:tcPr>
          <w:p w14:paraId="6786B5A2" w14:textId="77777777" w:rsidR="009A5D68" w:rsidRPr="000E4922" w:rsidRDefault="009A5D68" w:rsidP="00C32DDE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35F2F4F3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2" w:name="Text74"/>
            <w:r w:rsidR="009A5D68"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  <w:bookmarkEnd w:id="2"/>
          </w:p>
        </w:tc>
        <w:tc>
          <w:tcPr>
            <w:tcW w:w="4348" w:type="dxa"/>
            <w:vAlign w:val="center"/>
          </w:tcPr>
          <w:p w14:paraId="44ABD3BC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0EE6BBC0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44BD702B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3284FD09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32EC0CD3" w14:textId="77777777" w:rsidR="009A5D68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24B4CA3A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3" w:name="Text64"/>
            <w:r w:rsidR="009A5D68"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  <w:bookmarkEnd w:id="3"/>
          </w:p>
        </w:tc>
        <w:tc>
          <w:tcPr>
            <w:tcW w:w="1276" w:type="dxa"/>
            <w:vAlign w:val="center"/>
          </w:tcPr>
          <w:p w14:paraId="46BEE92A" w14:textId="77777777" w:rsidR="009A5D68" w:rsidRPr="000E4922" w:rsidRDefault="009A5D68" w:rsidP="009A5D68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  <w:tr w:rsidR="009A5D68" w:rsidRPr="000E4922" w14:paraId="60F67A85" w14:textId="77777777" w:rsidTr="00A350C7">
        <w:trPr>
          <w:trHeight w:val="2041"/>
        </w:trPr>
        <w:tc>
          <w:tcPr>
            <w:tcW w:w="1505" w:type="dxa"/>
            <w:vAlign w:val="center"/>
          </w:tcPr>
          <w:p w14:paraId="1BBAE649" w14:textId="77777777" w:rsidR="009A5D68" w:rsidRPr="000E4922" w:rsidRDefault="009A5D68" w:rsidP="00C32DDE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  <w:tc>
          <w:tcPr>
            <w:tcW w:w="1230" w:type="dxa"/>
            <w:vAlign w:val="center"/>
          </w:tcPr>
          <w:p w14:paraId="6C213A03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4" w:name="Text75"/>
            <w:r w:rsidR="009A5D68" w:rsidRPr="000E4922">
              <w:rPr>
                <w:rFonts w:ascii="Avenir Book" w:hAnsi="Avenir Book" w:cs="Arial"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sz w:val="20"/>
              </w:rPr>
            </w:r>
            <w:r w:rsidRPr="000E4922">
              <w:rPr>
                <w:rFonts w:ascii="Avenir Book" w:hAnsi="Avenir Book" w:cs="Arial"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sz w:val="20"/>
              </w:rPr>
              <w:fldChar w:fldCharType="end"/>
            </w:r>
            <w:bookmarkEnd w:id="4"/>
          </w:p>
        </w:tc>
        <w:tc>
          <w:tcPr>
            <w:tcW w:w="4348" w:type="dxa"/>
            <w:vAlign w:val="center"/>
          </w:tcPr>
          <w:p w14:paraId="51BB6778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Requirement:</w:t>
            </w:r>
          </w:p>
          <w:p w14:paraId="1D7D5378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6BF7D325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Evidence:</w:t>
            </w:r>
          </w:p>
          <w:p w14:paraId="1D6C2742" w14:textId="77777777" w:rsidR="007F7B41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</w:p>
          <w:p w14:paraId="592AC958" w14:textId="77777777" w:rsidR="009A5D68" w:rsidRPr="000E4922" w:rsidRDefault="007F7B41" w:rsidP="007F7B41">
            <w:pPr>
              <w:rPr>
                <w:rFonts w:ascii="Avenir Book" w:hAnsi="Avenir Book" w:cs="Arial"/>
                <w:sz w:val="20"/>
              </w:rPr>
            </w:pPr>
            <w:r w:rsidRPr="000E4922">
              <w:rPr>
                <w:rFonts w:ascii="Avenir Book" w:hAnsi="Avenir Book" w:cs="Arial"/>
                <w:sz w:val="20"/>
              </w:rPr>
              <w:t>Rationale for Finding:</w:t>
            </w:r>
          </w:p>
        </w:tc>
        <w:tc>
          <w:tcPr>
            <w:tcW w:w="1559" w:type="dxa"/>
            <w:vAlign w:val="center"/>
          </w:tcPr>
          <w:p w14:paraId="597B21EA" w14:textId="77777777" w:rsidR="009A5D68" w:rsidRPr="000E4922" w:rsidRDefault="004030C3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5" w:name="Text65"/>
            <w:r w:rsidR="009A5D68" w:rsidRPr="000E4922">
              <w:rPr>
                <w:rFonts w:ascii="Avenir Book" w:hAnsi="Avenir Book" w:cs="Arial"/>
                <w:b/>
                <w:sz w:val="2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b/>
                <w:sz w:val="20"/>
              </w:rPr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separate"/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="009A5D68" w:rsidRPr="000E4922">
              <w:rPr>
                <w:rFonts w:ascii="Avenir Book" w:hAnsi="Avenir Book" w:cs="Arial"/>
                <w:b/>
                <w:noProof/>
                <w:sz w:val="20"/>
              </w:rPr>
              <w:t> </w:t>
            </w:r>
            <w:r w:rsidRPr="000E4922">
              <w:rPr>
                <w:rFonts w:ascii="Avenir Book" w:hAnsi="Avenir Book" w:cs="Arial"/>
                <w:b/>
                <w:sz w:val="20"/>
              </w:rPr>
              <w:fldChar w:fldCharType="end"/>
            </w:r>
            <w:bookmarkEnd w:id="5"/>
          </w:p>
        </w:tc>
        <w:tc>
          <w:tcPr>
            <w:tcW w:w="1276" w:type="dxa"/>
            <w:vAlign w:val="center"/>
          </w:tcPr>
          <w:p w14:paraId="63D0EBE4" w14:textId="77777777" w:rsidR="009A5D68" w:rsidRPr="000E4922" w:rsidRDefault="009A5D68" w:rsidP="009A5D68">
            <w:pPr>
              <w:jc w:val="center"/>
              <w:rPr>
                <w:rFonts w:ascii="Avenir Book" w:hAnsi="Avenir Book" w:cs="Arial"/>
                <w:sz w:val="20"/>
              </w:rPr>
            </w:pPr>
          </w:p>
        </w:tc>
      </w:tr>
    </w:tbl>
    <w:p w14:paraId="6AC72159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0E4922">
        <w:rPr>
          <w:rFonts w:ascii="Avenir Book" w:hAnsi="Avenir Book"/>
          <w:sz w:val="24"/>
          <w:szCs w:val="24"/>
        </w:rPr>
        <w:lastRenderedPageBreak/>
        <w:t xml:space="preserve">STEP SIX: Review Audit Report and Submit </w:t>
      </w:r>
    </w:p>
    <w:p w14:paraId="745735C9" w14:textId="77777777" w:rsidR="00444AE4" w:rsidRPr="00FB1351" w:rsidRDefault="00444AE4">
      <w:pPr>
        <w:pStyle w:val="BodyText2"/>
        <w:rPr>
          <w:rFonts w:ascii="Avenir Book" w:hAnsi="Avenir Book" w:cs="Arial"/>
        </w:rPr>
      </w:pPr>
    </w:p>
    <w:p w14:paraId="50B753EF" w14:textId="77777777" w:rsidR="00444AE4" w:rsidRPr="000E4922" w:rsidRDefault="00444AE4">
      <w:pPr>
        <w:pStyle w:val="BodyText2"/>
        <w:rPr>
          <w:rFonts w:ascii="Avenir Book" w:hAnsi="Avenir Book" w:cs="Arial"/>
        </w:rPr>
      </w:pPr>
      <w:r w:rsidRPr="000E4922">
        <w:rPr>
          <w:rFonts w:ascii="Avenir Book" w:hAnsi="Avenir Book" w:cs="Arial"/>
        </w:rPr>
        <w:t xml:space="preserve">All auditors on the audit team must submit their audit reports for summary and review by the Lead Auditor.  Lead Auditor: review the completeness of this report prior to submitting it to the </w:t>
      </w:r>
      <w:r w:rsidR="00FB1351" w:rsidRPr="000E4922">
        <w:rPr>
          <w:rFonts w:ascii="Avenir Book" w:hAnsi="Avenir Book" w:cs="Arial"/>
        </w:rPr>
        <w:t>Commercial Manager</w:t>
      </w:r>
      <w:r w:rsidRPr="000E4922">
        <w:rPr>
          <w:rFonts w:ascii="Avenir Book" w:hAnsi="Avenir Book" w:cs="Arial"/>
        </w:rPr>
        <w:t>.  Be sure findings show objective evidence, that everything is written clearly, and that all checklist questions are answered.</w:t>
      </w:r>
    </w:p>
    <w:p w14:paraId="241BD1AA" w14:textId="77777777" w:rsidR="00444AE4" w:rsidRPr="000E4922" w:rsidRDefault="00444AE4">
      <w:pPr>
        <w:pStyle w:val="BodyText2"/>
        <w:rPr>
          <w:rFonts w:ascii="Avenir Book" w:hAnsi="Avenir Book" w:cs="Arial"/>
        </w:rPr>
      </w:pPr>
    </w:p>
    <w:p w14:paraId="5A47386E" w14:textId="7D3CBCF4" w:rsidR="007F7B41" w:rsidRPr="000E4922" w:rsidRDefault="00050432">
      <w:pPr>
        <w:pStyle w:val="BodyText2"/>
        <w:rPr>
          <w:rFonts w:ascii="Avenir Book" w:hAnsi="Avenir Book" w:cs="Arial"/>
        </w:rPr>
      </w:pP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>
        <w:rPr>
          <w:rFonts w:ascii="Avenir Book" w:hAnsi="Avenir Book" w:cs="Arial"/>
        </w:rPr>
        <w:tab/>
      </w:r>
      <w:r w:rsidR="0096748E">
        <w:rPr>
          <w:rFonts w:ascii="Avenir Book" w:hAnsi="Avenir Book" w:cs="Arial"/>
          <w:noProof/>
        </w:rPr>
        <w:drawing>
          <wp:inline distT="0" distB="0" distL="0" distR="0" wp14:anchorId="1E29E2EA" wp14:editId="4E2DEB9C">
            <wp:extent cx="1892300" cy="40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2" w:type="dxa"/>
        <w:tblLook w:val="00A0" w:firstRow="1" w:lastRow="0" w:firstColumn="1" w:lastColumn="0" w:noHBand="0" w:noVBand="0"/>
      </w:tblPr>
      <w:tblGrid>
        <w:gridCol w:w="4889"/>
        <w:gridCol w:w="4653"/>
      </w:tblGrid>
      <w:tr w:rsidR="00444AE4" w:rsidRPr="000E4922" w14:paraId="46A5E07D" w14:textId="77777777" w:rsidTr="00996A8A">
        <w:tc>
          <w:tcPr>
            <w:tcW w:w="4889" w:type="dxa"/>
            <w:vMerge w:val="restart"/>
            <w:vAlign w:val="center"/>
          </w:tcPr>
          <w:p w14:paraId="794CAD59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Audit report reviewed and ready for submission:</w:t>
            </w:r>
          </w:p>
        </w:tc>
        <w:tc>
          <w:tcPr>
            <w:tcW w:w="4653" w:type="dxa"/>
            <w:tcBorders>
              <w:bottom w:val="single" w:sz="4" w:space="0" w:color="auto"/>
            </w:tcBorders>
          </w:tcPr>
          <w:p w14:paraId="0DA323ED" w14:textId="77777777" w:rsidR="00444AE4" w:rsidRPr="000E4922" w:rsidRDefault="004030C3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6" w:name="Text82"/>
            <w:r w:rsidR="00444AE4" w:rsidRPr="000E4922">
              <w:rPr>
                <w:rFonts w:ascii="Avenir Book" w:hAnsi="Avenir Book" w:cs="Arial"/>
                <w:i w:val="0"/>
              </w:rPr>
              <w:instrText xml:space="preserve"> FORMTEXT </w:instrText>
            </w:r>
            <w:r w:rsidRPr="000E4922">
              <w:rPr>
                <w:rFonts w:ascii="Avenir Book" w:hAnsi="Avenir Book" w:cs="Arial"/>
                <w:i w:val="0"/>
                <w:noProof/>
              </w:rPr>
            </w:r>
            <w:r w:rsidRPr="000E4922">
              <w:rPr>
                <w:rFonts w:ascii="Avenir Book" w:hAnsi="Avenir Book" w:cs="Arial"/>
                <w:i w:val="0"/>
                <w:noProof/>
              </w:rPr>
              <w:fldChar w:fldCharType="separate"/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Pr="000E4922">
              <w:rPr>
                <w:rFonts w:ascii="Avenir Book" w:hAnsi="Avenir Book" w:cs="Arial"/>
                <w:i w:val="0"/>
              </w:rPr>
              <w:fldChar w:fldCharType="end"/>
            </w:r>
            <w:bookmarkEnd w:id="6"/>
          </w:p>
        </w:tc>
      </w:tr>
      <w:tr w:rsidR="00444AE4" w:rsidRPr="000E4922" w14:paraId="74EBD659" w14:textId="77777777" w:rsidTr="00996A8A">
        <w:tc>
          <w:tcPr>
            <w:tcW w:w="4889" w:type="dxa"/>
            <w:vMerge/>
          </w:tcPr>
          <w:p w14:paraId="64A1E763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  <w:tcBorders>
              <w:top w:val="single" w:sz="4" w:space="0" w:color="auto"/>
            </w:tcBorders>
          </w:tcPr>
          <w:p w14:paraId="3236A1D9" w14:textId="77777777" w:rsidR="00444AE4" w:rsidRPr="000E4922" w:rsidRDefault="00444AE4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Signature of Lead Auditor</w:t>
            </w:r>
          </w:p>
        </w:tc>
      </w:tr>
      <w:tr w:rsidR="00444AE4" w:rsidRPr="000E4922" w14:paraId="7D6F88F5" w14:textId="77777777" w:rsidTr="00996A8A">
        <w:trPr>
          <w:trHeight w:val="540"/>
        </w:trPr>
        <w:tc>
          <w:tcPr>
            <w:tcW w:w="4889" w:type="dxa"/>
            <w:vMerge/>
          </w:tcPr>
          <w:p w14:paraId="168B1057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</w:tcPr>
          <w:p w14:paraId="6FFEA4C2" w14:textId="77777777" w:rsidR="00444AE4" w:rsidRPr="000E4922" w:rsidRDefault="00444AE4" w:rsidP="007F7B41">
            <w:pPr>
              <w:pStyle w:val="BodyText2"/>
              <w:rPr>
                <w:rFonts w:ascii="Avenir Book" w:hAnsi="Avenir Book" w:cs="Arial"/>
                <w:i w:val="0"/>
              </w:rPr>
            </w:pPr>
          </w:p>
          <w:p w14:paraId="17038770" w14:textId="47B44871" w:rsidR="00444AE4" w:rsidRPr="000E4922" w:rsidRDefault="00BE7192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>
              <w:rPr>
                <w:rFonts w:ascii="Avenir Book" w:hAnsi="Avenir Book" w:cs="Arial"/>
                <w:i w:val="0"/>
              </w:rPr>
              <w:t>13/07/20</w:t>
            </w:r>
            <w:r w:rsidR="004030C3" w:rsidRPr="000E4922">
              <w:rPr>
                <w:rFonts w:ascii="Avenir Book" w:hAnsi="Avenir Book" w:cs="Arial"/>
                <w:i w:val="0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7" w:name="Text81"/>
            <w:r w:rsidR="00444AE4" w:rsidRPr="000E4922">
              <w:rPr>
                <w:rFonts w:ascii="Avenir Book" w:hAnsi="Avenir Book" w:cs="Arial"/>
                <w:i w:val="0"/>
              </w:rPr>
              <w:instrText xml:space="preserve"> FORMTEXT </w:instrText>
            </w:r>
            <w:r w:rsidR="004030C3" w:rsidRPr="000E4922">
              <w:rPr>
                <w:rFonts w:ascii="Avenir Book" w:hAnsi="Avenir Book" w:cs="Arial"/>
                <w:i w:val="0"/>
              </w:rPr>
            </w:r>
            <w:r w:rsidR="004030C3" w:rsidRPr="000E4922">
              <w:rPr>
                <w:rFonts w:ascii="Avenir Book" w:hAnsi="Avenir Book" w:cs="Arial"/>
                <w:i w:val="0"/>
              </w:rPr>
              <w:fldChar w:fldCharType="separate"/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44AE4" w:rsidRPr="000E4922">
              <w:rPr>
                <w:rFonts w:ascii="Avenir Book" w:hAnsi="Avenir Book" w:cs="Arial"/>
                <w:i w:val="0"/>
                <w:noProof/>
              </w:rPr>
              <w:t> </w:t>
            </w:r>
            <w:r w:rsidR="004030C3" w:rsidRPr="000E4922">
              <w:rPr>
                <w:rFonts w:ascii="Avenir Book" w:hAnsi="Avenir Book" w:cs="Arial"/>
                <w:i w:val="0"/>
              </w:rPr>
              <w:fldChar w:fldCharType="end"/>
            </w:r>
            <w:bookmarkEnd w:id="7"/>
          </w:p>
        </w:tc>
      </w:tr>
      <w:tr w:rsidR="00444AE4" w:rsidRPr="000E4922" w14:paraId="19BEF408" w14:textId="77777777" w:rsidTr="00996A8A">
        <w:tc>
          <w:tcPr>
            <w:tcW w:w="4889" w:type="dxa"/>
          </w:tcPr>
          <w:p w14:paraId="3AE624D4" w14:textId="77777777" w:rsidR="00444AE4" w:rsidRPr="000E4922" w:rsidRDefault="00444AE4">
            <w:pPr>
              <w:pStyle w:val="BodyText2"/>
              <w:rPr>
                <w:rFonts w:ascii="Avenir Book" w:hAnsi="Avenir Book" w:cs="Arial"/>
                <w:i w:val="0"/>
              </w:rPr>
            </w:pPr>
          </w:p>
        </w:tc>
        <w:tc>
          <w:tcPr>
            <w:tcW w:w="4653" w:type="dxa"/>
            <w:tcBorders>
              <w:top w:val="single" w:sz="4" w:space="0" w:color="auto"/>
            </w:tcBorders>
          </w:tcPr>
          <w:p w14:paraId="2A1F9C61" w14:textId="77777777" w:rsidR="00444AE4" w:rsidRPr="000E4922" w:rsidRDefault="00444AE4" w:rsidP="00996A8A">
            <w:pPr>
              <w:pStyle w:val="BodyText2"/>
              <w:jc w:val="center"/>
              <w:rPr>
                <w:rFonts w:ascii="Avenir Book" w:hAnsi="Avenir Book" w:cs="Arial"/>
                <w:i w:val="0"/>
              </w:rPr>
            </w:pPr>
            <w:r w:rsidRPr="000E4922">
              <w:rPr>
                <w:rFonts w:ascii="Avenir Book" w:hAnsi="Avenir Book" w:cs="Arial"/>
                <w:i w:val="0"/>
              </w:rPr>
              <w:t>Date</w:t>
            </w:r>
          </w:p>
        </w:tc>
      </w:tr>
    </w:tbl>
    <w:p w14:paraId="4DA492A0" w14:textId="77777777" w:rsidR="00444AE4" w:rsidRPr="00FB1351" w:rsidRDefault="00444AE4">
      <w:pPr>
        <w:pStyle w:val="BodyText2"/>
        <w:rPr>
          <w:rFonts w:ascii="Avenir Book" w:hAnsi="Avenir Book" w:cs="Arial"/>
          <w:i w:val="0"/>
        </w:rPr>
      </w:pPr>
    </w:p>
    <w:p w14:paraId="3D99D50C" w14:textId="77777777" w:rsidR="00444AE4" w:rsidRPr="000E4922" w:rsidRDefault="00444AE4">
      <w:pPr>
        <w:pStyle w:val="Heading1"/>
        <w:rPr>
          <w:rFonts w:ascii="Avenir Book" w:hAnsi="Avenir Book"/>
          <w:sz w:val="24"/>
          <w:szCs w:val="24"/>
        </w:rPr>
      </w:pPr>
      <w:r w:rsidRPr="00FB1351">
        <w:rPr>
          <w:rFonts w:ascii="Avenir Book" w:hAnsi="Avenir Book"/>
        </w:rPr>
        <w:br w:type="page"/>
      </w:r>
      <w:r w:rsidRPr="000E4922">
        <w:rPr>
          <w:rFonts w:ascii="Avenir Book" w:hAnsi="Avenir Book"/>
          <w:sz w:val="24"/>
          <w:szCs w:val="24"/>
        </w:rPr>
        <w:lastRenderedPageBreak/>
        <w:t>NOTES PAGE</w:t>
      </w:r>
    </w:p>
    <w:p w14:paraId="518F0DCB" w14:textId="77777777" w:rsidR="00444AE4" w:rsidRPr="00FB1351" w:rsidRDefault="00444AE4">
      <w:pPr>
        <w:rPr>
          <w:rFonts w:ascii="Avenir Book" w:hAnsi="Avenir Boo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7"/>
        <w:gridCol w:w="8329"/>
      </w:tblGrid>
      <w:tr w:rsidR="00444AE4" w:rsidRPr="000E4922" w14:paraId="20DCC984" w14:textId="77777777" w:rsidTr="008F58B9">
        <w:tc>
          <w:tcPr>
            <w:tcW w:w="1407" w:type="dxa"/>
            <w:shd w:val="clear" w:color="auto" w:fill="BFBFBF"/>
            <w:vAlign w:val="center"/>
          </w:tcPr>
          <w:p w14:paraId="7810F5D1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Your Note reference #</w:t>
            </w:r>
          </w:p>
        </w:tc>
        <w:tc>
          <w:tcPr>
            <w:tcW w:w="8329" w:type="dxa"/>
            <w:shd w:val="clear" w:color="auto" w:fill="BFBFBF"/>
            <w:vAlign w:val="center"/>
          </w:tcPr>
          <w:p w14:paraId="3DB3414C" w14:textId="77777777" w:rsidR="00444AE4" w:rsidRPr="000E4922" w:rsidRDefault="00444AE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0E4922">
              <w:rPr>
                <w:rFonts w:ascii="Avenir Book" w:hAnsi="Avenir Book" w:cs="Arial"/>
                <w:b/>
                <w:sz w:val="20"/>
              </w:rPr>
              <w:t>Notes, evidence, findings, comments, etc.</w:t>
            </w:r>
          </w:p>
        </w:tc>
      </w:tr>
      <w:tr w:rsidR="00444AE4" w:rsidRPr="000E4922" w14:paraId="0C918A06" w14:textId="77777777" w:rsidTr="00982062">
        <w:trPr>
          <w:trHeight w:val="1440"/>
        </w:trPr>
        <w:tc>
          <w:tcPr>
            <w:tcW w:w="1407" w:type="dxa"/>
            <w:vAlign w:val="center"/>
          </w:tcPr>
          <w:p w14:paraId="512B9CAD" w14:textId="7FB0F295" w:rsidR="00444AE4" w:rsidRPr="000E4922" w:rsidRDefault="00AC03B4" w:rsidP="00996A8A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>
              <w:rPr>
                <w:rFonts w:ascii="Avenir Book" w:hAnsi="Avenir Book" w:cs="Arial"/>
                <w:b/>
                <w:sz w:val="20"/>
              </w:rPr>
              <w:t>0</w:t>
            </w:r>
            <w:r w:rsidR="00210D17">
              <w:rPr>
                <w:rFonts w:ascii="Avenir Book" w:hAnsi="Avenir Book" w:cs="Arial"/>
                <w:b/>
                <w:sz w:val="20"/>
              </w:rPr>
              <w:t>10</w:t>
            </w:r>
            <w:r>
              <w:rPr>
                <w:rFonts w:ascii="Avenir Book" w:hAnsi="Avenir Book" w:cs="Arial"/>
                <w:b/>
                <w:sz w:val="20"/>
              </w:rPr>
              <w:t>-001</w:t>
            </w:r>
          </w:p>
        </w:tc>
        <w:tc>
          <w:tcPr>
            <w:tcW w:w="8329" w:type="dxa"/>
            <w:vAlign w:val="center"/>
          </w:tcPr>
          <w:p w14:paraId="11267CE1" w14:textId="547C9F33" w:rsidR="00444AE4" w:rsidRPr="000E4922" w:rsidRDefault="00AC03B4" w:rsidP="00982062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>Quality manual, process definitions, procedures and records all continue to satisfy the ISO requirements.</w:t>
            </w:r>
          </w:p>
        </w:tc>
      </w:tr>
      <w:tr w:rsidR="00210D17" w:rsidRPr="000E4922" w14:paraId="4C4F2A91" w14:textId="77777777" w:rsidTr="00210D17">
        <w:trPr>
          <w:trHeight w:val="1440"/>
        </w:trPr>
        <w:tc>
          <w:tcPr>
            <w:tcW w:w="1407" w:type="dxa"/>
            <w:vAlign w:val="center"/>
          </w:tcPr>
          <w:p w14:paraId="4668CA31" w14:textId="2FE6D591" w:rsidR="00210D17" w:rsidRPr="00082EFB" w:rsidRDefault="00210D17" w:rsidP="00210D17">
            <w:pPr>
              <w:jc w:val="center"/>
              <w:rPr>
                <w:rFonts w:ascii="Avenir Book" w:hAnsi="Avenir Book" w:cs="Arial"/>
                <w:b/>
                <w:bCs/>
                <w:sz w:val="20"/>
              </w:rPr>
            </w:pPr>
            <w:r w:rsidRPr="00DB6F8E">
              <w:rPr>
                <w:rFonts w:ascii="Avenir Book" w:hAnsi="Avenir Book" w:cs="Arial"/>
                <w:b/>
                <w:sz w:val="20"/>
              </w:rPr>
              <w:t>010-00</w:t>
            </w:r>
            <w:r>
              <w:rPr>
                <w:rFonts w:ascii="Avenir Book" w:hAnsi="Avenir Book" w:cs="Arial"/>
                <w:b/>
                <w:sz w:val="20"/>
              </w:rPr>
              <w:t>2</w:t>
            </w:r>
          </w:p>
        </w:tc>
        <w:tc>
          <w:tcPr>
            <w:tcW w:w="8329" w:type="dxa"/>
            <w:vAlign w:val="center"/>
          </w:tcPr>
          <w:p w14:paraId="3D21949D" w14:textId="71F7C935" w:rsidR="00210D17" w:rsidRPr="000E4922" w:rsidRDefault="00210D17" w:rsidP="00210D17">
            <w:pPr>
              <w:rPr>
                <w:rFonts w:ascii="Avenir Book" w:hAnsi="Avenir Book" w:cs="Arial"/>
                <w:sz w:val="20"/>
              </w:rPr>
            </w:pPr>
            <w:r>
              <w:rPr>
                <w:rFonts w:ascii="Avenir Book" w:hAnsi="Avenir Book" w:cs="Arial"/>
                <w:sz w:val="20"/>
              </w:rPr>
              <w:t xml:space="preserve">QMD 011 – Less services now offered using a Standard Service List. </w:t>
            </w:r>
            <w:r w:rsidR="00BE7192">
              <w:rPr>
                <w:rFonts w:ascii="Avenir Book" w:hAnsi="Avenir Book" w:cs="Arial"/>
                <w:sz w:val="20"/>
              </w:rPr>
              <w:t>SWO1902 – M20 project selected for test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.  </w:t>
            </w:r>
            <w:r>
              <w:rPr>
                <w:rFonts w:ascii="Avenir Book" w:hAnsi="Avenir Book" w:cs="Arial"/>
                <w:sz w:val="20"/>
              </w:rPr>
              <w:t xml:space="preserve">Procedure confirmed.  </w:t>
            </w:r>
            <w:r w:rsidR="00BE7192">
              <w:rPr>
                <w:rFonts w:ascii="Avenir Book" w:hAnsi="Avenir Book" w:cs="Arial"/>
                <w:sz w:val="20"/>
              </w:rPr>
              <w:t>Quote request received. Quote sent by Lee Payne. Purchase order received.</w:t>
            </w:r>
          </w:p>
        </w:tc>
      </w:tr>
      <w:tr w:rsidR="00210D17" w:rsidRPr="000E4922" w14:paraId="07CFC364" w14:textId="77777777" w:rsidTr="00210D17">
        <w:trPr>
          <w:trHeight w:val="1440"/>
        </w:trPr>
        <w:tc>
          <w:tcPr>
            <w:tcW w:w="1407" w:type="dxa"/>
            <w:vAlign w:val="center"/>
          </w:tcPr>
          <w:p w14:paraId="1420ED39" w14:textId="0CFBF26A" w:rsidR="00210D17" w:rsidRPr="00082EFB" w:rsidRDefault="00210D17" w:rsidP="00210D17">
            <w:pPr>
              <w:jc w:val="center"/>
              <w:rPr>
                <w:rFonts w:ascii="Avenir Book" w:hAnsi="Avenir Book" w:cs="Arial"/>
                <w:b/>
                <w:bCs/>
                <w:sz w:val="20"/>
              </w:rPr>
            </w:pPr>
            <w:r w:rsidRPr="00DB6F8E">
              <w:rPr>
                <w:rFonts w:ascii="Avenir Book" w:hAnsi="Avenir Book" w:cs="Arial"/>
                <w:b/>
                <w:sz w:val="20"/>
              </w:rPr>
              <w:t>010-00</w:t>
            </w:r>
            <w:r>
              <w:rPr>
                <w:rFonts w:ascii="Avenir Book" w:hAnsi="Avenir Book" w:cs="Arial"/>
                <w:b/>
                <w:sz w:val="20"/>
              </w:rPr>
              <w:t>3</w:t>
            </w:r>
          </w:p>
        </w:tc>
        <w:tc>
          <w:tcPr>
            <w:tcW w:w="8329" w:type="dxa"/>
            <w:vAlign w:val="center"/>
          </w:tcPr>
          <w:p w14:paraId="7C6895EB" w14:textId="0A9A2337" w:rsidR="00210D17" w:rsidRDefault="00210D17" w:rsidP="00210D17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QMD 012 – </w:t>
            </w:r>
            <w:r w:rsidR="00BE7192">
              <w:rPr>
                <w:rFonts w:ascii="Avenir" w:hAnsi="Avenir"/>
                <w:sz w:val="20"/>
                <w:szCs w:val="20"/>
                <w:shd w:val="clear" w:color="auto" w:fill="FFFFFF"/>
              </w:rPr>
              <w:t>SWO1902 – M20 w/c 09/12/19 selected.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 Work is shown on </w:t>
            </w:r>
            <w:proofErr w:type="spellStart"/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Warboard</w:t>
            </w:r>
            <w:proofErr w:type="spellEnd"/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planner.</w:t>
            </w:r>
          </w:p>
          <w:p w14:paraId="4E395070" w14:textId="534C4D7C" w:rsidR="00210D17" w:rsidRPr="002B340F" w:rsidRDefault="00210D17" w:rsidP="00210D17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Human resource is allocated to the work on the </w:t>
            </w:r>
            <w:proofErr w:type="spellStart"/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Warboard</w:t>
            </w:r>
            <w:proofErr w:type="spellEnd"/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planner.  No meeting minutes. </w:t>
            </w:r>
          </w:p>
        </w:tc>
      </w:tr>
      <w:tr w:rsidR="00210D17" w:rsidRPr="000E4922" w14:paraId="200CADDD" w14:textId="77777777" w:rsidTr="00210D17">
        <w:trPr>
          <w:trHeight w:val="1440"/>
        </w:trPr>
        <w:tc>
          <w:tcPr>
            <w:tcW w:w="1407" w:type="dxa"/>
            <w:vAlign w:val="center"/>
          </w:tcPr>
          <w:p w14:paraId="4887799E" w14:textId="4615D361" w:rsidR="00210D17" w:rsidRPr="00082EFB" w:rsidRDefault="00210D17" w:rsidP="00210D17">
            <w:pPr>
              <w:jc w:val="center"/>
              <w:rPr>
                <w:rFonts w:ascii="Avenir Book" w:hAnsi="Avenir Book" w:cs="Arial"/>
                <w:b/>
                <w:bCs/>
                <w:sz w:val="20"/>
              </w:rPr>
            </w:pPr>
            <w:r w:rsidRPr="00DB6F8E">
              <w:rPr>
                <w:rFonts w:ascii="Avenir Book" w:hAnsi="Avenir Book" w:cs="Arial"/>
                <w:b/>
                <w:sz w:val="20"/>
              </w:rPr>
              <w:t>010-0</w:t>
            </w:r>
            <w:r>
              <w:rPr>
                <w:rFonts w:ascii="Avenir Book" w:hAnsi="Avenir Book" w:cs="Arial"/>
                <w:b/>
                <w:sz w:val="20"/>
              </w:rPr>
              <w:t>04</w:t>
            </w:r>
          </w:p>
        </w:tc>
        <w:tc>
          <w:tcPr>
            <w:tcW w:w="8329" w:type="dxa"/>
            <w:vAlign w:val="center"/>
          </w:tcPr>
          <w:p w14:paraId="10517546" w14:textId="5DF9A2E9" w:rsidR="00210D17" w:rsidRPr="00284288" w:rsidRDefault="00210D17" w:rsidP="00210D17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QMD 013 – </w:t>
            </w:r>
            <w:r w:rsidR="00BE7192">
              <w:rPr>
                <w:rFonts w:ascii="Avenir" w:hAnsi="Avenir"/>
                <w:sz w:val="20"/>
                <w:szCs w:val="20"/>
                <w:shd w:val="clear" w:color="auto" w:fill="FFFFFF"/>
              </w:rPr>
              <w:t>CLS2001 – M4 w/c 09/03/20 selected.  H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ired plant was required. Approved person sourced supplier and proved to follow the credit account procedure. </w:t>
            </w:r>
          </w:p>
        </w:tc>
      </w:tr>
      <w:tr w:rsidR="00210D17" w:rsidRPr="000E4922" w14:paraId="31890A2F" w14:textId="77777777" w:rsidTr="00210D17">
        <w:trPr>
          <w:trHeight w:val="1440"/>
        </w:trPr>
        <w:tc>
          <w:tcPr>
            <w:tcW w:w="1407" w:type="dxa"/>
            <w:vAlign w:val="center"/>
          </w:tcPr>
          <w:p w14:paraId="2176A9F0" w14:textId="147EFFDF" w:rsidR="00210D17" w:rsidRPr="00082EFB" w:rsidRDefault="00210D17" w:rsidP="00210D17">
            <w:pPr>
              <w:jc w:val="center"/>
              <w:rPr>
                <w:rFonts w:ascii="Avenir Book" w:hAnsi="Avenir Book" w:cs="Arial"/>
                <w:b/>
                <w:bCs/>
                <w:sz w:val="20"/>
              </w:rPr>
            </w:pPr>
            <w:r w:rsidRPr="00DB6F8E">
              <w:rPr>
                <w:rFonts w:ascii="Avenir Book" w:hAnsi="Avenir Book" w:cs="Arial"/>
                <w:b/>
                <w:sz w:val="20"/>
              </w:rPr>
              <w:t>010-00</w:t>
            </w:r>
            <w:r>
              <w:rPr>
                <w:rFonts w:ascii="Avenir Book" w:hAnsi="Avenir Book" w:cs="Arial"/>
                <w:b/>
                <w:sz w:val="20"/>
              </w:rPr>
              <w:t>5</w:t>
            </w:r>
          </w:p>
        </w:tc>
        <w:tc>
          <w:tcPr>
            <w:tcW w:w="8329" w:type="dxa"/>
            <w:vAlign w:val="center"/>
          </w:tcPr>
          <w:p w14:paraId="4E254758" w14:textId="2E261B10" w:rsidR="00210D17" w:rsidRDefault="00210D17" w:rsidP="00210D17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QMD 015. </w:t>
            </w:r>
            <w:r w:rsidR="00BE7192">
              <w:rPr>
                <w:rFonts w:ascii="Avenir" w:hAnsi="Avenir"/>
                <w:sz w:val="20"/>
                <w:szCs w:val="20"/>
                <w:shd w:val="clear" w:color="auto" w:fill="FFFFFF"/>
              </w:rPr>
              <w:t>CLS2001 – M4 w/c 09/03/20 selected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. Informed that the supervisor was </w:t>
            </w:r>
            <w:r w:rsidR="00BE7192">
              <w:rPr>
                <w:rFonts w:ascii="Avenir" w:hAnsi="Avenir"/>
                <w:sz w:val="20"/>
                <w:szCs w:val="20"/>
                <w:shd w:val="clear" w:color="auto" w:fill="FFFFFF"/>
              </w:rPr>
              <w:t>Le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e</w:t>
            </w:r>
            <w:r w:rsidR="00BE7192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Ratcliff</w:t>
            </w:r>
            <w:r w:rsidRPr="00E50960">
              <w:rPr>
                <w:rFonts w:ascii="Avenir" w:hAnsi="Avenir"/>
                <w:sz w:val="20"/>
                <w:szCs w:val="20"/>
                <w:shd w:val="clear" w:color="auto" w:fill="FFFFFF"/>
              </w:rPr>
              <w:t>. This wasn’t clear – consider possibly recording Supervisor somewhere appropriate. RAMS</w:t>
            </w:r>
            <w:r w:rsidRPr="0035379B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document for the work 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present (</w:t>
            </w:r>
            <w:r w:rsidR="00BE7192">
              <w:rPr>
                <w:rFonts w:ascii="Avenir" w:hAnsi="Avenir"/>
                <w:sz w:val="20"/>
                <w:szCs w:val="20"/>
                <w:shd w:val="clear" w:color="auto" w:fill="FFFFFF"/>
              </w:rPr>
              <w:t>M4 MS4 Removals)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). Work instruction was received verbally from </w:t>
            </w:r>
            <w:r w:rsidR="00CC2CA7">
              <w:rPr>
                <w:rFonts w:ascii="Avenir" w:hAnsi="Avenir"/>
                <w:sz w:val="20"/>
                <w:szCs w:val="20"/>
                <w:shd w:val="clear" w:color="auto" w:fill="FFFFFF"/>
              </w:rPr>
              <w:t>David Bullock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to </w:t>
            </w:r>
            <w:r w:rsidR="00CC2CA7">
              <w:rPr>
                <w:rFonts w:ascii="Avenir" w:hAnsi="Avenir"/>
                <w:sz w:val="20"/>
                <w:szCs w:val="20"/>
                <w:shd w:val="clear" w:color="auto" w:fill="FFFFFF"/>
              </w:rPr>
              <w:t>Lee Ratcliff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.</w:t>
            </w:r>
          </w:p>
          <w:p w14:paraId="072EDA5B" w14:textId="16DD7B38" w:rsidR="00210D17" w:rsidRDefault="00CC2CA7" w:rsidP="00210D17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MEWP not used</w:t>
            </w:r>
          </w:p>
          <w:p w14:paraId="60622DEF" w14:textId="2B7B914D" w:rsidR="00210D17" w:rsidRPr="00284288" w:rsidRDefault="00210D17" w:rsidP="00210D17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>Lorry Loader Pre-use checks – not required as subcontracted.</w:t>
            </w:r>
          </w:p>
        </w:tc>
      </w:tr>
      <w:tr w:rsidR="00210D17" w:rsidRPr="000E4922" w14:paraId="74C45F8F" w14:textId="77777777" w:rsidTr="00210D17">
        <w:trPr>
          <w:trHeight w:val="1440"/>
        </w:trPr>
        <w:tc>
          <w:tcPr>
            <w:tcW w:w="1407" w:type="dxa"/>
            <w:vAlign w:val="center"/>
          </w:tcPr>
          <w:p w14:paraId="7158772D" w14:textId="7280B9B6" w:rsidR="00210D17" w:rsidRPr="000E4922" w:rsidRDefault="00210D17" w:rsidP="00210D17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DB6F8E">
              <w:rPr>
                <w:rFonts w:ascii="Avenir Book" w:hAnsi="Avenir Book" w:cs="Arial"/>
                <w:b/>
                <w:sz w:val="20"/>
              </w:rPr>
              <w:t>010-00</w:t>
            </w:r>
            <w:r>
              <w:rPr>
                <w:rFonts w:ascii="Avenir Book" w:hAnsi="Avenir Book" w:cs="Arial"/>
                <w:b/>
                <w:sz w:val="20"/>
              </w:rPr>
              <w:t>6</w:t>
            </w:r>
          </w:p>
        </w:tc>
        <w:tc>
          <w:tcPr>
            <w:tcW w:w="8329" w:type="dxa"/>
            <w:vAlign w:val="center"/>
          </w:tcPr>
          <w:p w14:paraId="69E0EBD6" w14:textId="4FE45AB7" w:rsidR="00210D17" w:rsidRPr="00284288" w:rsidRDefault="00210D17" w:rsidP="00210D17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QMD 016. </w:t>
            </w:r>
            <w:r w:rsidR="00CC2CA7">
              <w:rPr>
                <w:rFonts w:ascii="Avenir" w:hAnsi="Avenir"/>
                <w:sz w:val="20"/>
                <w:szCs w:val="20"/>
                <w:shd w:val="clear" w:color="auto" w:fill="FFFFFF"/>
              </w:rPr>
              <w:t>CLS2001 – M4 w/c 09/03/20 selected. Scheme pre-start briefing document used.</w:t>
            </w:r>
          </w:p>
        </w:tc>
      </w:tr>
      <w:tr w:rsidR="00210D17" w:rsidRPr="000E4922" w14:paraId="08939108" w14:textId="77777777" w:rsidTr="00210D17">
        <w:trPr>
          <w:trHeight w:val="1440"/>
        </w:trPr>
        <w:tc>
          <w:tcPr>
            <w:tcW w:w="1407" w:type="dxa"/>
            <w:vAlign w:val="center"/>
          </w:tcPr>
          <w:p w14:paraId="2C92E397" w14:textId="68B0D6F3" w:rsidR="00210D17" w:rsidRPr="000E4922" w:rsidRDefault="00210D17" w:rsidP="00210D17">
            <w:pPr>
              <w:jc w:val="center"/>
              <w:rPr>
                <w:rFonts w:ascii="Avenir Book" w:hAnsi="Avenir Book" w:cs="Arial"/>
                <w:b/>
                <w:sz w:val="20"/>
              </w:rPr>
            </w:pPr>
            <w:r w:rsidRPr="00DB6F8E">
              <w:rPr>
                <w:rFonts w:ascii="Avenir Book" w:hAnsi="Avenir Book" w:cs="Arial"/>
                <w:b/>
                <w:sz w:val="20"/>
              </w:rPr>
              <w:t>010-00</w:t>
            </w:r>
            <w:r>
              <w:rPr>
                <w:rFonts w:ascii="Avenir Book" w:hAnsi="Avenir Book" w:cs="Arial"/>
                <w:b/>
                <w:sz w:val="20"/>
              </w:rPr>
              <w:t>7</w:t>
            </w:r>
          </w:p>
        </w:tc>
        <w:tc>
          <w:tcPr>
            <w:tcW w:w="8329" w:type="dxa"/>
            <w:vAlign w:val="center"/>
          </w:tcPr>
          <w:p w14:paraId="1A31EE66" w14:textId="203A40E8" w:rsidR="00210D17" w:rsidRPr="00284288" w:rsidRDefault="00210D17" w:rsidP="00210D17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QMD 018. </w:t>
            </w:r>
            <w:r w:rsidR="00CC2CA7"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CLS2001 – M4 w/c 09/03/20 selected. </w:t>
            </w:r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Classed as a Standard Service. Email sent to </w:t>
            </w:r>
            <w:hyperlink r:id="rId11" w:history="1">
              <w:r w:rsidRPr="00891014">
                <w:rPr>
                  <w:rStyle w:val="Hyperlink"/>
                  <w:rFonts w:ascii="Avenir" w:hAnsi="Avenir"/>
                  <w:sz w:val="20"/>
                  <w:szCs w:val="20"/>
                  <w:shd w:val="clear" w:color="auto" w:fill="FFFFFF"/>
                </w:rPr>
                <w:t>sitereports@infratec-uk.com</w:t>
              </w:r>
            </w:hyperlink>
            <w:r>
              <w:rPr>
                <w:rFonts w:ascii="Avenir" w:hAnsi="Avenir"/>
                <w:sz w:val="20"/>
                <w:szCs w:val="20"/>
                <w:shd w:val="clear" w:color="auto" w:fill="FFFFFF"/>
              </w:rPr>
              <w:t xml:space="preserve"> inbox and client, with no materials shown to be defective.</w:t>
            </w:r>
          </w:p>
        </w:tc>
      </w:tr>
      <w:tr w:rsidR="00210D17" w:rsidRPr="000E4922" w14:paraId="36F43AC8" w14:textId="77777777" w:rsidTr="008F58B9">
        <w:trPr>
          <w:trHeight w:val="1440"/>
        </w:trPr>
        <w:tc>
          <w:tcPr>
            <w:tcW w:w="1407" w:type="dxa"/>
            <w:vAlign w:val="center"/>
          </w:tcPr>
          <w:p w14:paraId="202F8872" w14:textId="1BF67502" w:rsidR="00210D17" w:rsidRPr="000E4922" w:rsidRDefault="00210D17" w:rsidP="00210D17">
            <w:pPr>
              <w:jc w:val="center"/>
              <w:rPr>
                <w:rFonts w:ascii="Avenir Book" w:hAnsi="Avenir Book" w:cs="Arial"/>
                <w:b/>
                <w:sz w:val="20"/>
              </w:rPr>
            </w:pPr>
          </w:p>
        </w:tc>
        <w:tc>
          <w:tcPr>
            <w:tcW w:w="8329" w:type="dxa"/>
            <w:vAlign w:val="center"/>
          </w:tcPr>
          <w:p w14:paraId="5A923B27" w14:textId="4D504867" w:rsidR="00210D17" w:rsidRPr="00284288" w:rsidRDefault="00210D17" w:rsidP="00210D17">
            <w:pPr>
              <w:rPr>
                <w:rFonts w:ascii="Avenir" w:hAnsi="Avenir"/>
                <w:sz w:val="20"/>
                <w:szCs w:val="20"/>
                <w:shd w:val="clear" w:color="auto" w:fill="FFFFFF"/>
              </w:rPr>
            </w:pPr>
          </w:p>
        </w:tc>
      </w:tr>
    </w:tbl>
    <w:p w14:paraId="527FEEE9" w14:textId="77777777" w:rsidR="00444AE4" w:rsidRPr="000E4922" w:rsidRDefault="00444AE4">
      <w:pPr>
        <w:rPr>
          <w:rFonts w:ascii="Avenir Book" w:hAnsi="Avenir Book"/>
          <w:sz w:val="20"/>
        </w:rPr>
      </w:pPr>
    </w:p>
    <w:p w14:paraId="10FD3BD6" w14:textId="77777777" w:rsidR="00444AE4" w:rsidRPr="000E4922" w:rsidRDefault="00444AE4">
      <w:pPr>
        <w:rPr>
          <w:rFonts w:ascii="Avenir Book" w:hAnsi="Avenir Book"/>
          <w:sz w:val="20"/>
        </w:rPr>
      </w:pPr>
      <w:r w:rsidRPr="000E4922">
        <w:rPr>
          <w:rFonts w:ascii="Avenir Book" w:hAnsi="Avenir Book"/>
          <w:sz w:val="20"/>
        </w:rPr>
        <w:t xml:space="preserve"> </w:t>
      </w:r>
    </w:p>
    <w:sectPr w:rsidR="00444AE4" w:rsidRPr="000E4922" w:rsidSect="00A350C7">
      <w:headerReference w:type="default" r:id="rId12"/>
      <w:footerReference w:type="default" r:id="rId13"/>
      <w:pgSz w:w="11906" w:h="16838" w:code="9"/>
      <w:pgMar w:top="1731" w:right="1080" w:bottom="1440" w:left="1080" w:header="794" w:footer="6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0D4EB" w14:textId="77777777" w:rsidR="001F0F9D" w:rsidRDefault="001F0F9D">
      <w:r>
        <w:separator/>
      </w:r>
    </w:p>
  </w:endnote>
  <w:endnote w:type="continuationSeparator" w:id="0">
    <w:p w14:paraId="638B0381" w14:textId="77777777" w:rsidR="001F0F9D" w:rsidRDefault="001F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inotype">
    <w:panose1 w:val="020B0604020202020204"/>
    <w:charset w:val="00"/>
    <w:family w:val="swiss"/>
    <w:pitch w:val="variable"/>
    <w:sig w:usb0="00000087" w:usb1="00000000" w:usb2="00000000" w:usb3="00000000" w:csb0="0000009B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">
    <w:altName w:val="Avenir"/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D9C66" w14:textId="77777777" w:rsidR="00444AE4" w:rsidRPr="005E5C8E" w:rsidRDefault="00444AE4">
    <w:pPr>
      <w:pStyle w:val="Footer"/>
      <w:jc w:val="center"/>
      <w:rPr>
        <w:rFonts w:ascii="Arial" w:hAnsi="Arial" w:cs="Arial"/>
        <w:color w:val="999999"/>
        <w:sz w:val="18"/>
        <w:szCs w:val="18"/>
      </w:rPr>
    </w:pPr>
    <w:r w:rsidRPr="005E5C8E">
      <w:rPr>
        <w:rFonts w:ascii="Arial" w:hAnsi="Arial" w:cs="Arial"/>
        <w:color w:val="999999"/>
        <w:sz w:val="18"/>
        <w:szCs w:val="18"/>
      </w:rPr>
      <w:t xml:space="preserve">Page </w:t>
    </w:r>
    <w:r w:rsidR="004030C3" w:rsidRPr="005E5C8E">
      <w:rPr>
        <w:rFonts w:ascii="Arial" w:hAnsi="Arial" w:cs="Arial"/>
        <w:color w:val="999999"/>
        <w:sz w:val="18"/>
        <w:szCs w:val="18"/>
      </w:rPr>
      <w:fldChar w:fldCharType="begin"/>
    </w:r>
    <w:r w:rsidRPr="005E5C8E">
      <w:rPr>
        <w:rFonts w:ascii="Arial" w:hAnsi="Arial" w:cs="Arial"/>
        <w:color w:val="999999"/>
        <w:sz w:val="18"/>
        <w:szCs w:val="18"/>
      </w:rPr>
      <w:instrText xml:space="preserve"> PAGE </w:instrText>
    </w:r>
    <w:r w:rsidR="004030C3" w:rsidRPr="005E5C8E">
      <w:rPr>
        <w:rFonts w:ascii="Arial" w:hAnsi="Arial" w:cs="Arial"/>
        <w:color w:val="999999"/>
        <w:sz w:val="18"/>
        <w:szCs w:val="18"/>
      </w:rPr>
      <w:fldChar w:fldCharType="separate"/>
    </w:r>
    <w:r w:rsidR="001853F5">
      <w:rPr>
        <w:rFonts w:ascii="Arial" w:hAnsi="Arial" w:cs="Arial"/>
        <w:noProof/>
        <w:color w:val="999999"/>
        <w:sz w:val="18"/>
        <w:szCs w:val="18"/>
      </w:rPr>
      <w:t>1</w:t>
    </w:r>
    <w:r w:rsidR="004030C3" w:rsidRPr="005E5C8E">
      <w:rPr>
        <w:rFonts w:ascii="Arial" w:hAnsi="Arial" w:cs="Arial"/>
        <w:color w:val="999999"/>
        <w:sz w:val="18"/>
        <w:szCs w:val="18"/>
      </w:rPr>
      <w:fldChar w:fldCharType="end"/>
    </w:r>
    <w:r>
      <w:rPr>
        <w:rFonts w:ascii="Arial" w:hAnsi="Arial" w:cs="Arial"/>
        <w:color w:val="999999"/>
        <w:sz w:val="18"/>
        <w:szCs w:val="18"/>
      </w:rPr>
      <w:t xml:space="preserve"> of </w:t>
    </w:r>
    <w:r w:rsidR="004030C3">
      <w:rPr>
        <w:rFonts w:ascii="Arial" w:hAnsi="Arial" w:cs="Arial"/>
        <w:color w:val="999999"/>
        <w:sz w:val="18"/>
        <w:szCs w:val="18"/>
      </w:rPr>
      <w:fldChar w:fldCharType="begin"/>
    </w:r>
    <w:r>
      <w:rPr>
        <w:rFonts w:ascii="Arial" w:hAnsi="Arial" w:cs="Arial"/>
        <w:color w:val="999999"/>
        <w:sz w:val="18"/>
        <w:szCs w:val="18"/>
      </w:rPr>
      <w:instrText xml:space="preserve"> NUMPAGES </w:instrText>
    </w:r>
    <w:r w:rsidR="004030C3">
      <w:rPr>
        <w:rFonts w:ascii="Arial" w:hAnsi="Arial" w:cs="Arial"/>
        <w:color w:val="999999"/>
        <w:sz w:val="18"/>
        <w:szCs w:val="18"/>
      </w:rPr>
      <w:fldChar w:fldCharType="separate"/>
    </w:r>
    <w:r w:rsidR="001853F5">
      <w:rPr>
        <w:rFonts w:ascii="Arial" w:hAnsi="Arial" w:cs="Arial"/>
        <w:noProof/>
        <w:color w:val="999999"/>
        <w:sz w:val="18"/>
        <w:szCs w:val="18"/>
      </w:rPr>
      <w:t>6</w:t>
    </w:r>
    <w:r w:rsidR="004030C3">
      <w:rPr>
        <w:rFonts w:ascii="Arial" w:hAnsi="Arial" w:cs="Arial"/>
        <w:color w:val="999999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7643" w14:textId="77777777" w:rsidR="001F0F9D" w:rsidRDefault="001F0F9D">
      <w:r>
        <w:separator/>
      </w:r>
    </w:p>
  </w:footnote>
  <w:footnote w:type="continuationSeparator" w:id="0">
    <w:p w14:paraId="066816BA" w14:textId="77777777" w:rsidR="001F0F9D" w:rsidRDefault="001F0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9BE1D" w14:textId="77777777" w:rsidR="00C17E81" w:rsidRPr="00FB1351" w:rsidRDefault="00FB1351" w:rsidP="00A834E8">
    <w:pPr>
      <w:pStyle w:val="Heading4"/>
      <w:pBdr>
        <w:bottom w:val="single" w:sz="4" w:space="1" w:color="auto"/>
      </w:pBdr>
      <w:tabs>
        <w:tab w:val="left" w:pos="1155"/>
        <w:tab w:val="right" w:pos="10620"/>
      </w:tabs>
      <w:jc w:val="center"/>
      <w:rPr>
        <w:rFonts w:ascii="Avenir Book" w:hAnsi="Avenir Book" w:cs="Arial"/>
        <w:sz w:val="20"/>
        <w:szCs w:val="20"/>
      </w:rPr>
    </w:pPr>
    <w:r w:rsidRPr="00FB1351">
      <w:rPr>
        <w:rFonts w:ascii="Avenir Book" w:hAnsi="Avenir Book" w:cs="Arial"/>
        <w:sz w:val="20"/>
        <w:szCs w:val="20"/>
      </w:rPr>
      <w:t>INFRATEC</w:t>
    </w:r>
  </w:p>
  <w:p w14:paraId="1BAF4CD5" w14:textId="77777777" w:rsidR="00444AE4" w:rsidRPr="00FB1351" w:rsidRDefault="00C17E81" w:rsidP="007F7B41">
    <w:pPr>
      <w:pStyle w:val="Heading4"/>
      <w:pBdr>
        <w:bottom w:val="single" w:sz="4" w:space="1" w:color="auto"/>
      </w:pBdr>
      <w:tabs>
        <w:tab w:val="left" w:pos="1155"/>
        <w:tab w:val="right" w:pos="10620"/>
      </w:tabs>
      <w:jc w:val="center"/>
      <w:rPr>
        <w:rFonts w:ascii="Avenir Book" w:hAnsi="Avenir Book" w:cs="Arial"/>
        <w:b w:val="0"/>
        <w:sz w:val="18"/>
        <w:szCs w:val="18"/>
      </w:rPr>
    </w:pPr>
    <w:r w:rsidRPr="00A350C7">
      <w:rPr>
        <w:rFonts w:ascii="Avenir Book" w:hAnsi="Avenir Book" w:cs="Arial"/>
        <w:sz w:val="28"/>
        <w:szCs w:val="28"/>
      </w:rPr>
      <w:t>Internal Audit Report</w:t>
    </w:r>
    <w:r w:rsidR="006B4735" w:rsidRPr="00FB1351">
      <w:rPr>
        <w:rFonts w:ascii="Avenir Book" w:hAnsi="Avenir Book" w:cs="Arial"/>
        <w:sz w:val="40"/>
        <w:szCs w:val="40"/>
      </w:rPr>
      <w:t xml:space="preserve"> </w:t>
    </w:r>
    <w:r w:rsidR="006B4735" w:rsidRPr="00FB1351">
      <w:rPr>
        <w:rFonts w:ascii="Avenir Book" w:hAnsi="Avenir Book" w:cs="Arial"/>
        <w:b w:val="0"/>
        <w:sz w:val="18"/>
        <w:szCs w:val="18"/>
      </w:rPr>
      <w:t xml:space="preserve">Rev. </w:t>
    </w:r>
    <w:r w:rsidR="00FB1351" w:rsidRPr="00FB1351">
      <w:rPr>
        <w:rFonts w:ascii="Avenir Book" w:hAnsi="Avenir Book" w:cs="Arial"/>
        <w:b w:val="0"/>
        <w:sz w:val="18"/>
        <w:szCs w:val="18"/>
      </w:rPr>
      <w:t>00</w:t>
    </w:r>
    <w:r w:rsidR="001153F4">
      <w:rPr>
        <w:rFonts w:ascii="Avenir Book" w:hAnsi="Avenir Book" w:cs="Arial"/>
        <w:b w:val="0"/>
        <w:sz w:val="18"/>
        <w:szCs w:val="1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65A48"/>
    <w:multiLevelType w:val="hybridMultilevel"/>
    <w:tmpl w:val="809095BA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EF4D48"/>
    <w:multiLevelType w:val="hybridMultilevel"/>
    <w:tmpl w:val="16366D7E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D5E6F35"/>
    <w:multiLevelType w:val="hybridMultilevel"/>
    <w:tmpl w:val="303CED36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EC00B16"/>
    <w:multiLevelType w:val="multilevel"/>
    <w:tmpl w:val="CE18F2A4"/>
    <w:lvl w:ilvl="0">
      <w:start w:val="1"/>
      <w:numFmt w:val="decimal"/>
      <w:pStyle w:val="XytransHeader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36"/>
        <w:szCs w:val="36"/>
        <w:u w:val="none"/>
      </w:rPr>
    </w:lvl>
    <w:lvl w:ilvl="1">
      <w:start w:val="1"/>
      <w:numFmt w:val="decimal"/>
      <w:pStyle w:val="XytransHeader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XytransHeader3"/>
      <w:lvlText w:val="%1.%2.%3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50105F9"/>
    <w:multiLevelType w:val="hybridMultilevel"/>
    <w:tmpl w:val="AA96C040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1385C05"/>
    <w:multiLevelType w:val="singleLevel"/>
    <w:tmpl w:val="CD942564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6" w15:restartNumberingAfterBreak="0">
    <w:nsid w:val="389D20AE"/>
    <w:multiLevelType w:val="singleLevel"/>
    <w:tmpl w:val="D4DCB92C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7" w15:restartNumberingAfterBreak="0">
    <w:nsid w:val="38C1744E"/>
    <w:multiLevelType w:val="singleLevel"/>
    <w:tmpl w:val="30C67322"/>
    <w:lvl w:ilvl="0">
      <w:start w:val="1"/>
      <w:numFmt w:val="lowerLetter"/>
      <w:lvlText w:val="%1)"/>
      <w:lvlJc w:val="left"/>
      <w:pPr>
        <w:tabs>
          <w:tab w:val="num" w:pos="716"/>
        </w:tabs>
        <w:ind w:left="716" w:hanging="360"/>
      </w:pPr>
      <w:rPr>
        <w:rFonts w:hint="default"/>
      </w:rPr>
    </w:lvl>
  </w:abstractNum>
  <w:abstractNum w:abstractNumId="8" w15:restartNumberingAfterBreak="0">
    <w:nsid w:val="468A58B2"/>
    <w:multiLevelType w:val="hybridMultilevel"/>
    <w:tmpl w:val="F182AC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3193E37"/>
    <w:multiLevelType w:val="hybridMultilevel"/>
    <w:tmpl w:val="B5DE7574"/>
    <w:lvl w:ilvl="0" w:tplc="997461C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11075"/>
    <w:multiLevelType w:val="hybridMultilevel"/>
    <w:tmpl w:val="A07425BE"/>
    <w:lvl w:ilvl="0" w:tplc="3780A5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652092"/>
    <w:multiLevelType w:val="hybridMultilevel"/>
    <w:tmpl w:val="57025EAC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3D6508E"/>
    <w:multiLevelType w:val="hybridMultilevel"/>
    <w:tmpl w:val="2AE2AAE0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C6427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5C32370"/>
    <w:multiLevelType w:val="singleLevel"/>
    <w:tmpl w:val="6018DE70"/>
    <w:lvl w:ilvl="0">
      <w:start w:val="1"/>
      <w:numFmt w:val="lowerLetter"/>
      <w:lvlText w:val="%1)"/>
      <w:lvlJc w:val="left"/>
      <w:pPr>
        <w:tabs>
          <w:tab w:val="num" w:pos="999"/>
        </w:tabs>
        <w:ind w:left="999" w:hanging="360"/>
      </w:pPr>
      <w:rPr>
        <w:rFonts w:hint="default"/>
      </w:rPr>
    </w:lvl>
  </w:abstractNum>
  <w:abstractNum w:abstractNumId="14" w15:restartNumberingAfterBreak="0">
    <w:nsid w:val="73F42A75"/>
    <w:multiLevelType w:val="hybridMultilevel"/>
    <w:tmpl w:val="C1208A82"/>
    <w:lvl w:ilvl="0" w:tplc="B5A4F8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06CC2"/>
    <w:multiLevelType w:val="hybridMultilevel"/>
    <w:tmpl w:val="15BC4934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79DB2C72"/>
    <w:multiLevelType w:val="hybridMultilevel"/>
    <w:tmpl w:val="AC0A880E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F49722A"/>
    <w:multiLevelType w:val="hybridMultilevel"/>
    <w:tmpl w:val="F1085A3C"/>
    <w:lvl w:ilvl="0" w:tplc="906AB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1"/>
  </w:num>
  <w:num w:numId="5">
    <w:abstractNumId w:val="14"/>
  </w:num>
  <w:num w:numId="6">
    <w:abstractNumId w:val="7"/>
  </w:num>
  <w:num w:numId="7">
    <w:abstractNumId w:val="17"/>
  </w:num>
  <w:num w:numId="8">
    <w:abstractNumId w:val="6"/>
  </w:num>
  <w:num w:numId="9">
    <w:abstractNumId w:val="2"/>
  </w:num>
  <w:num w:numId="10">
    <w:abstractNumId w:val="5"/>
  </w:num>
  <w:num w:numId="11">
    <w:abstractNumId w:val="16"/>
  </w:num>
  <w:num w:numId="12">
    <w:abstractNumId w:val="13"/>
  </w:num>
  <w:num w:numId="13">
    <w:abstractNumId w:val="0"/>
  </w:num>
  <w:num w:numId="14">
    <w:abstractNumId w:val="1"/>
  </w:num>
  <w:num w:numId="15">
    <w:abstractNumId w:val="4"/>
  </w:num>
  <w:num w:numId="16">
    <w:abstractNumId w:val="15"/>
  </w:num>
  <w:num w:numId="17">
    <w:abstractNumId w:val="8"/>
  </w:num>
  <w:num w:numId="1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0"/>
  <w:drawingGridVerticalSpacing w:val="12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9D"/>
    <w:rsid w:val="0000059D"/>
    <w:rsid w:val="00050432"/>
    <w:rsid w:val="00082EFB"/>
    <w:rsid w:val="000872A5"/>
    <w:rsid w:val="00097274"/>
    <w:rsid w:val="000E4922"/>
    <w:rsid w:val="00106760"/>
    <w:rsid w:val="00112E53"/>
    <w:rsid w:val="001153F4"/>
    <w:rsid w:val="00125DBB"/>
    <w:rsid w:val="001339B0"/>
    <w:rsid w:val="00147D6F"/>
    <w:rsid w:val="001621C2"/>
    <w:rsid w:val="00167113"/>
    <w:rsid w:val="001826DE"/>
    <w:rsid w:val="00183586"/>
    <w:rsid w:val="001853F5"/>
    <w:rsid w:val="00191B29"/>
    <w:rsid w:val="001B307E"/>
    <w:rsid w:val="001B6091"/>
    <w:rsid w:val="001E1479"/>
    <w:rsid w:val="001F0F9D"/>
    <w:rsid w:val="00210D17"/>
    <w:rsid w:val="002175BC"/>
    <w:rsid w:val="00223B97"/>
    <w:rsid w:val="00235BE2"/>
    <w:rsid w:val="002465A1"/>
    <w:rsid w:val="00250CA5"/>
    <w:rsid w:val="00284288"/>
    <w:rsid w:val="002A386D"/>
    <w:rsid w:val="002B327D"/>
    <w:rsid w:val="002B340F"/>
    <w:rsid w:val="002B3F28"/>
    <w:rsid w:val="002C35D2"/>
    <w:rsid w:val="002D3356"/>
    <w:rsid w:val="002F2D4E"/>
    <w:rsid w:val="002F31E2"/>
    <w:rsid w:val="002F7F80"/>
    <w:rsid w:val="00301DF4"/>
    <w:rsid w:val="00316280"/>
    <w:rsid w:val="003235E6"/>
    <w:rsid w:val="003351BA"/>
    <w:rsid w:val="0035379B"/>
    <w:rsid w:val="00354F39"/>
    <w:rsid w:val="003575EA"/>
    <w:rsid w:val="003667BC"/>
    <w:rsid w:val="00394EDC"/>
    <w:rsid w:val="003C72C2"/>
    <w:rsid w:val="003D699F"/>
    <w:rsid w:val="003F6781"/>
    <w:rsid w:val="004030C3"/>
    <w:rsid w:val="00416A11"/>
    <w:rsid w:val="004359AC"/>
    <w:rsid w:val="00444AE4"/>
    <w:rsid w:val="00472A0C"/>
    <w:rsid w:val="00474BE2"/>
    <w:rsid w:val="00477ED3"/>
    <w:rsid w:val="00485917"/>
    <w:rsid w:val="00490606"/>
    <w:rsid w:val="004C59E4"/>
    <w:rsid w:val="004C605F"/>
    <w:rsid w:val="004C6505"/>
    <w:rsid w:val="004D27AE"/>
    <w:rsid w:val="004E1DBC"/>
    <w:rsid w:val="004E2D5F"/>
    <w:rsid w:val="004F15BF"/>
    <w:rsid w:val="0052658F"/>
    <w:rsid w:val="00531768"/>
    <w:rsid w:val="00536586"/>
    <w:rsid w:val="005839D2"/>
    <w:rsid w:val="00587AA2"/>
    <w:rsid w:val="005B458B"/>
    <w:rsid w:val="005B4771"/>
    <w:rsid w:val="00613A5B"/>
    <w:rsid w:val="00647CB1"/>
    <w:rsid w:val="00671E42"/>
    <w:rsid w:val="006729BC"/>
    <w:rsid w:val="006962DA"/>
    <w:rsid w:val="006B0D74"/>
    <w:rsid w:val="006B2FC9"/>
    <w:rsid w:val="006B4735"/>
    <w:rsid w:val="006E36C5"/>
    <w:rsid w:val="006F2992"/>
    <w:rsid w:val="00700C76"/>
    <w:rsid w:val="007209A8"/>
    <w:rsid w:val="0072341E"/>
    <w:rsid w:val="007504C6"/>
    <w:rsid w:val="0075102F"/>
    <w:rsid w:val="007B55CB"/>
    <w:rsid w:val="007D1B2B"/>
    <w:rsid w:val="007F7B41"/>
    <w:rsid w:val="008066D4"/>
    <w:rsid w:val="00811213"/>
    <w:rsid w:val="00812927"/>
    <w:rsid w:val="00821C07"/>
    <w:rsid w:val="00851DEC"/>
    <w:rsid w:val="008560C6"/>
    <w:rsid w:val="00862EFB"/>
    <w:rsid w:val="008B2A92"/>
    <w:rsid w:val="008B3028"/>
    <w:rsid w:val="008B408F"/>
    <w:rsid w:val="008E5A69"/>
    <w:rsid w:val="008F58B9"/>
    <w:rsid w:val="009071FD"/>
    <w:rsid w:val="009303B6"/>
    <w:rsid w:val="009412DE"/>
    <w:rsid w:val="0094303C"/>
    <w:rsid w:val="0096748E"/>
    <w:rsid w:val="00974F8A"/>
    <w:rsid w:val="00982062"/>
    <w:rsid w:val="0098765C"/>
    <w:rsid w:val="00990F1A"/>
    <w:rsid w:val="00991612"/>
    <w:rsid w:val="00994805"/>
    <w:rsid w:val="00996033"/>
    <w:rsid w:val="00996A8A"/>
    <w:rsid w:val="00996A91"/>
    <w:rsid w:val="009A20EB"/>
    <w:rsid w:val="009A5D68"/>
    <w:rsid w:val="009B48B5"/>
    <w:rsid w:val="009E1D7B"/>
    <w:rsid w:val="00A00872"/>
    <w:rsid w:val="00A02831"/>
    <w:rsid w:val="00A2636E"/>
    <w:rsid w:val="00A30796"/>
    <w:rsid w:val="00A350C7"/>
    <w:rsid w:val="00A834E8"/>
    <w:rsid w:val="00A94B3D"/>
    <w:rsid w:val="00AC03B4"/>
    <w:rsid w:val="00AC3DFC"/>
    <w:rsid w:val="00AD7989"/>
    <w:rsid w:val="00B34538"/>
    <w:rsid w:val="00B553F3"/>
    <w:rsid w:val="00B7016C"/>
    <w:rsid w:val="00B83DA4"/>
    <w:rsid w:val="00B96D56"/>
    <w:rsid w:val="00BB227D"/>
    <w:rsid w:val="00BB44CA"/>
    <w:rsid w:val="00BC69B4"/>
    <w:rsid w:val="00BE2E9A"/>
    <w:rsid w:val="00BE7192"/>
    <w:rsid w:val="00BF349A"/>
    <w:rsid w:val="00C00186"/>
    <w:rsid w:val="00C1290C"/>
    <w:rsid w:val="00C17E81"/>
    <w:rsid w:val="00C200C3"/>
    <w:rsid w:val="00C241B9"/>
    <w:rsid w:val="00C32DDE"/>
    <w:rsid w:val="00C668A7"/>
    <w:rsid w:val="00C67440"/>
    <w:rsid w:val="00C86EE4"/>
    <w:rsid w:val="00CA13AE"/>
    <w:rsid w:val="00CB326F"/>
    <w:rsid w:val="00CC2CA7"/>
    <w:rsid w:val="00CE7F78"/>
    <w:rsid w:val="00D20625"/>
    <w:rsid w:val="00D20D69"/>
    <w:rsid w:val="00D2200E"/>
    <w:rsid w:val="00D54486"/>
    <w:rsid w:val="00D60E59"/>
    <w:rsid w:val="00DA2F1C"/>
    <w:rsid w:val="00DD28D9"/>
    <w:rsid w:val="00DF7ACE"/>
    <w:rsid w:val="00E00A35"/>
    <w:rsid w:val="00E0248C"/>
    <w:rsid w:val="00E15934"/>
    <w:rsid w:val="00E27DD5"/>
    <w:rsid w:val="00E3790F"/>
    <w:rsid w:val="00E50960"/>
    <w:rsid w:val="00E5133D"/>
    <w:rsid w:val="00E63E2D"/>
    <w:rsid w:val="00E76D10"/>
    <w:rsid w:val="00E812F8"/>
    <w:rsid w:val="00EA17F8"/>
    <w:rsid w:val="00EA47C3"/>
    <w:rsid w:val="00EC4ABF"/>
    <w:rsid w:val="00EE08DB"/>
    <w:rsid w:val="00EE6027"/>
    <w:rsid w:val="00F02A8E"/>
    <w:rsid w:val="00F03BFF"/>
    <w:rsid w:val="00F06E8F"/>
    <w:rsid w:val="00F365E0"/>
    <w:rsid w:val="00F429FD"/>
    <w:rsid w:val="00F508BD"/>
    <w:rsid w:val="00F72183"/>
    <w:rsid w:val="00FA7881"/>
    <w:rsid w:val="00FB1351"/>
    <w:rsid w:val="00FC1670"/>
    <w:rsid w:val="00FC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3704DDAE"/>
  <w15:docId w15:val="{DF9CC69E-E4B0-EA4C-B781-6B59E97C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658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030C3"/>
    <w:pPr>
      <w:keepNext/>
      <w:spacing w:before="120"/>
      <w:outlineLvl w:val="0"/>
    </w:pPr>
    <w:rPr>
      <w:rFonts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4030C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4030C3"/>
    <w:pPr>
      <w:keepNext/>
      <w:spacing w:before="240" w:after="60"/>
      <w:outlineLvl w:val="2"/>
    </w:pPr>
    <w:rPr>
      <w:rFonts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qFormat/>
    <w:rsid w:val="004030C3"/>
    <w:pPr>
      <w:keepNext/>
      <w:jc w:val="right"/>
      <w:outlineLvl w:val="3"/>
    </w:pPr>
    <w:rPr>
      <w:b/>
      <w:sz w:val="52"/>
      <w:szCs w:val="52"/>
      <w:lang w:val="en-US"/>
    </w:rPr>
  </w:style>
  <w:style w:type="paragraph" w:styleId="Heading5">
    <w:name w:val="heading 5"/>
    <w:basedOn w:val="Normal"/>
    <w:next w:val="Normal"/>
    <w:qFormat/>
    <w:rsid w:val="004030C3"/>
    <w:pPr>
      <w:keepNext/>
      <w:outlineLvl w:val="4"/>
    </w:pPr>
    <w:rPr>
      <w:b/>
      <w:sz w:val="28"/>
      <w:szCs w:val="28"/>
      <w:lang w:val="en-US"/>
    </w:rPr>
  </w:style>
  <w:style w:type="paragraph" w:styleId="Heading6">
    <w:name w:val="heading 6"/>
    <w:basedOn w:val="Normal"/>
    <w:next w:val="Normal"/>
    <w:qFormat/>
    <w:rsid w:val="004030C3"/>
    <w:pPr>
      <w:keepNext/>
      <w:outlineLvl w:val="5"/>
    </w:pPr>
    <w:rPr>
      <w:i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4030C3"/>
    <w:pPr>
      <w:keepNext/>
      <w:jc w:val="center"/>
      <w:outlineLvl w:val="6"/>
    </w:pPr>
    <w:rPr>
      <w:i/>
      <w:sz w:val="16"/>
      <w:szCs w:val="16"/>
      <w:lang w:val="en-US"/>
    </w:rPr>
  </w:style>
  <w:style w:type="paragraph" w:styleId="Heading8">
    <w:name w:val="heading 8"/>
    <w:basedOn w:val="Normal"/>
    <w:next w:val="Normal"/>
    <w:qFormat/>
    <w:rsid w:val="004030C3"/>
    <w:pPr>
      <w:keepNext/>
      <w:jc w:val="center"/>
      <w:outlineLvl w:val="7"/>
    </w:pPr>
    <w:rPr>
      <w:b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4030C3"/>
    <w:pPr>
      <w:keepNext/>
      <w:jc w:val="center"/>
      <w:outlineLvl w:val="8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ytransHeader1">
    <w:name w:val="Xytrans Header 1"/>
    <w:basedOn w:val="Normal"/>
    <w:next w:val="XytransHeader2"/>
    <w:rsid w:val="004030C3"/>
    <w:pPr>
      <w:numPr>
        <w:numId w:val="1"/>
      </w:numPr>
      <w:spacing w:before="120" w:after="120"/>
      <w:jc w:val="both"/>
    </w:pPr>
    <w:rPr>
      <w:b/>
      <w:sz w:val="36"/>
      <w:szCs w:val="20"/>
      <w:lang w:val="en-US"/>
    </w:rPr>
  </w:style>
  <w:style w:type="paragraph" w:customStyle="1" w:styleId="XytransHeader2">
    <w:name w:val="Xytrans Header 2"/>
    <w:basedOn w:val="Normal"/>
    <w:next w:val="Normal"/>
    <w:rsid w:val="004030C3"/>
    <w:pPr>
      <w:numPr>
        <w:ilvl w:val="1"/>
        <w:numId w:val="1"/>
      </w:numPr>
      <w:spacing w:before="240" w:after="240"/>
      <w:jc w:val="both"/>
    </w:pPr>
    <w:rPr>
      <w:b/>
      <w:sz w:val="22"/>
      <w:szCs w:val="20"/>
      <w:lang w:val="en-US"/>
    </w:rPr>
  </w:style>
  <w:style w:type="paragraph" w:customStyle="1" w:styleId="XytransHeader3">
    <w:name w:val="Xytrans Header 3"/>
    <w:basedOn w:val="Normal"/>
    <w:rsid w:val="004030C3"/>
    <w:pPr>
      <w:numPr>
        <w:ilvl w:val="2"/>
        <w:numId w:val="1"/>
      </w:numPr>
      <w:ind w:rightChars="100" w:right="100"/>
      <w:jc w:val="both"/>
    </w:pPr>
    <w:rPr>
      <w:b/>
      <w:i/>
      <w:sz w:val="22"/>
      <w:szCs w:val="20"/>
      <w:lang w:val="en-US"/>
    </w:rPr>
  </w:style>
  <w:style w:type="paragraph" w:customStyle="1" w:styleId="PCTHeader1">
    <w:name w:val="PCT Header 1"/>
    <w:basedOn w:val="Heading1"/>
    <w:next w:val="Normal"/>
    <w:rsid w:val="004030C3"/>
    <w:rPr>
      <w:rFonts w:ascii="Tahoma" w:hAnsi="Tahoma" w:cs="Tahoma"/>
      <w:bCs w:val="0"/>
      <w:szCs w:val="24"/>
    </w:rPr>
  </w:style>
  <w:style w:type="paragraph" w:customStyle="1" w:styleId="PCTHeader2">
    <w:name w:val="PCT Header 2"/>
    <w:basedOn w:val="Heading2"/>
    <w:next w:val="Normal"/>
    <w:rsid w:val="004030C3"/>
    <w:pPr>
      <w:spacing w:before="0" w:after="0"/>
    </w:pPr>
    <w:rPr>
      <w:rFonts w:cs="Tahoma"/>
      <w:bCs w:val="0"/>
      <w:iCs w:val="0"/>
      <w:szCs w:val="24"/>
    </w:rPr>
  </w:style>
  <w:style w:type="paragraph" w:customStyle="1" w:styleId="PCTHeacer3">
    <w:name w:val="PCT Heacer 3"/>
    <w:basedOn w:val="Heading3"/>
    <w:next w:val="Normal"/>
    <w:rsid w:val="004030C3"/>
    <w:pPr>
      <w:spacing w:before="0" w:after="0"/>
    </w:pPr>
    <w:rPr>
      <w:rFonts w:ascii="Tahoma" w:hAnsi="Tahoma" w:cs="Times New Roman"/>
      <w:sz w:val="24"/>
      <w:szCs w:val="20"/>
    </w:rPr>
  </w:style>
  <w:style w:type="table" w:styleId="TableGrid">
    <w:name w:val="Table Grid"/>
    <w:basedOn w:val="TableNormal"/>
    <w:rsid w:val="00403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030C3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Footer">
    <w:name w:val="footer"/>
    <w:basedOn w:val="Normal"/>
    <w:rsid w:val="004030C3"/>
    <w:pPr>
      <w:tabs>
        <w:tab w:val="center" w:pos="4320"/>
        <w:tab w:val="right" w:pos="8640"/>
      </w:tabs>
    </w:pPr>
    <w:rPr>
      <w:sz w:val="22"/>
      <w:szCs w:val="20"/>
      <w:lang w:val="en-US"/>
    </w:rPr>
  </w:style>
  <w:style w:type="paragraph" w:styleId="BodyText">
    <w:name w:val="Body Text"/>
    <w:basedOn w:val="Normal"/>
    <w:rsid w:val="004030C3"/>
    <w:rPr>
      <w:lang w:val="en-US"/>
    </w:rPr>
  </w:style>
  <w:style w:type="paragraph" w:styleId="Caption">
    <w:name w:val="caption"/>
    <w:basedOn w:val="Normal"/>
    <w:next w:val="Normal"/>
    <w:qFormat/>
    <w:rsid w:val="004030C3"/>
    <w:rPr>
      <w:b/>
      <w:sz w:val="28"/>
      <w:szCs w:val="28"/>
      <w:lang w:val="en-US"/>
    </w:rPr>
  </w:style>
  <w:style w:type="paragraph" w:styleId="BodyText2">
    <w:name w:val="Body Text 2"/>
    <w:basedOn w:val="Normal"/>
    <w:rsid w:val="004030C3"/>
    <w:rPr>
      <w:i/>
      <w:sz w:val="20"/>
      <w:szCs w:val="20"/>
      <w:lang w:val="en-US"/>
    </w:rPr>
  </w:style>
  <w:style w:type="paragraph" w:styleId="BodyTextIndent3">
    <w:name w:val="Body Text Indent 3"/>
    <w:basedOn w:val="Normal"/>
    <w:rsid w:val="004030C3"/>
    <w:pPr>
      <w:spacing w:after="120"/>
      <w:ind w:left="360"/>
      <w:jc w:val="both"/>
    </w:pPr>
    <w:rPr>
      <w:rFonts w:ascii="Arial" w:hAnsi="Arial"/>
      <w:sz w:val="16"/>
      <w:szCs w:val="16"/>
      <w:lang w:val="en-US"/>
    </w:rPr>
  </w:style>
  <w:style w:type="paragraph" w:customStyle="1" w:styleId="CGIMapBulletChar">
    <w:name w:val="CGI Map Bullet Char"/>
    <w:basedOn w:val="ListBullet"/>
    <w:semiHidden/>
    <w:rsid w:val="004030C3"/>
    <w:pPr>
      <w:tabs>
        <w:tab w:val="left" w:pos="180"/>
        <w:tab w:val="left" w:pos="360"/>
      </w:tabs>
      <w:ind w:left="180" w:rightChars="100" w:right="200" w:hangingChars="100" w:hanging="180"/>
    </w:pPr>
    <w:rPr>
      <w:rFonts w:ascii="Arial" w:hAnsi="Arial"/>
      <w:sz w:val="18"/>
      <w:szCs w:val="18"/>
    </w:rPr>
  </w:style>
  <w:style w:type="paragraph" w:customStyle="1" w:styleId="CGIMapBullet">
    <w:name w:val="CGI Map Bullet"/>
    <w:basedOn w:val="ListBullet"/>
    <w:semiHidden/>
    <w:rsid w:val="004030C3"/>
    <w:pPr>
      <w:tabs>
        <w:tab w:val="left" w:pos="180"/>
        <w:tab w:val="left" w:pos="360"/>
      </w:tabs>
      <w:ind w:left="180" w:rightChars="100" w:right="200" w:hangingChars="100" w:hanging="180"/>
    </w:pPr>
    <w:rPr>
      <w:rFonts w:ascii="Arial" w:hAnsi="Arial"/>
      <w:sz w:val="18"/>
      <w:szCs w:val="18"/>
    </w:rPr>
  </w:style>
  <w:style w:type="paragraph" w:styleId="ListBullet">
    <w:name w:val="List Bullet"/>
    <w:basedOn w:val="Normal"/>
    <w:rsid w:val="004030C3"/>
    <w:pPr>
      <w:tabs>
        <w:tab w:val="num" w:pos="1440"/>
      </w:tabs>
      <w:ind w:left="1440" w:hanging="360"/>
    </w:pPr>
    <w:rPr>
      <w:sz w:val="22"/>
      <w:szCs w:val="20"/>
      <w:lang w:val="en-US"/>
    </w:rPr>
  </w:style>
  <w:style w:type="paragraph" w:customStyle="1" w:styleId="OQRNormal">
    <w:name w:val="OQR Normal"/>
    <w:basedOn w:val="Normal"/>
    <w:rsid w:val="004030C3"/>
    <w:pPr>
      <w:spacing w:afterLines="50"/>
      <w:jc w:val="both"/>
    </w:pPr>
    <w:rPr>
      <w:rFonts w:ascii="Arial" w:hAnsi="Arial" w:cs="Arial"/>
      <w:sz w:val="22"/>
      <w:lang w:val="en-US"/>
    </w:rPr>
  </w:style>
  <w:style w:type="paragraph" w:customStyle="1" w:styleId="CGIMapQuestion">
    <w:name w:val="CGI Map Question"/>
    <w:basedOn w:val="Normal"/>
    <w:semiHidden/>
    <w:rsid w:val="004030C3"/>
    <w:pPr>
      <w:jc w:val="center"/>
    </w:pPr>
    <w:rPr>
      <w:rFonts w:ascii="Arial" w:hAnsi="Arial"/>
      <w:sz w:val="16"/>
      <w:szCs w:val="16"/>
    </w:rPr>
  </w:style>
  <w:style w:type="paragraph" w:customStyle="1" w:styleId="CGIMapNormal">
    <w:name w:val="CGI Map Normal"/>
    <w:basedOn w:val="Normal"/>
    <w:semiHidden/>
    <w:rsid w:val="004030C3"/>
    <w:pPr>
      <w:jc w:val="center"/>
    </w:pPr>
    <w:rPr>
      <w:rFonts w:ascii="Arial" w:hAnsi="Arial"/>
      <w:sz w:val="20"/>
    </w:rPr>
  </w:style>
  <w:style w:type="paragraph" w:customStyle="1" w:styleId="CGIProcessMapTitle">
    <w:name w:val="CGI Process Map Title"/>
    <w:basedOn w:val="Heading7"/>
    <w:semiHidden/>
    <w:rsid w:val="004030C3"/>
    <w:rPr>
      <w:rFonts w:ascii="Arial" w:hAnsi="Arial" w:cs="Arial"/>
      <w:b/>
      <w:i w:val="0"/>
      <w:sz w:val="28"/>
      <w:szCs w:val="28"/>
    </w:rPr>
  </w:style>
  <w:style w:type="paragraph" w:customStyle="1" w:styleId="CGIMapProcessBox">
    <w:name w:val="CGI Map Process Box"/>
    <w:basedOn w:val="Normal"/>
    <w:semiHidden/>
    <w:rsid w:val="004030C3"/>
    <w:pPr>
      <w:jc w:val="center"/>
    </w:pPr>
    <w:rPr>
      <w:rFonts w:ascii="Arial" w:hAnsi="Arial"/>
      <w:b/>
      <w:caps/>
      <w:sz w:val="20"/>
    </w:rPr>
  </w:style>
  <w:style w:type="character" w:styleId="PageNumber">
    <w:name w:val="page number"/>
    <w:basedOn w:val="DefaultParagraphFont"/>
    <w:rsid w:val="004030C3"/>
  </w:style>
  <w:style w:type="paragraph" w:customStyle="1" w:styleId="PigTitleData">
    <w:name w:val="Pig Title Data"/>
    <w:basedOn w:val="Normal"/>
    <w:rsid w:val="004030C3"/>
    <w:pPr>
      <w:keepNext/>
      <w:spacing w:before="240" w:after="60"/>
      <w:jc w:val="right"/>
      <w:outlineLvl w:val="0"/>
    </w:pPr>
    <w:rPr>
      <w:rFonts w:ascii="Frutiger Linotype" w:hAnsi="Frutiger Linotype" w:cs="Arial"/>
      <w:b/>
      <w:bCs/>
      <w:color w:val="999999"/>
      <w:kern w:val="32"/>
      <w:sz w:val="40"/>
      <w:szCs w:val="40"/>
      <w:lang w:val="en-US"/>
    </w:rPr>
  </w:style>
  <w:style w:type="paragraph" w:customStyle="1" w:styleId="Retrait1">
    <w:name w:val="Retrait 1"/>
    <w:basedOn w:val="Normal"/>
    <w:rsid w:val="004030C3"/>
    <w:pPr>
      <w:spacing w:line="267" w:lineRule="atLeast"/>
      <w:ind w:left="284" w:hanging="284"/>
    </w:pPr>
    <w:rPr>
      <w:rFonts w:ascii="Arial" w:hAnsi="Arial"/>
      <w:sz w:val="18"/>
      <w:szCs w:val="20"/>
      <w:lang w:val="en-US"/>
    </w:rPr>
  </w:style>
  <w:style w:type="paragraph" w:customStyle="1" w:styleId="Sub-Para">
    <w:name w:val="Sub-Para"/>
    <w:basedOn w:val="Normal"/>
    <w:rsid w:val="004030C3"/>
    <w:pPr>
      <w:spacing w:before="120"/>
      <w:ind w:left="360" w:hanging="360"/>
    </w:pPr>
    <w:rPr>
      <w:rFonts w:ascii="Arial" w:hAnsi="Arial"/>
      <w:snapToGrid w:val="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235E6"/>
    <w:pPr>
      <w:ind w:left="720"/>
      <w:contextualSpacing/>
    </w:pPr>
    <w:rPr>
      <w:sz w:val="22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536586"/>
  </w:style>
  <w:style w:type="paragraph" w:styleId="NoSpacing">
    <w:name w:val="No Spacing"/>
    <w:uiPriority w:val="1"/>
    <w:qFormat/>
    <w:rsid w:val="00284288"/>
    <w:rPr>
      <w:sz w:val="24"/>
      <w:szCs w:val="24"/>
      <w:lang w:eastAsia="en-US"/>
    </w:rPr>
  </w:style>
  <w:style w:type="character" w:styleId="Hyperlink">
    <w:name w:val="Hyperlink"/>
    <w:basedOn w:val="DefaultParagraphFont"/>
    <w:unhideWhenUsed/>
    <w:rsid w:val="00D220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D22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itereports@infratec-uk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epayne/INFRATEC-UK%20Ltd/INFRATEC%20-%20Documents/INFRATEC%20QMS/ISO%209001/5%20-%20Forms/Internal%20Audit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6" ma:contentTypeDescription="Create a new document." ma:contentTypeScope="" ma:versionID="05fdf5a1f047456b1a181a585104a1c5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b063f2704df73a96288c0d16112ac45b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D389E2-574F-49CB-883C-E5DB511957AA}"/>
</file>

<file path=customXml/itemProps2.xml><?xml version="1.0" encoding="utf-8"?>
<ds:datastoreItem xmlns:ds="http://schemas.openxmlformats.org/officeDocument/2006/customXml" ds:itemID="{C64A2601-45DF-4E47-B1D0-66D8B2163A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A7C004-029F-4CAE-8296-DB5F86FEE7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 Audit Report.dotx</Template>
  <TotalTime>245</TotalTime>
  <Pages>7</Pages>
  <Words>957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Internal Audit Report</vt:lpstr>
    </vt:vector>
  </TitlesOfParts>
  <Manager/>
  <Company/>
  <LinksUpToDate>false</LinksUpToDate>
  <CharactersWithSpaces>6681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Audit Report</dc:title>
  <dc:subject/>
  <dc:creator>Lee Payne</dc:creator>
  <cp:keywords/>
  <dc:description/>
  <cp:lastModifiedBy>David Rodwell</cp:lastModifiedBy>
  <cp:revision>12</cp:revision>
  <cp:lastPrinted>2020-11-25T09:45:00Z</cp:lastPrinted>
  <dcterms:created xsi:type="dcterms:W3CDTF">2020-11-10T12:11:00Z</dcterms:created>
  <dcterms:modified xsi:type="dcterms:W3CDTF">2020-11-25T09:45:00Z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