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3CE72" w14:textId="77777777" w:rsidR="00444AE4" w:rsidRPr="000E4922" w:rsidRDefault="00444AE4">
      <w:pPr>
        <w:pStyle w:val="Heading1"/>
        <w:rPr>
          <w:rFonts w:ascii="Avenir Book" w:hAnsi="Avenir Book"/>
          <w:sz w:val="24"/>
          <w:szCs w:val="24"/>
        </w:rPr>
      </w:pPr>
      <w:r w:rsidRPr="000E4922">
        <w:rPr>
          <w:rFonts w:ascii="Avenir Book" w:hAnsi="Avenir Book"/>
          <w:sz w:val="24"/>
          <w:szCs w:val="24"/>
        </w:rPr>
        <w:t xml:space="preserve">STEP ONE: Audit </w:t>
      </w:r>
      <w:r w:rsidR="00EE6027" w:rsidRPr="000E4922">
        <w:rPr>
          <w:rFonts w:ascii="Avenir Book" w:hAnsi="Avenir Book"/>
          <w:sz w:val="24"/>
          <w:szCs w:val="24"/>
        </w:rPr>
        <w:t>Plan</w:t>
      </w:r>
    </w:p>
    <w:p w14:paraId="1BB3EE51" w14:textId="77777777" w:rsidR="00444AE4" w:rsidRPr="00FB1351" w:rsidRDefault="00444AE4">
      <w:pPr>
        <w:rPr>
          <w:rFonts w:ascii="Avenir Book" w:hAnsi="Avenir Book"/>
          <w:sz w:val="16"/>
          <w:szCs w:val="16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28"/>
        <w:gridCol w:w="4872"/>
        <w:gridCol w:w="1276"/>
      </w:tblGrid>
      <w:tr w:rsidR="00444AE4" w:rsidRPr="00FB1351" w14:paraId="4DD7F5DD" w14:textId="77777777" w:rsidTr="00490606">
        <w:trPr>
          <w:trHeight w:val="432"/>
        </w:trPr>
        <w:tc>
          <w:tcPr>
            <w:tcW w:w="9776" w:type="dxa"/>
            <w:gridSpan w:val="3"/>
            <w:tcBorders>
              <w:top w:val="single" w:sz="4" w:space="0" w:color="auto"/>
            </w:tcBorders>
            <w:shd w:val="clear" w:color="auto" w:fill="BFBFBF"/>
            <w:vAlign w:val="center"/>
          </w:tcPr>
          <w:p w14:paraId="60CA597D" w14:textId="77777777" w:rsidR="00444AE4" w:rsidRPr="000E4922" w:rsidRDefault="00444AE4" w:rsidP="00A00872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Process to Audit (Audit Scope): </w:t>
            </w:r>
          </w:p>
        </w:tc>
      </w:tr>
      <w:tr w:rsidR="00444AE4" w:rsidRPr="00FB1351" w14:paraId="1C5B5E48" w14:textId="77777777" w:rsidTr="00490606">
        <w:trPr>
          <w:trHeight w:val="432"/>
        </w:trPr>
        <w:tc>
          <w:tcPr>
            <w:tcW w:w="3628" w:type="dxa"/>
            <w:vAlign w:val="center"/>
          </w:tcPr>
          <w:p w14:paraId="70FFF6E0" w14:textId="77777777" w:rsidR="00444AE4" w:rsidRPr="000E4922" w:rsidRDefault="00444AE4" w:rsidP="00C17E8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Audit Date(s):</w:t>
            </w:r>
            <w:r w:rsidR="001F0F9D">
              <w:rPr>
                <w:rFonts w:ascii="Avenir Book" w:hAnsi="Avenir Book" w:cs="Arial"/>
                <w:b/>
                <w:sz w:val="20"/>
              </w:rPr>
              <w:t xml:space="preserve"> </w:t>
            </w:r>
            <w:r w:rsidR="001F0F9D" w:rsidRPr="00D20D69">
              <w:rPr>
                <w:rFonts w:ascii="Avenir Book" w:hAnsi="Avenir Book" w:cs="Arial"/>
                <w:bCs/>
                <w:sz w:val="20"/>
              </w:rPr>
              <w:t>07/12/19</w:t>
            </w:r>
          </w:p>
        </w:tc>
        <w:tc>
          <w:tcPr>
            <w:tcW w:w="6148" w:type="dxa"/>
            <w:gridSpan w:val="2"/>
            <w:vAlign w:val="center"/>
          </w:tcPr>
          <w:p w14:paraId="26AED62E" w14:textId="77777777" w:rsidR="00444AE4" w:rsidRPr="000E4922" w:rsidRDefault="00444AE4" w:rsidP="00C17E8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Lead Auditor:</w:t>
            </w:r>
            <w:r w:rsidR="001F0F9D">
              <w:rPr>
                <w:rFonts w:ascii="Avenir Book" w:hAnsi="Avenir Book" w:cs="Arial"/>
                <w:b/>
                <w:sz w:val="20"/>
              </w:rPr>
              <w:t xml:space="preserve"> </w:t>
            </w:r>
            <w:r w:rsidR="001F0F9D" w:rsidRPr="00D20D69">
              <w:rPr>
                <w:rFonts w:ascii="Avenir Book" w:hAnsi="Avenir Book" w:cs="Arial"/>
                <w:bCs/>
                <w:sz w:val="20"/>
              </w:rPr>
              <w:t>David Rodwell</w:t>
            </w:r>
          </w:p>
        </w:tc>
      </w:tr>
      <w:tr w:rsidR="00444AE4" w:rsidRPr="00FB1351" w14:paraId="6D0D4082" w14:textId="77777777" w:rsidTr="00490606">
        <w:trPr>
          <w:trHeight w:val="432"/>
        </w:trPr>
        <w:tc>
          <w:tcPr>
            <w:tcW w:w="3628" w:type="dxa"/>
            <w:tcBorders>
              <w:bottom w:val="single" w:sz="4" w:space="0" w:color="auto"/>
            </w:tcBorders>
            <w:vAlign w:val="center"/>
          </w:tcPr>
          <w:p w14:paraId="783CB324" w14:textId="77777777" w:rsidR="00444AE4" w:rsidRPr="000E4922" w:rsidRDefault="00444AE4" w:rsidP="00C17E8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Audit #:</w:t>
            </w:r>
            <w:r w:rsidR="001F0F9D">
              <w:rPr>
                <w:rFonts w:ascii="Avenir Book" w:hAnsi="Avenir Book" w:cs="Arial"/>
                <w:b/>
                <w:sz w:val="20"/>
              </w:rPr>
              <w:t xml:space="preserve"> </w:t>
            </w:r>
            <w:r w:rsidR="00D20D69" w:rsidRPr="00D20D69">
              <w:rPr>
                <w:rFonts w:ascii="Avenir Book" w:hAnsi="Avenir Book" w:cs="Arial"/>
                <w:bCs/>
                <w:sz w:val="20"/>
              </w:rPr>
              <w:t>008</w:t>
            </w:r>
          </w:p>
        </w:tc>
        <w:tc>
          <w:tcPr>
            <w:tcW w:w="6148" w:type="dxa"/>
            <w:gridSpan w:val="2"/>
            <w:tcBorders>
              <w:bottom w:val="single" w:sz="4" w:space="0" w:color="auto"/>
            </w:tcBorders>
            <w:vAlign w:val="center"/>
          </w:tcPr>
          <w:p w14:paraId="4BB154C1" w14:textId="77777777" w:rsidR="00444AE4" w:rsidRPr="000E4922" w:rsidRDefault="00444AE4" w:rsidP="00C17E8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Auditor(s):</w:t>
            </w:r>
            <w:r w:rsidRPr="000E4922">
              <w:rPr>
                <w:rFonts w:ascii="Avenir Book" w:hAnsi="Avenir Book" w:cs="Arial"/>
                <w:sz w:val="20"/>
              </w:rPr>
              <w:t xml:space="preserve"> </w:t>
            </w:r>
          </w:p>
        </w:tc>
      </w:tr>
      <w:tr w:rsidR="00444AE4" w:rsidRPr="00FB1351" w14:paraId="6F40A33A" w14:textId="77777777" w:rsidTr="00490606">
        <w:trPr>
          <w:trHeight w:val="530"/>
        </w:trPr>
        <w:tc>
          <w:tcPr>
            <w:tcW w:w="9776" w:type="dxa"/>
            <w:gridSpan w:val="3"/>
            <w:tcBorders>
              <w:bottom w:val="nil"/>
            </w:tcBorders>
            <w:vAlign w:val="center"/>
          </w:tcPr>
          <w:p w14:paraId="3070B79C" w14:textId="77777777" w:rsidR="00444AE4" w:rsidRPr="000E4922" w:rsidRDefault="00444AE4" w:rsidP="00C17E8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Site(s) to Audit: </w:t>
            </w:r>
            <w:r w:rsidR="002F31E2" w:rsidRPr="00F02A8E">
              <w:rPr>
                <w:rFonts w:ascii="Avenir Book" w:hAnsi="Avenir Book" w:cs="Arial"/>
                <w:bCs/>
                <w:sz w:val="20"/>
              </w:rPr>
              <w:t>Unit 8 Easter Park</w:t>
            </w:r>
            <w:r w:rsidR="001621C2">
              <w:rPr>
                <w:rFonts w:ascii="Avenir Book" w:hAnsi="Avenir Book" w:cs="Arial"/>
                <w:bCs/>
                <w:sz w:val="20"/>
              </w:rPr>
              <w:t>, Barton Road, Middlesbrough, TS2 1RY</w:t>
            </w:r>
          </w:p>
        </w:tc>
      </w:tr>
      <w:tr w:rsidR="006B2FC9" w:rsidRPr="00FB1351" w14:paraId="5644DA8E" w14:textId="77777777" w:rsidTr="00490606">
        <w:trPr>
          <w:trHeight w:val="530"/>
        </w:trPr>
        <w:tc>
          <w:tcPr>
            <w:tcW w:w="9776" w:type="dxa"/>
            <w:gridSpan w:val="3"/>
            <w:tcBorders>
              <w:bottom w:val="nil"/>
            </w:tcBorders>
            <w:vAlign w:val="center"/>
          </w:tcPr>
          <w:p w14:paraId="1DC2D3D2" w14:textId="77777777" w:rsidR="006B2FC9" w:rsidRPr="000E4922" w:rsidRDefault="006B2FC9" w:rsidP="00C17E81">
            <w:pPr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I</w:t>
            </w:r>
            <w:r w:rsidR="00354F39">
              <w:rPr>
                <w:rFonts w:ascii="Avenir Book" w:hAnsi="Avenir Book" w:cs="Arial"/>
                <w:b/>
                <w:sz w:val="20"/>
              </w:rPr>
              <w:t>s this</w:t>
            </w:r>
            <w:r>
              <w:rPr>
                <w:rFonts w:ascii="Avenir Book" w:hAnsi="Avenir Book" w:cs="Arial"/>
                <w:b/>
                <w:sz w:val="20"/>
              </w:rPr>
              <w:t xml:space="preserve"> 1</w:t>
            </w:r>
            <w:r w:rsidRPr="006B2FC9">
              <w:rPr>
                <w:rFonts w:ascii="Avenir Book" w:hAnsi="Avenir Book" w:cs="Arial"/>
                <w:b/>
                <w:sz w:val="20"/>
                <w:vertAlign w:val="superscript"/>
              </w:rPr>
              <w:t>st</w:t>
            </w:r>
            <w:r>
              <w:rPr>
                <w:rFonts w:ascii="Avenir Book" w:hAnsi="Avenir Book" w:cs="Arial"/>
                <w:b/>
                <w:sz w:val="20"/>
              </w:rPr>
              <w:t xml:space="preserve"> </w:t>
            </w:r>
            <w:r w:rsidR="00354F39">
              <w:rPr>
                <w:rFonts w:ascii="Avenir Book" w:hAnsi="Avenir Book" w:cs="Arial"/>
                <w:b/>
                <w:sz w:val="20"/>
              </w:rPr>
              <w:t xml:space="preserve">Audit of the year? </w:t>
            </w:r>
            <w:r w:rsidR="00D20D69" w:rsidRPr="00D20D69">
              <w:rPr>
                <w:rFonts w:ascii="Avenir Book" w:hAnsi="Avenir Book" w:cs="Arial"/>
                <w:bCs/>
                <w:sz w:val="20"/>
              </w:rPr>
              <w:t>No</w:t>
            </w:r>
          </w:p>
        </w:tc>
      </w:tr>
      <w:tr w:rsidR="00C241B9" w:rsidRPr="00FB1351" w14:paraId="424FC165" w14:textId="77777777" w:rsidTr="00490606">
        <w:trPr>
          <w:trHeight w:val="530"/>
        </w:trPr>
        <w:tc>
          <w:tcPr>
            <w:tcW w:w="9776" w:type="dxa"/>
            <w:gridSpan w:val="3"/>
            <w:tcBorders>
              <w:bottom w:val="nil"/>
            </w:tcBorders>
            <w:vAlign w:val="center"/>
          </w:tcPr>
          <w:p w14:paraId="2A816D6D" w14:textId="77777777" w:rsidR="00C241B9" w:rsidRDefault="00C241B9" w:rsidP="00C17E81">
            <w:pPr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 xml:space="preserve">If yes, which </w:t>
            </w:r>
            <w:r w:rsidR="00474BE2">
              <w:rPr>
                <w:rFonts w:ascii="Avenir Book" w:hAnsi="Avenir Book" w:cs="Arial"/>
                <w:b/>
                <w:sz w:val="20"/>
              </w:rPr>
              <w:t>procedures have had their revision changed in the last 12 months?</w:t>
            </w:r>
          </w:p>
        </w:tc>
      </w:tr>
      <w:tr w:rsidR="00C241B9" w:rsidRPr="00FB1351" w14:paraId="0B28BB18" w14:textId="77777777" w:rsidTr="00490606">
        <w:trPr>
          <w:trHeight w:val="1759"/>
        </w:trPr>
        <w:tc>
          <w:tcPr>
            <w:tcW w:w="9776" w:type="dxa"/>
            <w:gridSpan w:val="3"/>
            <w:tcBorders>
              <w:bottom w:val="nil"/>
            </w:tcBorders>
          </w:tcPr>
          <w:p w14:paraId="08BB0E85" w14:textId="77777777" w:rsidR="00C241B9" w:rsidRPr="00A94B3D" w:rsidRDefault="00C241B9" w:rsidP="00C17E81">
            <w:pPr>
              <w:rPr>
                <w:rFonts w:ascii="Avenir Book" w:hAnsi="Avenir Book" w:cs="Arial"/>
                <w:bCs/>
                <w:sz w:val="20"/>
              </w:rPr>
            </w:pPr>
          </w:p>
        </w:tc>
      </w:tr>
      <w:tr w:rsidR="003575EA" w:rsidRPr="00FB1351" w14:paraId="340CED73" w14:textId="77777777" w:rsidTr="00490606">
        <w:trPr>
          <w:trHeight w:val="551"/>
        </w:trPr>
        <w:tc>
          <w:tcPr>
            <w:tcW w:w="9776" w:type="dxa"/>
            <w:gridSpan w:val="3"/>
            <w:tcBorders>
              <w:bottom w:val="nil"/>
            </w:tcBorders>
            <w:vAlign w:val="center"/>
          </w:tcPr>
          <w:p w14:paraId="349E32BB" w14:textId="77777777" w:rsidR="003575EA" w:rsidRDefault="003575EA" w:rsidP="00C17E81">
            <w:pPr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Which Process</w:t>
            </w:r>
            <w:r w:rsidR="00CE7F78">
              <w:rPr>
                <w:rFonts w:ascii="Avenir Book" w:hAnsi="Avenir Book" w:cs="Arial"/>
                <w:b/>
                <w:sz w:val="20"/>
              </w:rPr>
              <w:t xml:space="preserve">(es) are to be audited? </w:t>
            </w:r>
            <w:r w:rsidR="00D20D69" w:rsidRPr="00D20D69">
              <w:rPr>
                <w:rFonts w:ascii="Avenir Book" w:hAnsi="Avenir Book" w:cs="Arial"/>
                <w:bCs/>
                <w:sz w:val="20"/>
              </w:rPr>
              <w:t>Measurement, analysis &amp; improvement processes</w:t>
            </w:r>
          </w:p>
        </w:tc>
      </w:tr>
      <w:tr w:rsidR="00444AE4" w:rsidRPr="00FB1351" w14:paraId="290A0CAA" w14:textId="77777777" w:rsidTr="00490606">
        <w:trPr>
          <w:trHeight w:val="530"/>
        </w:trPr>
        <w:tc>
          <w:tcPr>
            <w:tcW w:w="9776" w:type="dxa"/>
            <w:gridSpan w:val="3"/>
            <w:tcBorders>
              <w:bottom w:val="nil"/>
            </w:tcBorders>
            <w:vAlign w:val="center"/>
          </w:tcPr>
          <w:p w14:paraId="6EFE337C" w14:textId="77777777" w:rsidR="00444AE4" w:rsidRPr="000E4922" w:rsidRDefault="002B3F28" w:rsidP="00D60E59">
            <w:pPr>
              <w:rPr>
                <w:rFonts w:ascii="Avenir Book" w:hAnsi="Avenir Book" w:cs="Arial"/>
                <w:i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See Ap</w:t>
            </w:r>
            <w:r w:rsidR="00AD7989">
              <w:rPr>
                <w:rFonts w:ascii="Avenir Book" w:hAnsi="Avenir Book" w:cs="Arial"/>
                <w:b/>
                <w:sz w:val="20"/>
              </w:rPr>
              <w:t xml:space="preserve">pendices A &amp; B of the QMS Manual for the </w:t>
            </w:r>
            <w:r w:rsidR="00444AE4" w:rsidRPr="000E4922">
              <w:rPr>
                <w:rFonts w:ascii="Avenir Book" w:hAnsi="Avenir Book" w:cs="Arial"/>
                <w:b/>
                <w:sz w:val="20"/>
              </w:rPr>
              <w:t xml:space="preserve">Applicable Clauses of </w:t>
            </w:r>
            <w:r w:rsidR="00D60E59" w:rsidRPr="000E4922">
              <w:rPr>
                <w:rFonts w:ascii="Avenir Book" w:hAnsi="Avenir Book" w:cs="Arial"/>
                <w:b/>
                <w:sz w:val="20"/>
              </w:rPr>
              <w:t xml:space="preserve">ISO 9001 </w:t>
            </w:r>
            <w:r w:rsidR="00444AE4" w:rsidRPr="000E4922">
              <w:rPr>
                <w:rFonts w:ascii="Avenir Book" w:hAnsi="Avenir Book" w:cs="Arial"/>
                <w:b/>
                <w:sz w:val="20"/>
              </w:rPr>
              <w:t>Standard:</w:t>
            </w:r>
          </w:p>
        </w:tc>
      </w:tr>
      <w:tr w:rsidR="00490606" w:rsidRPr="00FB1351" w14:paraId="12770892" w14:textId="77777777" w:rsidTr="00490606">
        <w:tblPrEx>
          <w:tblLook w:val="01E0" w:firstRow="1" w:lastRow="1" w:firstColumn="1" w:lastColumn="1" w:noHBand="0" w:noVBand="0"/>
        </w:tblPrEx>
        <w:tc>
          <w:tcPr>
            <w:tcW w:w="8500" w:type="dxa"/>
            <w:gridSpan w:val="2"/>
            <w:shd w:val="clear" w:color="auto" w:fill="BFBFBF"/>
          </w:tcPr>
          <w:p w14:paraId="31FA8557" w14:textId="77777777" w:rsidR="00490606" w:rsidRPr="000E4922" w:rsidRDefault="00490606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Applicable Documents to Audit</w:t>
            </w:r>
          </w:p>
        </w:tc>
        <w:tc>
          <w:tcPr>
            <w:tcW w:w="1276" w:type="dxa"/>
            <w:shd w:val="clear" w:color="auto" w:fill="BFBFBF"/>
          </w:tcPr>
          <w:p w14:paraId="0194AFE7" w14:textId="5AF7914B" w:rsidR="00490606" w:rsidRPr="000E4922" w:rsidRDefault="00490606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Rev.</w:t>
            </w:r>
          </w:p>
        </w:tc>
      </w:tr>
      <w:tr w:rsidR="00490606" w:rsidRPr="00FB1351" w14:paraId="7139634B" w14:textId="77777777" w:rsidTr="00490606">
        <w:tblPrEx>
          <w:tblLook w:val="01E0" w:firstRow="1" w:lastRow="1" w:firstColumn="1" w:lastColumn="1" w:noHBand="0" w:noVBand="0"/>
        </w:tblPrEx>
        <w:tc>
          <w:tcPr>
            <w:tcW w:w="8500" w:type="dxa"/>
            <w:gridSpan w:val="2"/>
            <w:shd w:val="clear" w:color="auto" w:fill="8DB3E2" w:themeFill="text2" w:themeFillTint="66"/>
          </w:tcPr>
          <w:p w14:paraId="3F9CDDF6" w14:textId="77777777" w:rsidR="00490606" w:rsidRPr="000E4922" w:rsidRDefault="00490606" w:rsidP="009071FD">
            <w:pPr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Procedures that have been revised: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7FFBF976" w14:textId="77777777" w:rsidR="00490606" w:rsidRPr="000E4922" w:rsidRDefault="00490606" w:rsidP="009071FD">
            <w:pPr>
              <w:rPr>
                <w:rFonts w:ascii="Avenir Book" w:hAnsi="Avenir Book" w:cs="Arial"/>
                <w:b/>
                <w:sz w:val="20"/>
              </w:rPr>
            </w:pPr>
          </w:p>
        </w:tc>
      </w:tr>
      <w:tr w:rsidR="00490606" w:rsidRPr="00FB1351" w14:paraId="4D3516FA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567012AE" w14:textId="77777777" w:rsidR="00490606" w:rsidRPr="000E4922" w:rsidRDefault="00490606" w:rsidP="00DF7ACE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41A3368C" w14:textId="2D69FF33" w:rsidR="00490606" w:rsidRPr="000E4922" w:rsidRDefault="00490606" w:rsidP="00DF7ACE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90606" w:rsidRPr="00FB1351" w14:paraId="46F22038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79B61C99" w14:textId="77777777" w:rsidR="00490606" w:rsidRPr="000E4922" w:rsidRDefault="00490606" w:rsidP="00862EFB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08BF496B" w14:textId="53E0FF7C" w:rsidR="00490606" w:rsidRPr="000E4922" w:rsidRDefault="00490606" w:rsidP="00862EFB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90606" w:rsidRPr="00FB1351" w14:paraId="08239804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648A8960" w14:textId="77777777" w:rsidR="00490606" w:rsidRPr="000E4922" w:rsidRDefault="00490606" w:rsidP="00862EFB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51CADEB5" w14:textId="080C8D04" w:rsidR="00490606" w:rsidRPr="000E4922" w:rsidRDefault="00490606" w:rsidP="00862EFB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90606" w:rsidRPr="00FB1351" w14:paraId="7F13FEDC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59DAC88A" w14:textId="77777777" w:rsidR="00490606" w:rsidRPr="000E4922" w:rsidRDefault="00490606" w:rsidP="00862EFB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588B7BF0" w14:textId="710B4ECB" w:rsidR="00490606" w:rsidRPr="000E4922" w:rsidRDefault="00490606" w:rsidP="00862EFB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90606" w:rsidRPr="00FB1351" w14:paraId="1242BA55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09BD7162" w14:textId="77777777" w:rsidR="00490606" w:rsidRPr="000E4922" w:rsidRDefault="00490606" w:rsidP="00862EFB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D252BFE" w14:textId="67B444BA" w:rsidR="00490606" w:rsidRPr="000E4922" w:rsidRDefault="00490606" w:rsidP="00862EFB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90606" w:rsidRPr="00E63E2D" w14:paraId="1AFB9FBB" w14:textId="77777777" w:rsidTr="00490606">
        <w:tblPrEx>
          <w:tblLook w:val="01E0" w:firstRow="1" w:lastRow="1" w:firstColumn="1" w:lastColumn="1" w:noHBand="0" w:noVBand="0"/>
        </w:tblPrEx>
        <w:trPr>
          <w:trHeight w:val="121"/>
        </w:trPr>
        <w:tc>
          <w:tcPr>
            <w:tcW w:w="8500" w:type="dxa"/>
            <w:gridSpan w:val="2"/>
            <w:shd w:val="clear" w:color="auto" w:fill="8DB3E2" w:themeFill="text2" w:themeFillTint="66"/>
            <w:vAlign w:val="center"/>
          </w:tcPr>
          <w:p w14:paraId="5B6EFC2A" w14:textId="77777777" w:rsidR="00490606" w:rsidRPr="00E63E2D" w:rsidRDefault="00490606" w:rsidP="004E1DBC">
            <w:pPr>
              <w:rPr>
                <w:rFonts w:ascii="Avenir Book" w:hAnsi="Avenir Book" w:cs="Arial"/>
                <w:b/>
                <w:bCs/>
                <w:sz w:val="20"/>
              </w:rPr>
            </w:pPr>
            <w:r w:rsidRPr="00E63E2D">
              <w:rPr>
                <w:rFonts w:ascii="Avenir Book" w:hAnsi="Avenir Book" w:cs="Arial"/>
                <w:b/>
                <w:bCs/>
                <w:sz w:val="20"/>
              </w:rPr>
              <w:t>Procedures or other Documents Applicable to the Processes to be Audited</w:t>
            </w:r>
          </w:p>
        </w:tc>
        <w:tc>
          <w:tcPr>
            <w:tcW w:w="1276" w:type="dxa"/>
            <w:shd w:val="clear" w:color="auto" w:fill="8DB3E2" w:themeFill="text2" w:themeFillTint="66"/>
            <w:vAlign w:val="center"/>
          </w:tcPr>
          <w:p w14:paraId="4BCCD0A4" w14:textId="77777777" w:rsidR="00490606" w:rsidRPr="00E63E2D" w:rsidRDefault="00490606" w:rsidP="004E1DBC">
            <w:pPr>
              <w:rPr>
                <w:rFonts w:ascii="Avenir Book" w:hAnsi="Avenir Book" w:cs="Arial"/>
                <w:b/>
                <w:bCs/>
                <w:sz w:val="20"/>
              </w:rPr>
            </w:pPr>
          </w:p>
        </w:tc>
      </w:tr>
      <w:tr w:rsidR="00490606" w:rsidRPr="00FB1351" w14:paraId="126D6ECC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22B2002E" w14:textId="77777777" w:rsidR="00490606" w:rsidRPr="000E4922" w:rsidRDefault="00490606" w:rsidP="0098765C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QMP 003 – Measurement, Analysis &amp; Improvement Processes</w:t>
            </w:r>
          </w:p>
        </w:tc>
        <w:tc>
          <w:tcPr>
            <w:tcW w:w="1276" w:type="dxa"/>
            <w:vAlign w:val="center"/>
          </w:tcPr>
          <w:p w14:paraId="422B90A4" w14:textId="4C1680D5" w:rsidR="00490606" w:rsidRPr="000E4922" w:rsidRDefault="00490606" w:rsidP="0098765C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001</w:t>
            </w:r>
          </w:p>
        </w:tc>
      </w:tr>
      <w:tr w:rsidR="00490606" w:rsidRPr="00FB1351" w14:paraId="2333CEF4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1FF35610" w14:textId="77777777" w:rsidR="00490606" w:rsidRPr="000E4922" w:rsidRDefault="00490606" w:rsidP="0098765C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022 - Control of Nonconforming Service</w:t>
            </w:r>
          </w:p>
        </w:tc>
        <w:tc>
          <w:tcPr>
            <w:tcW w:w="1276" w:type="dxa"/>
            <w:vAlign w:val="center"/>
          </w:tcPr>
          <w:p w14:paraId="0B404867" w14:textId="16593AF5" w:rsidR="00490606" w:rsidRPr="000E4922" w:rsidRDefault="00490606" w:rsidP="0098765C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001</w:t>
            </w:r>
          </w:p>
        </w:tc>
      </w:tr>
      <w:tr w:rsidR="00490606" w:rsidRPr="00FB1351" w14:paraId="65D7F7DF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11E33DB8" w14:textId="77777777" w:rsidR="00490606" w:rsidRPr="000E4922" w:rsidRDefault="00490606" w:rsidP="0098765C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023 - Internal Audit</w:t>
            </w:r>
          </w:p>
        </w:tc>
        <w:tc>
          <w:tcPr>
            <w:tcW w:w="1276" w:type="dxa"/>
            <w:vAlign w:val="center"/>
          </w:tcPr>
          <w:p w14:paraId="15972835" w14:textId="783778BB" w:rsidR="00490606" w:rsidRPr="000E4922" w:rsidRDefault="00490606" w:rsidP="0098765C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001</w:t>
            </w:r>
          </w:p>
        </w:tc>
      </w:tr>
      <w:tr w:rsidR="00490606" w:rsidRPr="00FB1351" w14:paraId="5AEA4D30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135D6486" w14:textId="77777777" w:rsidR="00490606" w:rsidRPr="000E4922" w:rsidRDefault="00490606" w:rsidP="0098765C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024 - Corrective Preventive Action</w:t>
            </w:r>
          </w:p>
        </w:tc>
        <w:tc>
          <w:tcPr>
            <w:tcW w:w="1276" w:type="dxa"/>
            <w:vAlign w:val="center"/>
          </w:tcPr>
          <w:p w14:paraId="294D144F" w14:textId="031F92D3" w:rsidR="00490606" w:rsidRPr="000E4922" w:rsidRDefault="00490606" w:rsidP="0098765C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001</w:t>
            </w:r>
          </w:p>
        </w:tc>
      </w:tr>
      <w:tr w:rsidR="00490606" w:rsidRPr="00FB1351" w14:paraId="1AC24349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55BF3994" w14:textId="77777777" w:rsidR="00490606" w:rsidRPr="000E4922" w:rsidRDefault="00490606" w:rsidP="0098765C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025 – Complaints</w:t>
            </w:r>
          </w:p>
        </w:tc>
        <w:tc>
          <w:tcPr>
            <w:tcW w:w="1276" w:type="dxa"/>
            <w:vAlign w:val="center"/>
          </w:tcPr>
          <w:p w14:paraId="69A01236" w14:textId="6D5069EA" w:rsidR="00490606" w:rsidRPr="000E4922" w:rsidRDefault="00490606" w:rsidP="0098765C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001</w:t>
            </w:r>
          </w:p>
        </w:tc>
      </w:tr>
      <w:tr w:rsidR="00490606" w:rsidRPr="00FB1351" w14:paraId="3332AB56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4D520E33" w14:textId="77777777" w:rsidR="00490606" w:rsidRPr="000E4922" w:rsidRDefault="00490606" w:rsidP="0098765C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299C0EB4" w14:textId="5093B34A" w:rsidR="00490606" w:rsidRPr="000E4922" w:rsidRDefault="00490606" w:rsidP="0098765C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90606" w:rsidRPr="00FB1351" w14:paraId="28775379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4AC9F31F" w14:textId="77777777" w:rsidR="00490606" w:rsidRPr="000E4922" w:rsidRDefault="00490606" w:rsidP="0098765C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9E3BFE9" w14:textId="70FA3B83" w:rsidR="00490606" w:rsidRPr="000E4922" w:rsidRDefault="00490606" w:rsidP="0098765C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90606" w:rsidRPr="00FB1351" w14:paraId="4E484584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7C3F90D0" w14:textId="77777777" w:rsidR="00490606" w:rsidRPr="000E4922" w:rsidRDefault="00490606" w:rsidP="0098765C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04CA23D9" w14:textId="1F0775D1" w:rsidR="00490606" w:rsidRPr="000E4922" w:rsidRDefault="00490606" w:rsidP="0098765C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90606" w:rsidRPr="00FB1351" w14:paraId="264BA48E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13B9B942" w14:textId="77777777" w:rsidR="00490606" w:rsidRPr="000E4922" w:rsidRDefault="00490606" w:rsidP="0098765C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459FAC6C" w14:textId="62092412" w:rsidR="00490606" w:rsidRPr="000E4922" w:rsidRDefault="00490606" w:rsidP="0098765C">
            <w:pPr>
              <w:rPr>
                <w:rFonts w:ascii="Avenir Book" w:hAnsi="Avenir Book" w:cs="Arial"/>
                <w:sz w:val="20"/>
              </w:rPr>
            </w:pPr>
          </w:p>
        </w:tc>
      </w:tr>
    </w:tbl>
    <w:p w14:paraId="3EF4B055" w14:textId="77777777" w:rsidR="008560C6" w:rsidRDefault="008560C6">
      <w:pPr>
        <w:rPr>
          <w:rFonts w:ascii="Avenir Book" w:hAnsi="Avenir Book" w:cs="Arial"/>
          <w:b/>
          <w:bCs/>
          <w:kern w:val="32"/>
          <w:lang w:val="en-US"/>
        </w:rPr>
      </w:pPr>
    </w:p>
    <w:p w14:paraId="4C1D7110" w14:textId="77777777" w:rsidR="00444AE4" w:rsidRPr="000E4922" w:rsidRDefault="00444AE4">
      <w:pPr>
        <w:pStyle w:val="Heading1"/>
        <w:rPr>
          <w:rFonts w:ascii="Avenir Book" w:hAnsi="Avenir Book"/>
          <w:sz w:val="24"/>
          <w:szCs w:val="24"/>
        </w:rPr>
      </w:pPr>
      <w:r w:rsidRPr="000E4922">
        <w:rPr>
          <w:rFonts w:ascii="Avenir Book" w:hAnsi="Avenir Book"/>
          <w:sz w:val="24"/>
          <w:szCs w:val="24"/>
        </w:rPr>
        <w:lastRenderedPageBreak/>
        <w:t>STEP TWO: Compare Documentation vs. Requirements</w:t>
      </w:r>
    </w:p>
    <w:p w14:paraId="208757E5" w14:textId="77777777" w:rsidR="00444AE4" w:rsidRPr="00FB1351" w:rsidRDefault="00444AE4">
      <w:pPr>
        <w:rPr>
          <w:rFonts w:ascii="Avenir Book" w:hAnsi="Avenir Boo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15"/>
        <w:gridCol w:w="793"/>
        <w:gridCol w:w="2128"/>
      </w:tblGrid>
      <w:tr w:rsidR="00444AE4" w:rsidRPr="00FB1351" w14:paraId="54821298" w14:textId="77777777" w:rsidTr="004F15BF">
        <w:trPr>
          <w:trHeight w:val="548"/>
        </w:trPr>
        <w:tc>
          <w:tcPr>
            <w:tcW w:w="10458" w:type="dxa"/>
            <w:gridSpan w:val="3"/>
            <w:shd w:val="clear" w:color="auto" w:fill="BFBFBF"/>
            <w:vAlign w:val="center"/>
          </w:tcPr>
          <w:p w14:paraId="0343A0F2" w14:textId="77777777" w:rsidR="00444AE4" w:rsidRPr="000E4922" w:rsidRDefault="00444AE4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Compare the </w:t>
            </w:r>
            <w:r w:rsidR="00FB1351" w:rsidRPr="000E4922">
              <w:rPr>
                <w:rFonts w:ascii="Avenir Book" w:hAnsi="Avenir Book" w:cs="Arial"/>
                <w:b/>
                <w:sz w:val="20"/>
              </w:rPr>
              <w:t>INFRATEC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 documentation with the applicable clauses of </w:t>
            </w:r>
            <w:r w:rsidR="00BC69B4" w:rsidRPr="000E4922">
              <w:rPr>
                <w:rFonts w:ascii="Avenir Book" w:hAnsi="Avenir Book" w:cs="Arial"/>
                <w:b/>
                <w:sz w:val="20"/>
              </w:rPr>
              <w:t>ISO 9001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.  </w:t>
            </w:r>
          </w:p>
        </w:tc>
      </w:tr>
      <w:tr w:rsidR="00444AE4" w:rsidRPr="00FB1351" w14:paraId="47E480D2" w14:textId="77777777" w:rsidTr="0052658F">
        <w:trPr>
          <w:trHeight w:val="548"/>
        </w:trPr>
        <w:tc>
          <w:tcPr>
            <w:tcW w:w="7398" w:type="dxa"/>
            <w:shd w:val="clear" w:color="auto" w:fill="BFBFBF"/>
            <w:vAlign w:val="center"/>
          </w:tcPr>
          <w:p w14:paraId="1D103148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Question</w:t>
            </w:r>
          </w:p>
        </w:tc>
        <w:tc>
          <w:tcPr>
            <w:tcW w:w="810" w:type="dxa"/>
            <w:shd w:val="clear" w:color="auto" w:fill="BFBFBF"/>
            <w:vAlign w:val="center"/>
          </w:tcPr>
          <w:p w14:paraId="113F5C65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Y/N</w:t>
            </w:r>
          </w:p>
          <w:p w14:paraId="46C83BE0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(or N/A)</w:t>
            </w:r>
          </w:p>
        </w:tc>
        <w:tc>
          <w:tcPr>
            <w:tcW w:w="2250" w:type="dxa"/>
            <w:shd w:val="clear" w:color="auto" w:fill="BFBFBF"/>
            <w:vAlign w:val="center"/>
          </w:tcPr>
          <w:p w14:paraId="0AADC829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Evidence or Notes Sheet Ref. #</w:t>
            </w:r>
          </w:p>
        </w:tc>
      </w:tr>
      <w:tr w:rsidR="00444AE4" w:rsidRPr="00FB1351" w14:paraId="0CAC6179" w14:textId="77777777" w:rsidTr="00996A8A">
        <w:trPr>
          <w:trHeight w:val="683"/>
        </w:trPr>
        <w:tc>
          <w:tcPr>
            <w:tcW w:w="7398" w:type="dxa"/>
            <w:vAlign w:val="center"/>
          </w:tcPr>
          <w:p w14:paraId="242ECD69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 xml:space="preserve">In general, does the </w:t>
            </w:r>
            <w:r w:rsidR="00FB1351" w:rsidRPr="000E4922">
              <w:rPr>
                <w:rFonts w:ascii="Avenir Book" w:hAnsi="Avenir Book" w:cs="Arial"/>
                <w:sz w:val="20"/>
              </w:rPr>
              <w:t>INFRATEC</w:t>
            </w:r>
            <w:r w:rsidRPr="000E4922">
              <w:rPr>
                <w:rFonts w:ascii="Avenir Book" w:hAnsi="Avenir Book" w:cs="Arial"/>
                <w:sz w:val="20"/>
              </w:rPr>
              <w:t xml:space="preserve"> documentation meet the requirements of </w:t>
            </w:r>
            <w:r w:rsidR="00FB1351" w:rsidRPr="000E4922">
              <w:rPr>
                <w:rFonts w:ascii="Avenir Book" w:hAnsi="Avenir Book" w:cs="Arial"/>
                <w:sz w:val="20"/>
              </w:rPr>
              <w:t>ISO 9001?</w:t>
            </w:r>
          </w:p>
        </w:tc>
        <w:tc>
          <w:tcPr>
            <w:tcW w:w="810" w:type="dxa"/>
            <w:vAlign w:val="center"/>
          </w:tcPr>
          <w:p w14:paraId="328AF5CF" w14:textId="786F24D5" w:rsidR="00444AE4" w:rsidRPr="000E4922" w:rsidRDefault="00AC03B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Y</w:t>
            </w:r>
          </w:p>
        </w:tc>
        <w:tc>
          <w:tcPr>
            <w:tcW w:w="2250" w:type="dxa"/>
            <w:vAlign w:val="center"/>
          </w:tcPr>
          <w:p w14:paraId="1804D6AD" w14:textId="5A3D1BE2" w:rsidR="00444AE4" w:rsidRPr="000E4922" w:rsidRDefault="00AC03B4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008-001</w:t>
            </w:r>
          </w:p>
        </w:tc>
      </w:tr>
      <w:tr w:rsidR="00444AE4" w:rsidRPr="00FB1351" w14:paraId="25440AF6" w14:textId="77777777" w:rsidTr="00996A8A">
        <w:trPr>
          <w:trHeight w:val="872"/>
        </w:trPr>
        <w:tc>
          <w:tcPr>
            <w:tcW w:w="7398" w:type="dxa"/>
            <w:vAlign w:val="center"/>
          </w:tcPr>
          <w:p w14:paraId="4C242264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 xml:space="preserve">Review any customer requirements that may be applicable to this process.  (If there are none, enter “N/A” in the middle column.) In general, does the </w:t>
            </w:r>
            <w:r w:rsidR="00FB1351" w:rsidRPr="000E4922">
              <w:rPr>
                <w:rFonts w:ascii="Avenir Book" w:hAnsi="Avenir Book" w:cs="Arial"/>
                <w:sz w:val="20"/>
              </w:rPr>
              <w:t>INFRATEC</w:t>
            </w:r>
            <w:r w:rsidRPr="000E4922">
              <w:rPr>
                <w:rFonts w:ascii="Avenir Book" w:hAnsi="Avenir Book" w:cs="Arial"/>
                <w:sz w:val="20"/>
              </w:rPr>
              <w:t xml:space="preserve"> documentation meet these requirements?</w:t>
            </w:r>
          </w:p>
        </w:tc>
        <w:tc>
          <w:tcPr>
            <w:tcW w:w="810" w:type="dxa"/>
            <w:vAlign w:val="center"/>
          </w:tcPr>
          <w:p w14:paraId="21484274" w14:textId="608F56B7" w:rsidR="00444AE4" w:rsidRPr="000E4922" w:rsidRDefault="00AC03B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N/A</w:t>
            </w:r>
          </w:p>
        </w:tc>
        <w:tc>
          <w:tcPr>
            <w:tcW w:w="2250" w:type="dxa"/>
            <w:vAlign w:val="center"/>
          </w:tcPr>
          <w:p w14:paraId="6C2A13BC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306D2256" w14:textId="77777777" w:rsidTr="00996A8A">
        <w:trPr>
          <w:trHeight w:val="890"/>
        </w:trPr>
        <w:tc>
          <w:tcPr>
            <w:tcW w:w="7398" w:type="dxa"/>
            <w:vAlign w:val="center"/>
          </w:tcPr>
          <w:p w14:paraId="3E6535FE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 xml:space="preserve">Review any statutory or regulatory requirements that may be applicable to this process.  (If there are none, enter “N/A” in the middle column.) In general, does the </w:t>
            </w:r>
            <w:r w:rsidR="00FB1351" w:rsidRPr="000E4922">
              <w:rPr>
                <w:rFonts w:ascii="Avenir Book" w:hAnsi="Avenir Book" w:cs="Arial"/>
                <w:sz w:val="20"/>
              </w:rPr>
              <w:t>INFRATEC</w:t>
            </w:r>
            <w:r w:rsidRPr="000E4922">
              <w:rPr>
                <w:rFonts w:ascii="Avenir Book" w:hAnsi="Avenir Book" w:cs="Arial"/>
                <w:sz w:val="20"/>
              </w:rPr>
              <w:t xml:space="preserve"> documentation meet these requirements?</w:t>
            </w:r>
          </w:p>
        </w:tc>
        <w:tc>
          <w:tcPr>
            <w:tcW w:w="810" w:type="dxa"/>
            <w:vAlign w:val="center"/>
          </w:tcPr>
          <w:p w14:paraId="4BD514B5" w14:textId="27CA1FAF" w:rsidR="00444AE4" w:rsidRPr="000E4922" w:rsidRDefault="00AC03B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N/A</w:t>
            </w:r>
          </w:p>
        </w:tc>
        <w:tc>
          <w:tcPr>
            <w:tcW w:w="2250" w:type="dxa"/>
            <w:vAlign w:val="center"/>
          </w:tcPr>
          <w:p w14:paraId="48884FE0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39F9A10B" w14:textId="77777777" w:rsidTr="0052658F">
        <w:trPr>
          <w:trHeight w:val="530"/>
        </w:trPr>
        <w:tc>
          <w:tcPr>
            <w:tcW w:w="10458" w:type="dxa"/>
            <w:gridSpan w:val="3"/>
            <w:shd w:val="clear" w:color="auto" w:fill="BFBFBF"/>
            <w:vAlign w:val="center"/>
          </w:tcPr>
          <w:p w14:paraId="65CB0E8A" w14:textId="77777777" w:rsidR="00444AE4" w:rsidRPr="000E4922" w:rsidRDefault="00444AE4">
            <w:pPr>
              <w:rPr>
                <w:rFonts w:ascii="Avenir Book" w:hAnsi="Avenir Book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Indicate any suggestions for improvement related to the documentation:</w:t>
            </w:r>
          </w:p>
        </w:tc>
      </w:tr>
      <w:tr w:rsidR="00444AE4" w:rsidRPr="00FB1351" w14:paraId="62EBB1C6" w14:textId="77777777" w:rsidTr="00996A8A">
        <w:trPr>
          <w:trHeight w:val="1547"/>
        </w:trPr>
        <w:tc>
          <w:tcPr>
            <w:tcW w:w="10458" w:type="dxa"/>
            <w:gridSpan w:val="3"/>
          </w:tcPr>
          <w:p w14:paraId="38A405D4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  <w:p w14:paraId="07805FE6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</w:tbl>
    <w:p w14:paraId="070FF41E" w14:textId="77777777" w:rsidR="00444AE4" w:rsidRPr="00FB1351" w:rsidRDefault="00444AE4">
      <w:pPr>
        <w:rPr>
          <w:rFonts w:ascii="Avenir Book" w:hAnsi="Avenir Book"/>
        </w:rPr>
      </w:pPr>
    </w:p>
    <w:p w14:paraId="0A14C7B1" w14:textId="77777777" w:rsidR="008560C6" w:rsidRDefault="008560C6">
      <w:pPr>
        <w:rPr>
          <w:rFonts w:ascii="Avenir Book" w:hAnsi="Avenir Book" w:cs="Arial"/>
          <w:b/>
          <w:bCs/>
          <w:kern w:val="32"/>
          <w:lang w:val="en-US"/>
        </w:rPr>
      </w:pPr>
      <w:r>
        <w:rPr>
          <w:rFonts w:ascii="Avenir Book" w:hAnsi="Avenir Book"/>
        </w:rPr>
        <w:br w:type="page"/>
      </w:r>
    </w:p>
    <w:p w14:paraId="5A3D8BE5" w14:textId="77777777" w:rsidR="00444AE4" w:rsidRPr="000E4922" w:rsidRDefault="00444AE4">
      <w:pPr>
        <w:pStyle w:val="Heading1"/>
        <w:rPr>
          <w:rFonts w:ascii="Avenir Book" w:hAnsi="Avenir Book"/>
          <w:sz w:val="24"/>
          <w:szCs w:val="24"/>
        </w:rPr>
      </w:pPr>
      <w:r w:rsidRPr="000E4922">
        <w:rPr>
          <w:rFonts w:ascii="Avenir Book" w:hAnsi="Avenir Book"/>
          <w:sz w:val="24"/>
          <w:szCs w:val="24"/>
        </w:rPr>
        <w:lastRenderedPageBreak/>
        <w:t>STEP THREE: Compare Actual Practice vs. Requirements</w:t>
      </w:r>
    </w:p>
    <w:p w14:paraId="062CABAF" w14:textId="77777777" w:rsidR="00444AE4" w:rsidRPr="00FB1351" w:rsidRDefault="00444AE4">
      <w:pPr>
        <w:rPr>
          <w:rFonts w:ascii="Avenir Book" w:hAnsi="Avenir Boo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4"/>
        <w:gridCol w:w="5253"/>
        <w:gridCol w:w="782"/>
        <w:gridCol w:w="2077"/>
      </w:tblGrid>
      <w:tr w:rsidR="00444AE4" w:rsidRPr="00FB1351" w14:paraId="26730EC0" w14:textId="77777777" w:rsidTr="00284288">
        <w:trPr>
          <w:trHeight w:val="683"/>
          <w:tblHeader/>
        </w:trPr>
        <w:tc>
          <w:tcPr>
            <w:tcW w:w="9736" w:type="dxa"/>
            <w:gridSpan w:val="4"/>
            <w:shd w:val="clear" w:color="auto" w:fill="BFBFBF"/>
            <w:vAlign w:val="center"/>
          </w:tcPr>
          <w:p w14:paraId="7AC303BB" w14:textId="77777777" w:rsidR="00444AE4" w:rsidRPr="000E4922" w:rsidRDefault="00444AE4" w:rsidP="009A5D68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Compare the requirements of </w:t>
            </w:r>
            <w:r w:rsidR="00FB1351" w:rsidRPr="000E4922">
              <w:rPr>
                <w:rFonts w:ascii="Avenir Book" w:hAnsi="Avenir Book" w:cs="Arial"/>
                <w:b/>
                <w:sz w:val="20"/>
              </w:rPr>
              <w:t>ISO 9001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, the </w:t>
            </w:r>
            <w:r w:rsidR="00FB1351" w:rsidRPr="000E4922">
              <w:rPr>
                <w:rFonts w:ascii="Avenir Book" w:hAnsi="Avenir Book" w:cs="Arial"/>
                <w:b/>
                <w:sz w:val="20"/>
              </w:rPr>
              <w:t>INFRATEC-UK Quality Manual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 and other documentation against what </w:t>
            </w:r>
            <w:r w:rsidR="009A5D68" w:rsidRPr="000E4922">
              <w:rPr>
                <w:rFonts w:ascii="Avenir Book" w:hAnsi="Avenir Book" w:cs="Arial"/>
                <w:b/>
                <w:sz w:val="20"/>
              </w:rPr>
              <w:t>e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mployees are actually doing in everyday practice. </w:t>
            </w:r>
          </w:p>
        </w:tc>
      </w:tr>
      <w:tr w:rsidR="00444AE4" w:rsidRPr="00FB1351" w14:paraId="63326D32" w14:textId="77777777" w:rsidTr="00082EFB">
        <w:trPr>
          <w:trHeight w:val="548"/>
          <w:tblHeader/>
        </w:trPr>
        <w:tc>
          <w:tcPr>
            <w:tcW w:w="1624" w:type="dxa"/>
            <w:shd w:val="clear" w:color="auto" w:fill="BFBFBF"/>
            <w:vAlign w:val="center"/>
          </w:tcPr>
          <w:p w14:paraId="2709B24B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Requirement</w:t>
            </w:r>
          </w:p>
          <w:p w14:paraId="3A09B938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Reference</w:t>
            </w:r>
          </w:p>
        </w:tc>
        <w:tc>
          <w:tcPr>
            <w:tcW w:w="5253" w:type="dxa"/>
            <w:shd w:val="clear" w:color="auto" w:fill="BFBFBF"/>
            <w:vAlign w:val="center"/>
          </w:tcPr>
          <w:p w14:paraId="2213683F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Question</w:t>
            </w:r>
          </w:p>
        </w:tc>
        <w:tc>
          <w:tcPr>
            <w:tcW w:w="782" w:type="dxa"/>
            <w:shd w:val="clear" w:color="auto" w:fill="BFBFBF"/>
            <w:vAlign w:val="center"/>
          </w:tcPr>
          <w:p w14:paraId="5D92F6A0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Y/N</w:t>
            </w:r>
          </w:p>
          <w:p w14:paraId="6A0C4BBD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(or N/A)</w:t>
            </w:r>
          </w:p>
        </w:tc>
        <w:tc>
          <w:tcPr>
            <w:tcW w:w="2077" w:type="dxa"/>
            <w:shd w:val="clear" w:color="auto" w:fill="BFBFBF"/>
            <w:vAlign w:val="center"/>
          </w:tcPr>
          <w:p w14:paraId="74C275E9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Evidence or Notes Sheet Ref. #</w:t>
            </w:r>
          </w:p>
        </w:tc>
      </w:tr>
      <w:tr w:rsidR="00082EFB" w:rsidRPr="00FB1351" w14:paraId="3E8CB496" w14:textId="77777777" w:rsidTr="00082EFB">
        <w:trPr>
          <w:trHeight w:val="590"/>
        </w:trPr>
        <w:tc>
          <w:tcPr>
            <w:tcW w:w="1624" w:type="dxa"/>
            <w:shd w:val="clear" w:color="auto" w:fill="auto"/>
            <w:vAlign w:val="center"/>
          </w:tcPr>
          <w:p w14:paraId="2093F341" w14:textId="22CE3E2B" w:rsidR="00082EFB" w:rsidRPr="000E4922" w:rsidRDefault="00082EFB" w:rsidP="00082EFB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022</w:t>
            </w:r>
          </w:p>
        </w:tc>
        <w:tc>
          <w:tcPr>
            <w:tcW w:w="5253" w:type="dxa"/>
            <w:vAlign w:val="center"/>
          </w:tcPr>
          <w:p w14:paraId="66E7C127" w14:textId="55020ECA" w:rsidR="00082EFB" w:rsidRPr="00EA47C3" w:rsidRDefault="00082EFB" w:rsidP="00082EFB">
            <w:pPr>
              <w:rPr>
                <w:rFonts w:ascii="Avenir" w:hAnsi="Avenir"/>
                <w:sz w:val="20"/>
                <w:szCs w:val="20"/>
              </w:rPr>
            </w:pPr>
            <w:r>
              <w:rPr>
                <w:rFonts w:ascii="Avenir Book" w:hAnsi="Avenir Book" w:cs="Arial"/>
                <w:sz w:val="20"/>
              </w:rPr>
              <w:t>Does the company follow the procedure for Control of Nonconforming Service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63E9EC61" w14:textId="055CFC8E" w:rsidR="00082EFB" w:rsidRPr="000E4922" w:rsidRDefault="00082EFB" w:rsidP="0096748E">
            <w:pPr>
              <w:jc w:val="center"/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N/A</w:t>
            </w:r>
          </w:p>
        </w:tc>
        <w:tc>
          <w:tcPr>
            <w:tcW w:w="2077" w:type="dxa"/>
            <w:shd w:val="clear" w:color="auto" w:fill="auto"/>
            <w:vAlign w:val="center"/>
          </w:tcPr>
          <w:p w14:paraId="201E1EB4" w14:textId="3214D9F1" w:rsidR="00082EFB" w:rsidRPr="000E4922" w:rsidRDefault="00082EFB" w:rsidP="00082EFB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008-002</w:t>
            </w:r>
          </w:p>
        </w:tc>
      </w:tr>
      <w:tr w:rsidR="00082EFB" w:rsidRPr="00FB1351" w14:paraId="7606502A" w14:textId="77777777" w:rsidTr="00082EFB">
        <w:trPr>
          <w:trHeight w:val="590"/>
        </w:trPr>
        <w:tc>
          <w:tcPr>
            <w:tcW w:w="1624" w:type="dxa"/>
            <w:shd w:val="clear" w:color="auto" w:fill="auto"/>
            <w:vAlign w:val="center"/>
          </w:tcPr>
          <w:p w14:paraId="36F8A620" w14:textId="20A5FD8E" w:rsidR="00082EFB" w:rsidRPr="000E4922" w:rsidRDefault="00082EFB" w:rsidP="00082EFB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023</w:t>
            </w:r>
          </w:p>
        </w:tc>
        <w:tc>
          <w:tcPr>
            <w:tcW w:w="5253" w:type="dxa"/>
            <w:vAlign w:val="center"/>
          </w:tcPr>
          <w:p w14:paraId="7C09E5F9" w14:textId="4737C52E" w:rsidR="00082EFB" w:rsidRPr="00EA47C3" w:rsidRDefault="00082EFB" w:rsidP="00082EFB">
            <w:pPr>
              <w:rPr>
                <w:rFonts w:ascii="Avenir" w:hAnsi="Avenir"/>
                <w:sz w:val="20"/>
                <w:szCs w:val="20"/>
              </w:rPr>
            </w:pPr>
            <w:r>
              <w:rPr>
                <w:rFonts w:ascii="Avenir Book" w:hAnsi="Avenir Book" w:cs="Arial"/>
                <w:sz w:val="20"/>
              </w:rPr>
              <w:t>Does the company follow the procedure for Internal Audit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22C8852F" w14:textId="722726D1" w:rsidR="00082EFB" w:rsidRPr="000E4922" w:rsidRDefault="00082EFB" w:rsidP="0096748E">
            <w:pPr>
              <w:jc w:val="center"/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Y</w:t>
            </w:r>
          </w:p>
        </w:tc>
        <w:tc>
          <w:tcPr>
            <w:tcW w:w="2077" w:type="dxa"/>
            <w:shd w:val="clear" w:color="auto" w:fill="auto"/>
            <w:vAlign w:val="center"/>
          </w:tcPr>
          <w:p w14:paraId="01AA1C24" w14:textId="5630563C" w:rsidR="00082EFB" w:rsidRPr="000E4922" w:rsidRDefault="00082EFB" w:rsidP="00082EFB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008-003</w:t>
            </w:r>
          </w:p>
        </w:tc>
      </w:tr>
      <w:tr w:rsidR="00082EFB" w:rsidRPr="00FB1351" w14:paraId="256B3049" w14:textId="77777777" w:rsidTr="00082EFB">
        <w:trPr>
          <w:trHeight w:val="590"/>
        </w:trPr>
        <w:tc>
          <w:tcPr>
            <w:tcW w:w="1624" w:type="dxa"/>
            <w:shd w:val="clear" w:color="auto" w:fill="auto"/>
            <w:vAlign w:val="center"/>
          </w:tcPr>
          <w:p w14:paraId="6B3E5936" w14:textId="1B0EDD41" w:rsidR="00082EFB" w:rsidRPr="000E4922" w:rsidRDefault="00082EFB" w:rsidP="00082EFB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024</w:t>
            </w:r>
          </w:p>
        </w:tc>
        <w:tc>
          <w:tcPr>
            <w:tcW w:w="5253" w:type="dxa"/>
            <w:vAlign w:val="center"/>
          </w:tcPr>
          <w:p w14:paraId="51F15F08" w14:textId="6FCE3C23" w:rsidR="00082EFB" w:rsidRPr="00EA47C3" w:rsidRDefault="00082EFB" w:rsidP="00082EFB">
            <w:pPr>
              <w:rPr>
                <w:rFonts w:ascii="Avenir" w:hAnsi="Avenir"/>
                <w:sz w:val="20"/>
                <w:szCs w:val="20"/>
              </w:rPr>
            </w:pPr>
            <w:r>
              <w:rPr>
                <w:rFonts w:ascii="Avenir Book" w:hAnsi="Avenir Book" w:cs="Arial"/>
                <w:sz w:val="20"/>
              </w:rPr>
              <w:t>Does the company follow the procedure for Corrective Preventive Action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33D79DD5" w14:textId="4CC78BF2" w:rsidR="00082EFB" w:rsidRPr="000E4922" w:rsidRDefault="002B340F" w:rsidP="0096748E">
            <w:pPr>
              <w:jc w:val="center"/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Y</w:t>
            </w:r>
          </w:p>
        </w:tc>
        <w:tc>
          <w:tcPr>
            <w:tcW w:w="2077" w:type="dxa"/>
            <w:shd w:val="clear" w:color="auto" w:fill="auto"/>
            <w:vAlign w:val="center"/>
          </w:tcPr>
          <w:p w14:paraId="71CECBBE" w14:textId="3610D8A5" w:rsidR="00082EFB" w:rsidRPr="000E4922" w:rsidRDefault="00082EFB" w:rsidP="00082EFB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008-004</w:t>
            </w:r>
          </w:p>
        </w:tc>
      </w:tr>
      <w:tr w:rsidR="00082EFB" w:rsidRPr="00FB1351" w14:paraId="3C9EBE23" w14:textId="77777777" w:rsidTr="00082EFB">
        <w:trPr>
          <w:trHeight w:val="590"/>
        </w:trPr>
        <w:tc>
          <w:tcPr>
            <w:tcW w:w="1624" w:type="dxa"/>
            <w:shd w:val="clear" w:color="auto" w:fill="auto"/>
            <w:vAlign w:val="center"/>
          </w:tcPr>
          <w:p w14:paraId="1C282887" w14:textId="0F34EA25" w:rsidR="00082EFB" w:rsidRPr="000E4922" w:rsidRDefault="00082EFB" w:rsidP="00082EFB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025</w:t>
            </w:r>
          </w:p>
        </w:tc>
        <w:tc>
          <w:tcPr>
            <w:tcW w:w="5253" w:type="dxa"/>
            <w:vAlign w:val="center"/>
          </w:tcPr>
          <w:p w14:paraId="4BA78BDF" w14:textId="722A0E8D" w:rsidR="00082EFB" w:rsidRPr="00EA47C3" w:rsidRDefault="00082EFB" w:rsidP="00082EFB">
            <w:pPr>
              <w:rPr>
                <w:rFonts w:ascii="Avenir" w:hAnsi="Avenir"/>
                <w:sz w:val="20"/>
                <w:szCs w:val="20"/>
              </w:rPr>
            </w:pPr>
            <w:r>
              <w:rPr>
                <w:rFonts w:ascii="Avenir Book" w:hAnsi="Avenir Book" w:cs="Arial"/>
                <w:sz w:val="20"/>
              </w:rPr>
              <w:t>Does the company follow the procedure for Complaints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75ADD921" w14:textId="3A7B1049" w:rsidR="00082EFB" w:rsidRPr="000E4922" w:rsidRDefault="0072341E" w:rsidP="0096748E">
            <w:pPr>
              <w:jc w:val="center"/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Y</w:t>
            </w:r>
          </w:p>
        </w:tc>
        <w:tc>
          <w:tcPr>
            <w:tcW w:w="2077" w:type="dxa"/>
            <w:shd w:val="clear" w:color="auto" w:fill="auto"/>
            <w:vAlign w:val="center"/>
          </w:tcPr>
          <w:p w14:paraId="296FAF24" w14:textId="23B153AB" w:rsidR="00082EFB" w:rsidRPr="000E4922" w:rsidRDefault="00082EFB" w:rsidP="00082EFB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008-005</w:t>
            </w:r>
          </w:p>
        </w:tc>
      </w:tr>
      <w:tr w:rsidR="00082EFB" w:rsidRPr="00FB1351" w14:paraId="4DD1E043" w14:textId="77777777" w:rsidTr="00082EFB">
        <w:trPr>
          <w:trHeight w:val="590"/>
        </w:trPr>
        <w:tc>
          <w:tcPr>
            <w:tcW w:w="1624" w:type="dxa"/>
            <w:shd w:val="clear" w:color="auto" w:fill="auto"/>
            <w:vAlign w:val="center"/>
          </w:tcPr>
          <w:p w14:paraId="30F11830" w14:textId="77777777" w:rsidR="00082EFB" w:rsidRPr="000E4922" w:rsidRDefault="00082EFB" w:rsidP="00082EFB">
            <w:pPr>
              <w:rPr>
                <w:rFonts w:ascii="Avenir Book" w:hAnsi="Avenir Book"/>
                <w:sz w:val="20"/>
              </w:rPr>
            </w:pPr>
          </w:p>
        </w:tc>
        <w:tc>
          <w:tcPr>
            <w:tcW w:w="5253" w:type="dxa"/>
            <w:vAlign w:val="center"/>
          </w:tcPr>
          <w:p w14:paraId="2C39AA41" w14:textId="77777777" w:rsidR="00082EFB" w:rsidRPr="00EA47C3" w:rsidRDefault="00082EFB" w:rsidP="00082EFB">
            <w:pPr>
              <w:rPr>
                <w:rFonts w:ascii="Avenir" w:hAnsi="Avenir"/>
                <w:sz w:val="20"/>
                <w:szCs w:val="20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14:paraId="3B4537A9" w14:textId="77777777" w:rsidR="00082EFB" w:rsidRPr="000E4922" w:rsidRDefault="00082EFB" w:rsidP="00082EFB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2077" w:type="dxa"/>
            <w:shd w:val="clear" w:color="auto" w:fill="auto"/>
            <w:vAlign w:val="center"/>
          </w:tcPr>
          <w:p w14:paraId="69752323" w14:textId="77777777" w:rsidR="00082EFB" w:rsidRPr="000E4922" w:rsidRDefault="00082EFB" w:rsidP="00082EFB">
            <w:pPr>
              <w:rPr>
                <w:rFonts w:ascii="Avenir Book" w:hAnsi="Avenir Book" w:cs="Arial"/>
                <w:sz w:val="20"/>
              </w:rPr>
            </w:pPr>
          </w:p>
        </w:tc>
      </w:tr>
      <w:tr w:rsidR="00082EFB" w:rsidRPr="00FB1351" w14:paraId="2E9DAB9A" w14:textId="77777777" w:rsidTr="00082EFB">
        <w:trPr>
          <w:trHeight w:val="590"/>
        </w:trPr>
        <w:tc>
          <w:tcPr>
            <w:tcW w:w="1624" w:type="dxa"/>
            <w:shd w:val="clear" w:color="auto" w:fill="auto"/>
            <w:vAlign w:val="center"/>
          </w:tcPr>
          <w:p w14:paraId="07954F6C" w14:textId="77777777" w:rsidR="00082EFB" w:rsidRPr="000E4922" w:rsidRDefault="00082EFB" w:rsidP="00082EFB">
            <w:pPr>
              <w:rPr>
                <w:rFonts w:ascii="Avenir Book" w:hAnsi="Avenir Book"/>
                <w:sz w:val="20"/>
              </w:rPr>
            </w:pPr>
          </w:p>
        </w:tc>
        <w:tc>
          <w:tcPr>
            <w:tcW w:w="5253" w:type="dxa"/>
            <w:vAlign w:val="center"/>
          </w:tcPr>
          <w:p w14:paraId="061496FD" w14:textId="77777777" w:rsidR="00082EFB" w:rsidRPr="00EA47C3" w:rsidRDefault="00082EFB" w:rsidP="00082EFB">
            <w:pPr>
              <w:rPr>
                <w:rFonts w:ascii="Avenir" w:hAnsi="Avenir"/>
                <w:sz w:val="20"/>
                <w:szCs w:val="20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14:paraId="5EF11697" w14:textId="77777777" w:rsidR="00082EFB" w:rsidRPr="000E4922" w:rsidRDefault="00082EFB" w:rsidP="00082EFB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2077" w:type="dxa"/>
            <w:shd w:val="clear" w:color="auto" w:fill="auto"/>
            <w:vAlign w:val="center"/>
          </w:tcPr>
          <w:p w14:paraId="61FC7EE9" w14:textId="77777777" w:rsidR="00082EFB" w:rsidRPr="000E4922" w:rsidRDefault="00082EFB" w:rsidP="00082EFB">
            <w:pPr>
              <w:rPr>
                <w:rFonts w:ascii="Avenir Book" w:hAnsi="Avenir Book" w:cs="Arial"/>
                <w:sz w:val="20"/>
              </w:rPr>
            </w:pPr>
          </w:p>
        </w:tc>
      </w:tr>
      <w:tr w:rsidR="00082EFB" w:rsidRPr="00FB1351" w14:paraId="4206287D" w14:textId="77777777" w:rsidTr="00082EFB">
        <w:trPr>
          <w:trHeight w:val="590"/>
        </w:trPr>
        <w:tc>
          <w:tcPr>
            <w:tcW w:w="1624" w:type="dxa"/>
            <w:shd w:val="clear" w:color="auto" w:fill="auto"/>
            <w:vAlign w:val="center"/>
          </w:tcPr>
          <w:p w14:paraId="71CD0F8E" w14:textId="77777777" w:rsidR="00082EFB" w:rsidRPr="000E4922" w:rsidRDefault="00082EFB" w:rsidP="00082EFB">
            <w:pPr>
              <w:rPr>
                <w:rFonts w:ascii="Avenir Book" w:hAnsi="Avenir Book"/>
                <w:sz w:val="20"/>
              </w:rPr>
            </w:pPr>
          </w:p>
        </w:tc>
        <w:tc>
          <w:tcPr>
            <w:tcW w:w="5253" w:type="dxa"/>
            <w:vAlign w:val="center"/>
          </w:tcPr>
          <w:p w14:paraId="62DAA7E8" w14:textId="77777777" w:rsidR="00082EFB" w:rsidRPr="00EA47C3" w:rsidRDefault="00082EFB" w:rsidP="00082EFB">
            <w:pPr>
              <w:rPr>
                <w:rFonts w:ascii="Avenir" w:hAnsi="Avenir"/>
                <w:sz w:val="20"/>
                <w:szCs w:val="20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14:paraId="796849B7" w14:textId="77777777" w:rsidR="00082EFB" w:rsidRPr="000E4922" w:rsidRDefault="00082EFB" w:rsidP="00082EFB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2077" w:type="dxa"/>
            <w:shd w:val="clear" w:color="auto" w:fill="auto"/>
            <w:vAlign w:val="center"/>
          </w:tcPr>
          <w:p w14:paraId="30E0FAE6" w14:textId="77777777" w:rsidR="00082EFB" w:rsidRPr="000E4922" w:rsidRDefault="00082EFB" w:rsidP="00082EFB">
            <w:pPr>
              <w:rPr>
                <w:rFonts w:ascii="Avenir Book" w:hAnsi="Avenir Book" w:cs="Arial"/>
                <w:sz w:val="20"/>
              </w:rPr>
            </w:pPr>
          </w:p>
        </w:tc>
      </w:tr>
    </w:tbl>
    <w:p w14:paraId="014C2293" w14:textId="77777777" w:rsidR="00444AE4" w:rsidRPr="00FB1351" w:rsidRDefault="00444AE4">
      <w:pPr>
        <w:rPr>
          <w:rFonts w:ascii="Avenir Book" w:hAnsi="Avenir Book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7"/>
        <w:gridCol w:w="5234"/>
        <w:gridCol w:w="783"/>
        <w:gridCol w:w="2122"/>
      </w:tblGrid>
      <w:tr w:rsidR="00444AE4" w:rsidRPr="000E4922" w14:paraId="3477225D" w14:textId="77777777" w:rsidTr="00B553F3">
        <w:trPr>
          <w:trHeight w:val="1025"/>
          <w:tblHeader/>
        </w:trPr>
        <w:tc>
          <w:tcPr>
            <w:tcW w:w="9736" w:type="dxa"/>
            <w:gridSpan w:val="4"/>
            <w:shd w:val="clear" w:color="auto" w:fill="BFBFBF"/>
            <w:vAlign w:val="center"/>
          </w:tcPr>
          <w:p w14:paraId="60D708BD" w14:textId="77777777" w:rsidR="00444AE4" w:rsidRPr="000E4922" w:rsidRDefault="00444AE4" w:rsidP="00990F1A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Review previous audits for this process.  Review previous </w:t>
            </w:r>
            <w:r w:rsidR="00FB1351" w:rsidRPr="000E4922">
              <w:rPr>
                <w:rFonts w:ascii="Avenir Book" w:hAnsi="Avenir Book" w:cs="Arial"/>
                <w:b/>
                <w:sz w:val="20"/>
              </w:rPr>
              <w:t>CAR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s issued against this process, or as a result of previous audits for this process.  Add additional checklist questions here, based on the previous audits, </w:t>
            </w:r>
            <w:r w:rsidR="00FB1351" w:rsidRPr="000E4922">
              <w:rPr>
                <w:rFonts w:ascii="Avenir Book" w:hAnsi="Avenir Book" w:cs="Arial"/>
                <w:b/>
                <w:sz w:val="20"/>
              </w:rPr>
              <w:t>CAR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s or other documents or requirements, as you see fit.  </w:t>
            </w:r>
          </w:p>
        </w:tc>
      </w:tr>
      <w:tr w:rsidR="00444AE4" w:rsidRPr="000E4922" w14:paraId="7B618A75" w14:textId="77777777" w:rsidTr="0098765C">
        <w:trPr>
          <w:trHeight w:val="548"/>
          <w:tblHeader/>
        </w:trPr>
        <w:tc>
          <w:tcPr>
            <w:tcW w:w="1597" w:type="dxa"/>
            <w:shd w:val="clear" w:color="auto" w:fill="BFBFBF"/>
            <w:vAlign w:val="center"/>
          </w:tcPr>
          <w:p w14:paraId="596E17B6" w14:textId="77777777" w:rsidR="00444AE4" w:rsidRPr="00FB1351" w:rsidRDefault="00444AE4" w:rsidP="00996A8A">
            <w:pPr>
              <w:jc w:val="center"/>
              <w:rPr>
                <w:rFonts w:ascii="Avenir Book" w:hAnsi="Avenir Book" w:cs="Arial"/>
                <w:b/>
              </w:rPr>
            </w:pPr>
            <w:r w:rsidRPr="00FB1351">
              <w:rPr>
                <w:rFonts w:ascii="Avenir Book" w:hAnsi="Avenir Book" w:cs="Arial"/>
                <w:b/>
              </w:rPr>
              <w:t>Requirement</w:t>
            </w:r>
          </w:p>
          <w:p w14:paraId="6F90775B" w14:textId="77777777" w:rsidR="00444AE4" w:rsidRPr="00FB1351" w:rsidRDefault="00444AE4" w:rsidP="00996A8A">
            <w:pPr>
              <w:jc w:val="center"/>
              <w:rPr>
                <w:rFonts w:ascii="Avenir Book" w:hAnsi="Avenir Book" w:cs="Arial"/>
                <w:b/>
              </w:rPr>
            </w:pPr>
            <w:r w:rsidRPr="00FB1351">
              <w:rPr>
                <w:rFonts w:ascii="Avenir Book" w:hAnsi="Avenir Book" w:cs="Arial"/>
                <w:b/>
              </w:rPr>
              <w:t>Reference</w:t>
            </w:r>
          </w:p>
        </w:tc>
        <w:tc>
          <w:tcPr>
            <w:tcW w:w="5234" w:type="dxa"/>
            <w:shd w:val="clear" w:color="auto" w:fill="BFBFBF"/>
            <w:vAlign w:val="center"/>
          </w:tcPr>
          <w:p w14:paraId="143FE0E3" w14:textId="77777777" w:rsidR="00444AE4" w:rsidRPr="00FB1351" w:rsidRDefault="00444AE4" w:rsidP="00996A8A">
            <w:pPr>
              <w:jc w:val="center"/>
              <w:rPr>
                <w:rFonts w:ascii="Avenir Book" w:hAnsi="Avenir Book" w:cs="Arial"/>
                <w:b/>
              </w:rPr>
            </w:pPr>
            <w:r w:rsidRPr="00FB1351">
              <w:rPr>
                <w:rFonts w:ascii="Avenir Book" w:hAnsi="Avenir Book" w:cs="Arial"/>
                <w:b/>
              </w:rPr>
              <w:t>Question</w:t>
            </w:r>
          </w:p>
        </w:tc>
        <w:tc>
          <w:tcPr>
            <w:tcW w:w="783" w:type="dxa"/>
            <w:shd w:val="clear" w:color="auto" w:fill="BFBFBF"/>
            <w:vAlign w:val="center"/>
          </w:tcPr>
          <w:p w14:paraId="71A31DA2" w14:textId="77777777" w:rsidR="00444AE4" w:rsidRPr="00FB1351" w:rsidRDefault="00444AE4" w:rsidP="00996A8A">
            <w:pPr>
              <w:jc w:val="center"/>
              <w:rPr>
                <w:rFonts w:ascii="Avenir Book" w:hAnsi="Avenir Book" w:cs="Arial"/>
                <w:b/>
              </w:rPr>
            </w:pPr>
            <w:r w:rsidRPr="00FB1351">
              <w:rPr>
                <w:rFonts w:ascii="Avenir Book" w:hAnsi="Avenir Book" w:cs="Arial"/>
                <w:b/>
              </w:rPr>
              <w:t>Y/N</w:t>
            </w:r>
          </w:p>
          <w:p w14:paraId="19B4C066" w14:textId="77777777" w:rsidR="00444AE4" w:rsidRPr="00FB1351" w:rsidRDefault="00444AE4" w:rsidP="00996A8A">
            <w:pPr>
              <w:jc w:val="center"/>
              <w:rPr>
                <w:rFonts w:ascii="Avenir Book" w:hAnsi="Avenir Book" w:cs="Arial"/>
                <w:b/>
              </w:rPr>
            </w:pPr>
            <w:r w:rsidRPr="00FB1351">
              <w:rPr>
                <w:rFonts w:ascii="Avenir Book" w:hAnsi="Avenir Book" w:cs="Arial"/>
                <w:b/>
                <w:sz w:val="16"/>
                <w:szCs w:val="16"/>
              </w:rPr>
              <w:t>(or N/A)</w:t>
            </w:r>
          </w:p>
        </w:tc>
        <w:tc>
          <w:tcPr>
            <w:tcW w:w="2122" w:type="dxa"/>
            <w:shd w:val="clear" w:color="auto" w:fill="BFBFBF"/>
            <w:vAlign w:val="center"/>
          </w:tcPr>
          <w:p w14:paraId="4645B5F0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Evidence or Notes Sheet Ref. #</w:t>
            </w:r>
          </w:p>
        </w:tc>
      </w:tr>
      <w:tr w:rsidR="00444AE4" w:rsidRPr="000E4922" w14:paraId="38A33423" w14:textId="77777777" w:rsidTr="0098765C">
        <w:trPr>
          <w:trHeight w:val="720"/>
        </w:trPr>
        <w:tc>
          <w:tcPr>
            <w:tcW w:w="1597" w:type="dxa"/>
            <w:vAlign w:val="center"/>
          </w:tcPr>
          <w:p w14:paraId="68099546" w14:textId="4327CAE5" w:rsidR="00444AE4" w:rsidRPr="00FB1351" w:rsidRDefault="0098765C">
            <w:pPr>
              <w:rPr>
                <w:rFonts w:ascii="Avenir Book" w:hAnsi="Avenir Book" w:cs="Arial"/>
                <w:sz w:val="16"/>
                <w:szCs w:val="16"/>
              </w:rPr>
            </w:pPr>
            <w:r>
              <w:rPr>
                <w:rFonts w:ascii="Avenir Book" w:hAnsi="Avenir Book" w:cs="Arial"/>
                <w:sz w:val="16"/>
                <w:szCs w:val="16"/>
              </w:rPr>
              <w:t>CAR 043</w:t>
            </w:r>
          </w:p>
        </w:tc>
        <w:tc>
          <w:tcPr>
            <w:tcW w:w="5234" w:type="dxa"/>
            <w:vAlign w:val="center"/>
          </w:tcPr>
          <w:p w14:paraId="52B0987D" w14:textId="232C21CD" w:rsidR="00444AE4" w:rsidRPr="00FB1351" w:rsidRDefault="0098765C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Has this CAR now been resolved and verified?</w:t>
            </w:r>
          </w:p>
        </w:tc>
        <w:tc>
          <w:tcPr>
            <w:tcW w:w="783" w:type="dxa"/>
            <w:vAlign w:val="center"/>
          </w:tcPr>
          <w:p w14:paraId="5BD6C920" w14:textId="312BC117" w:rsidR="00444AE4" w:rsidRPr="0096748E" w:rsidRDefault="0098765C" w:rsidP="0096748E">
            <w:pPr>
              <w:jc w:val="center"/>
              <w:rPr>
                <w:rFonts w:ascii="Avenir Book" w:hAnsi="Avenir Book" w:cs="Arial"/>
                <w:bCs/>
                <w:sz w:val="20"/>
                <w:szCs w:val="20"/>
              </w:rPr>
            </w:pPr>
            <w:r w:rsidRPr="0096748E">
              <w:rPr>
                <w:rFonts w:ascii="Avenir Book" w:hAnsi="Avenir Book" w:cs="Arial"/>
                <w:bCs/>
                <w:sz w:val="20"/>
                <w:szCs w:val="20"/>
              </w:rPr>
              <w:t>Y</w:t>
            </w:r>
          </w:p>
        </w:tc>
        <w:tc>
          <w:tcPr>
            <w:tcW w:w="2122" w:type="dxa"/>
            <w:vAlign w:val="center"/>
          </w:tcPr>
          <w:p w14:paraId="59EEC909" w14:textId="61689A65" w:rsidR="00444AE4" w:rsidRPr="000E4922" w:rsidRDefault="0098765C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008-006</w:t>
            </w:r>
          </w:p>
        </w:tc>
      </w:tr>
      <w:tr w:rsidR="0098765C" w:rsidRPr="000E4922" w14:paraId="6B879CE2" w14:textId="77777777" w:rsidTr="0098765C">
        <w:trPr>
          <w:trHeight w:val="720"/>
        </w:trPr>
        <w:tc>
          <w:tcPr>
            <w:tcW w:w="1597" w:type="dxa"/>
            <w:vAlign w:val="center"/>
          </w:tcPr>
          <w:p w14:paraId="681402B2" w14:textId="57190097" w:rsidR="0098765C" w:rsidRPr="00FB1351" w:rsidRDefault="0098765C" w:rsidP="0098765C">
            <w:pPr>
              <w:rPr>
                <w:rFonts w:ascii="Avenir Book" w:hAnsi="Avenir Book" w:cs="Arial"/>
                <w:sz w:val="16"/>
                <w:szCs w:val="16"/>
              </w:rPr>
            </w:pPr>
            <w:r>
              <w:rPr>
                <w:rFonts w:ascii="Avenir Book" w:hAnsi="Avenir Book" w:cs="Arial"/>
                <w:sz w:val="16"/>
                <w:szCs w:val="16"/>
              </w:rPr>
              <w:t>CAR 056</w:t>
            </w:r>
          </w:p>
        </w:tc>
        <w:tc>
          <w:tcPr>
            <w:tcW w:w="5234" w:type="dxa"/>
            <w:vAlign w:val="center"/>
          </w:tcPr>
          <w:p w14:paraId="62B85AA7" w14:textId="62B81949" w:rsidR="0098765C" w:rsidRPr="00FB1351" w:rsidRDefault="0098765C" w:rsidP="0098765C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Has this CAR now been resolved and verified?</w:t>
            </w:r>
          </w:p>
        </w:tc>
        <w:tc>
          <w:tcPr>
            <w:tcW w:w="783" w:type="dxa"/>
            <w:vAlign w:val="center"/>
          </w:tcPr>
          <w:p w14:paraId="557A9966" w14:textId="4BAEEB0C" w:rsidR="0098765C" w:rsidRPr="0096748E" w:rsidRDefault="0098765C" w:rsidP="0096748E">
            <w:pPr>
              <w:jc w:val="center"/>
              <w:rPr>
                <w:rFonts w:ascii="Avenir Book" w:hAnsi="Avenir Book" w:cs="Arial"/>
                <w:bCs/>
                <w:sz w:val="20"/>
                <w:szCs w:val="20"/>
              </w:rPr>
            </w:pPr>
            <w:r w:rsidRPr="0096748E">
              <w:rPr>
                <w:rFonts w:ascii="Avenir Book" w:hAnsi="Avenir Book" w:cs="Arial"/>
                <w:bCs/>
                <w:sz w:val="20"/>
                <w:szCs w:val="20"/>
              </w:rPr>
              <w:t>Y</w:t>
            </w:r>
          </w:p>
        </w:tc>
        <w:tc>
          <w:tcPr>
            <w:tcW w:w="2122" w:type="dxa"/>
            <w:vAlign w:val="center"/>
          </w:tcPr>
          <w:p w14:paraId="5B5BCB00" w14:textId="3D673FF7" w:rsidR="0098765C" w:rsidRPr="000E4922" w:rsidRDefault="0098765C" w:rsidP="0098765C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008-007</w:t>
            </w:r>
          </w:p>
        </w:tc>
      </w:tr>
      <w:tr w:rsidR="0096748E" w:rsidRPr="000E4922" w14:paraId="7AC5867B" w14:textId="77777777" w:rsidTr="0098765C">
        <w:trPr>
          <w:trHeight w:val="720"/>
        </w:trPr>
        <w:tc>
          <w:tcPr>
            <w:tcW w:w="1597" w:type="dxa"/>
            <w:vAlign w:val="center"/>
          </w:tcPr>
          <w:p w14:paraId="2D74EB0E" w14:textId="7DFB6DDB" w:rsidR="0096748E" w:rsidRDefault="0096748E" w:rsidP="0096748E">
            <w:pPr>
              <w:rPr>
                <w:rFonts w:ascii="Avenir Book" w:hAnsi="Avenir Book" w:cs="Arial"/>
                <w:sz w:val="16"/>
                <w:szCs w:val="16"/>
              </w:rPr>
            </w:pPr>
            <w:r>
              <w:rPr>
                <w:rFonts w:ascii="Avenir Book" w:hAnsi="Avenir Book" w:cs="Arial"/>
                <w:sz w:val="16"/>
                <w:szCs w:val="16"/>
              </w:rPr>
              <w:t>CAR 057</w:t>
            </w:r>
          </w:p>
        </w:tc>
        <w:tc>
          <w:tcPr>
            <w:tcW w:w="5234" w:type="dxa"/>
            <w:vAlign w:val="center"/>
          </w:tcPr>
          <w:p w14:paraId="796A4F73" w14:textId="1215E4D3" w:rsidR="0096748E" w:rsidRPr="00FB1351" w:rsidRDefault="0096748E" w:rsidP="0096748E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Has this CAR now been resolved and verified?</w:t>
            </w:r>
          </w:p>
        </w:tc>
        <w:tc>
          <w:tcPr>
            <w:tcW w:w="783" w:type="dxa"/>
            <w:vAlign w:val="center"/>
          </w:tcPr>
          <w:p w14:paraId="7E76E709" w14:textId="51802B76" w:rsidR="0096748E" w:rsidRPr="0096748E" w:rsidRDefault="0096748E" w:rsidP="0096748E">
            <w:pPr>
              <w:jc w:val="center"/>
              <w:rPr>
                <w:rFonts w:ascii="Avenir Book" w:hAnsi="Avenir Book" w:cs="Arial"/>
                <w:bCs/>
                <w:sz w:val="20"/>
                <w:szCs w:val="20"/>
              </w:rPr>
            </w:pPr>
            <w:r w:rsidRPr="0096748E">
              <w:rPr>
                <w:rFonts w:ascii="Avenir Book" w:hAnsi="Avenir Book" w:cs="Arial"/>
                <w:bCs/>
                <w:sz w:val="20"/>
                <w:szCs w:val="20"/>
              </w:rPr>
              <w:t>Y</w:t>
            </w:r>
          </w:p>
        </w:tc>
        <w:tc>
          <w:tcPr>
            <w:tcW w:w="2122" w:type="dxa"/>
            <w:vAlign w:val="center"/>
          </w:tcPr>
          <w:p w14:paraId="328A32A4" w14:textId="6B0CFEF9" w:rsidR="0096748E" w:rsidRPr="000E4922" w:rsidRDefault="0096748E" w:rsidP="0096748E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008-00</w:t>
            </w:r>
            <w:r>
              <w:rPr>
                <w:rFonts w:ascii="Avenir Book" w:hAnsi="Avenir Book" w:cs="Arial"/>
                <w:sz w:val="20"/>
              </w:rPr>
              <w:t>8</w:t>
            </w:r>
          </w:p>
        </w:tc>
      </w:tr>
    </w:tbl>
    <w:p w14:paraId="4C9A7ACB" w14:textId="77777777" w:rsidR="000E4922" w:rsidRDefault="000E4922" w:rsidP="000E4922">
      <w:pPr>
        <w:pStyle w:val="Heading1"/>
        <w:rPr>
          <w:rFonts w:ascii="Avenir Book" w:hAnsi="Avenir Book"/>
          <w:sz w:val="24"/>
          <w:szCs w:val="24"/>
        </w:rPr>
      </w:pPr>
    </w:p>
    <w:p w14:paraId="5D659EC7" w14:textId="77777777" w:rsidR="008560C6" w:rsidRDefault="008560C6">
      <w:pPr>
        <w:rPr>
          <w:rFonts w:ascii="Avenir Book" w:hAnsi="Avenir Book" w:cs="Arial"/>
          <w:b/>
          <w:bCs/>
          <w:kern w:val="32"/>
          <w:lang w:val="en-US"/>
        </w:rPr>
      </w:pPr>
      <w:r>
        <w:rPr>
          <w:rFonts w:ascii="Avenir Book" w:hAnsi="Avenir Book"/>
        </w:rPr>
        <w:br w:type="page"/>
      </w:r>
    </w:p>
    <w:p w14:paraId="1E891AC0" w14:textId="77777777" w:rsidR="00444AE4" w:rsidRPr="000E4922" w:rsidRDefault="00444AE4" w:rsidP="000E4922">
      <w:pPr>
        <w:pStyle w:val="Heading1"/>
        <w:rPr>
          <w:rFonts w:ascii="Avenir Book" w:hAnsi="Avenir Book"/>
          <w:sz w:val="24"/>
          <w:szCs w:val="24"/>
        </w:rPr>
      </w:pPr>
      <w:r w:rsidRPr="000E4922">
        <w:rPr>
          <w:rFonts w:ascii="Avenir Book" w:hAnsi="Avenir Book"/>
          <w:sz w:val="24"/>
          <w:szCs w:val="24"/>
        </w:rPr>
        <w:lastRenderedPageBreak/>
        <w:t>STEP FOUR: Verify the Effectiveness of the Process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17"/>
        <w:gridCol w:w="792"/>
        <w:gridCol w:w="2127"/>
      </w:tblGrid>
      <w:tr w:rsidR="00444AE4" w:rsidRPr="00FB1351" w14:paraId="3CD674FF" w14:textId="77777777" w:rsidTr="004F15BF">
        <w:trPr>
          <w:trHeight w:val="548"/>
        </w:trPr>
        <w:tc>
          <w:tcPr>
            <w:tcW w:w="10458" w:type="dxa"/>
            <w:gridSpan w:val="3"/>
            <w:shd w:val="clear" w:color="auto" w:fill="BFBFBF"/>
            <w:vAlign w:val="center"/>
          </w:tcPr>
          <w:p w14:paraId="0CD40528" w14:textId="77777777" w:rsidR="00444AE4" w:rsidRPr="000E4922" w:rsidRDefault="00444AE4" w:rsidP="009A5D68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Review the applicable </w:t>
            </w:r>
            <w:r w:rsidR="009A5D68" w:rsidRPr="000E4922">
              <w:rPr>
                <w:rFonts w:ascii="Avenir Book" w:hAnsi="Avenir Book" w:cs="Arial"/>
                <w:b/>
                <w:sz w:val="20"/>
              </w:rPr>
              <w:t>procedure(s)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 for this process</w:t>
            </w:r>
            <w:r w:rsidR="0052658F" w:rsidRPr="000E4922">
              <w:rPr>
                <w:rFonts w:ascii="Avenir Book" w:hAnsi="Avenir Book" w:cs="Arial"/>
                <w:b/>
                <w:sz w:val="20"/>
              </w:rPr>
              <w:t xml:space="preserve"> and answer the questions below.</w:t>
            </w:r>
          </w:p>
        </w:tc>
      </w:tr>
      <w:tr w:rsidR="00444AE4" w:rsidRPr="00FB1351" w14:paraId="62D1D65A" w14:textId="77777777" w:rsidTr="0052658F">
        <w:trPr>
          <w:trHeight w:val="548"/>
        </w:trPr>
        <w:tc>
          <w:tcPr>
            <w:tcW w:w="7398" w:type="dxa"/>
            <w:shd w:val="clear" w:color="auto" w:fill="BFBFBF"/>
            <w:vAlign w:val="center"/>
          </w:tcPr>
          <w:p w14:paraId="0A532D96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Question</w:t>
            </w:r>
          </w:p>
        </w:tc>
        <w:tc>
          <w:tcPr>
            <w:tcW w:w="810" w:type="dxa"/>
            <w:shd w:val="clear" w:color="auto" w:fill="BFBFBF"/>
            <w:vAlign w:val="center"/>
          </w:tcPr>
          <w:p w14:paraId="340889E4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Y/N</w:t>
            </w:r>
          </w:p>
          <w:p w14:paraId="469EC4B9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(or N/A)</w:t>
            </w:r>
          </w:p>
        </w:tc>
        <w:tc>
          <w:tcPr>
            <w:tcW w:w="2250" w:type="dxa"/>
            <w:shd w:val="clear" w:color="auto" w:fill="BFBFBF"/>
            <w:vAlign w:val="center"/>
          </w:tcPr>
          <w:p w14:paraId="53EDBF54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Evidence or Notes Sheet Ref. #</w:t>
            </w:r>
          </w:p>
        </w:tc>
      </w:tr>
      <w:tr w:rsidR="00444AE4" w:rsidRPr="00FB1351" w14:paraId="63AD1FC0" w14:textId="77777777" w:rsidTr="00996A8A">
        <w:trPr>
          <w:trHeight w:val="576"/>
        </w:trPr>
        <w:tc>
          <w:tcPr>
            <w:tcW w:w="7398" w:type="dxa"/>
            <w:vAlign w:val="center"/>
          </w:tcPr>
          <w:p w14:paraId="2719168F" w14:textId="77777777" w:rsidR="00444AE4" w:rsidRPr="000E4922" w:rsidRDefault="00444AE4" w:rsidP="009A5D68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 xml:space="preserve">Are the </w:t>
            </w:r>
            <w:r w:rsidR="009A5D68" w:rsidRPr="000E4922">
              <w:rPr>
                <w:rFonts w:ascii="Avenir Book" w:hAnsi="Avenir Book" w:cs="Arial"/>
                <w:sz w:val="20"/>
              </w:rPr>
              <w:t>procedure steps</w:t>
            </w:r>
            <w:r w:rsidRPr="000E4922">
              <w:rPr>
                <w:rFonts w:ascii="Avenir Book" w:hAnsi="Avenir Book" w:cs="Arial"/>
                <w:sz w:val="20"/>
              </w:rPr>
              <w:t xml:space="preserve"> accurate and complete as compared to true practice?</w:t>
            </w:r>
          </w:p>
        </w:tc>
        <w:tc>
          <w:tcPr>
            <w:tcW w:w="810" w:type="dxa"/>
            <w:vAlign w:val="center"/>
          </w:tcPr>
          <w:p w14:paraId="088339F4" w14:textId="3BE2E5A0" w:rsidR="00444AE4" w:rsidRPr="000E4922" w:rsidRDefault="0096748E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Y</w:t>
            </w:r>
          </w:p>
        </w:tc>
        <w:tc>
          <w:tcPr>
            <w:tcW w:w="2250" w:type="dxa"/>
            <w:vAlign w:val="center"/>
          </w:tcPr>
          <w:p w14:paraId="2D52FC7D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6C7C6091" w14:textId="77777777" w:rsidTr="00996A8A">
        <w:trPr>
          <w:trHeight w:val="576"/>
        </w:trPr>
        <w:tc>
          <w:tcPr>
            <w:tcW w:w="7398" w:type="dxa"/>
            <w:vAlign w:val="center"/>
          </w:tcPr>
          <w:p w14:paraId="03A7E883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 xml:space="preserve">Are there sufficient check steps (inspections, tests, reviews, approvals, </w:t>
            </w:r>
            <w:proofErr w:type="gramStart"/>
            <w:r w:rsidRPr="000E4922">
              <w:rPr>
                <w:rFonts w:ascii="Avenir Book" w:hAnsi="Avenir Book" w:cs="Arial"/>
                <w:sz w:val="20"/>
              </w:rPr>
              <w:t>sign-offs</w:t>
            </w:r>
            <w:proofErr w:type="gramEnd"/>
            <w:r w:rsidRPr="000E4922">
              <w:rPr>
                <w:rFonts w:ascii="Avenir Book" w:hAnsi="Avenir Book" w:cs="Arial"/>
                <w:sz w:val="20"/>
              </w:rPr>
              <w:t xml:space="preserve">, etc.) that ensure the </w:t>
            </w:r>
            <w:r w:rsidR="003667BC" w:rsidRPr="000E4922">
              <w:rPr>
                <w:rFonts w:ascii="Avenir Book" w:hAnsi="Avenir Book" w:cs="Arial"/>
                <w:sz w:val="20"/>
              </w:rPr>
              <w:t xml:space="preserve">process </w:t>
            </w:r>
            <w:r w:rsidRPr="000E4922">
              <w:rPr>
                <w:rFonts w:ascii="Avenir Book" w:hAnsi="Avenir Book" w:cs="Arial"/>
                <w:sz w:val="20"/>
              </w:rPr>
              <w:t>outputs meet requirements before passing onto the next process?</w:t>
            </w:r>
          </w:p>
        </w:tc>
        <w:tc>
          <w:tcPr>
            <w:tcW w:w="810" w:type="dxa"/>
            <w:vAlign w:val="center"/>
          </w:tcPr>
          <w:p w14:paraId="5B8FA24F" w14:textId="0A8FFE60" w:rsidR="00444AE4" w:rsidRPr="000E4922" w:rsidRDefault="0096748E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Y</w:t>
            </w:r>
          </w:p>
        </w:tc>
        <w:tc>
          <w:tcPr>
            <w:tcW w:w="2250" w:type="dxa"/>
            <w:vAlign w:val="center"/>
          </w:tcPr>
          <w:p w14:paraId="30529DCC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76886D5E" w14:textId="77777777" w:rsidTr="00996A8A">
        <w:trPr>
          <w:trHeight w:val="576"/>
        </w:trPr>
        <w:tc>
          <w:tcPr>
            <w:tcW w:w="7398" w:type="dxa"/>
            <w:vAlign w:val="center"/>
          </w:tcPr>
          <w:p w14:paraId="7A91831F" w14:textId="77777777" w:rsidR="00444AE4" w:rsidRPr="000E4922" w:rsidRDefault="00444AE4" w:rsidP="00FB135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 xml:space="preserve">Does the process appear to adequately meet the requirements of </w:t>
            </w:r>
            <w:r w:rsidR="00FB1351" w:rsidRPr="000E4922">
              <w:rPr>
                <w:rFonts w:ascii="Avenir Book" w:hAnsi="Avenir Book" w:cs="Arial"/>
                <w:sz w:val="20"/>
              </w:rPr>
              <w:t xml:space="preserve">ISO 9001 </w:t>
            </w:r>
            <w:r w:rsidRPr="000E4922">
              <w:rPr>
                <w:rFonts w:ascii="Avenir Book" w:hAnsi="Avenir Book" w:cs="Arial"/>
                <w:sz w:val="20"/>
              </w:rPr>
              <w:t xml:space="preserve">and the </w:t>
            </w:r>
            <w:r w:rsidR="00FB1351" w:rsidRPr="000E4922">
              <w:rPr>
                <w:rFonts w:ascii="Avenir Book" w:hAnsi="Avenir Book" w:cs="Arial"/>
                <w:sz w:val="20"/>
              </w:rPr>
              <w:t xml:space="preserve">INFRATEC </w:t>
            </w:r>
            <w:r w:rsidRPr="000E4922">
              <w:rPr>
                <w:rFonts w:ascii="Avenir Book" w:hAnsi="Avenir Book" w:cs="Arial"/>
                <w:sz w:val="20"/>
              </w:rPr>
              <w:t>documentation?</w:t>
            </w:r>
          </w:p>
        </w:tc>
        <w:tc>
          <w:tcPr>
            <w:tcW w:w="810" w:type="dxa"/>
            <w:vAlign w:val="center"/>
          </w:tcPr>
          <w:p w14:paraId="3B60448F" w14:textId="511E54C8" w:rsidR="00444AE4" w:rsidRPr="000E4922" w:rsidRDefault="0096748E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Y</w:t>
            </w:r>
          </w:p>
        </w:tc>
        <w:tc>
          <w:tcPr>
            <w:tcW w:w="2250" w:type="dxa"/>
            <w:vAlign w:val="center"/>
          </w:tcPr>
          <w:p w14:paraId="7732E502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1135DDA0" w14:textId="77777777" w:rsidTr="00996A8A">
        <w:trPr>
          <w:trHeight w:val="576"/>
        </w:trPr>
        <w:tc>
          <w:tcPr>
            <w:tcW w:w="7398" w:type="dxa"/>
            <w:vAlign w:val="center"/>
          </w:tcPr>
          <w:p w14:paraId="6AD8A1DD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Does the process appear to adequately meet all customer or regulatory requirements?</w:t>
            </w:r>
          </w:p>
        </w:tc>
        <w:tc>
          <w:tcPr>
            <w:tcW w:w="810" w:type="dxa"/>
            <w:vAlign w:val="center"/>
          </w:tcPr>
          <w:p w14:paraId="13C678B9" w14:textId="13A7676F" w:rsidR="00444AE4" w:rsidRPr="000E4922" w:rsidRDefault="0096748E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Y</w:t>
            </w:r>
          </w:p>
        </w:tc>
        <w:tc>
          <w:tcPr>
            <w:tcW w:w="2250" w:type="dxa"/>
            <w:vAlign w:val="center"/>
          </w:tcPr>
          <w:p w14:paraId="4012182A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3FA74682" w14:textId="77777777" w:rsidTr="000E4922">
        <w:trPr>
          <w:trHeight w:val="2046"/>
        </w:trPr>
        <w:tc>
          <w:tcPr>
            <w:tcW w:w="10458" w:type="dxa"/>
            <w:gridSpan w:val="3"/>
            <w:tcBorders>
              <w:bottom w:val="single" w:sz="4" w:space="0" w:color="auto"/>
            </w:tcBorders>
          </w:tcPr>
          <w:p w14:paraId="5A83F8D9" w14:textId="77777777" w:rsidR="00444AE4" w:rsidRPr="000E4922" w:rsidRDefault="00444AE4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Indicate any problems you uncovered with the process:</w:t>
            </w:r>
          </w:p>
          <w:p w14:paraId="13EE7FBE" w14:textId="77777777" w:rsidR="00C32DDE" w:rsidRPr="000E4922" w:rsidRDefault="00C32DDE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7561D57E" w14:textId="77777777" w:rsidTr="00996A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</w:trPr>
        <w:tc>
          <w:tcPr>
            <w:tcW w:w="1045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48C2B2" w14:textId="77777777" w:rsidR="00444AE4" w:rsidRPr="000E4922" w:rsidRDefault="00444AE4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Provide brief details on any areas that you found were well-implemented, particularly effective or worth noting as positive traits of the process. </w:t>
            </w:r>
          </w:p>
        </w:tc>
      </w:tr>
      <w:tr w:rsidR="00444AE4" w:rsidRPr="00FB1351" w14:paraId="7D83C1EA" w14:textId="77777777" w:rsidTr="000E49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29"/>
        </w:trPr>
        <w:tc>
          <w:tcPr>
            <w:tcW w:w="1045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30C5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</w:tbl>
    <w:p w14:paraId="42B331BB" w14:textId="77777777" w:rsidR="008560C6" w:rsidRDefault="008560C6">
      <w:pPr>
        <w:pStyle w:val="Heading1"/>
        <w:rPr>
          <w:rFonts w:ascii="Avenir Book" w:hAnsi="Avenir Book"/>
          <w:sz w:val="24"/>
          <w:szCs w:val="24"/>
        </w:rPr>
      </w:pPr>
    </w:p>
    <w:p w14:paraId="6F87B95C" w14:textId="77777777" w:rsidR="008560C6" w:rsidRDefault="008560C6">
      <w:pPr>
        <w:rPr>
          <w:rFonts w:ascii="Avenir Book" w:hAnsi="Avenir Book" w:cs="Arial"/>
          <w:b/>
          <w:bCs/>
          <w:kern w:val="32"/>
          <w:lang w:val="en-US"/>
        </w:rPr>
      </w:pPr>
      <w:r>
        <w:rPr>
          <w:rFonts w:ascii="Avenir Book" w:hAnsi="Avenir Book"/>
        </w:rPr>
        <w:br w:type="page"/>
      </w:r>
    </w:p>
    <w:p w14:paraId="44DEE3E0" w14:textId="77777777" w:rsidR="00444AE4" w:rsidRPr="000E4922" w:rsidRDefault="00444AE4">
      <w:pPr>
        <w:pStyle w:val="Heading1"/>
        <w:rPr>
          <w:rFonts w:ascii="Avenir Book" w:hAnsi="Avenir Book"/>
          <w:sz w:val="24"/>
          <w:szCs w:val="24"/>
        </w:rPr>
      </w:pPr>
      <w:r w:rsidRPr="000E4922">
        <w:rPr>
          <w:rFonts w:ascii="Avenir Book" w:hAnsi="Avenir Book"/>
          <w:sz w:val="24"/>
          <w:szCs w:val="24"/>
        </w:rPr>
        <w:lastRenderedPageBreak/>
        <w:t>STEP FIVE</w:t>
      </w:r>
      <w:r w:rsidR="00FB1351" w:rsidRPr="000E4922">
        <w:rPr>
          <w:rFonts w:ascii="Avenir Book" w:hAnsi="Avenir Book"/>
          <w:sz w:val="24"/>
          <w:szCs w:val="24"/>
        </w:rPr>
        <w:t>: Summaris</w:t>
      </w:r>
      <w:r w:rsidRPr="000E4922">
        <w:rPr>
          <w:rFonts w:ascii="Avenir Book" w:hAnsi="Avenir Book"/>
          <w:sz w:val="24"/>
          <w:szCs w:val="24"/>
        </w:rPr>
        <w:t xml:space="preserve">e Findings for </w:t>
      </w:r>
      <w:r w:rsidR="00FB1351" w:rsidRPr="000E4922">
        <w:rPr>
          <w:rFonts w:ascii="Avenir Book" w:hAnsi="Avenir Book"/>
          <w:sz w:val="24"/>
          <w:szCs w:val="24"/>
        </w:rPr>
        <w:t xml:space="preserve">CAR </w:t>
      </w:r>
      <w:r w:rsidRPr="000E4922">
        <w:rPr>
          <w:rFonts w:ascii="Avenir Book" w:hAnsi="Avenir Book"/>
          <w:sz w:val="24"/>
          <w:szCs w:val="24"/>
        </w:rPr>
        <w:t>system</w:t>
      </w:r>
    </w:p>
    <w:p w14:paraId="35D8E01E" w14:textId="77777777" w:rsidR="00444AE4" w:rsidRPr="000E4922" w:rsidRDefault="00444AE4">
      <w:pPr>
        <w:pStyle w:val="BodyText2"/>
        <w:rPr>
          <w:rFonts w:ascii="Avenir Book" w:hAnsi="Avenir Book" w:cs="Arial"/>
        </w:rPr>
      </w:pPr>
      <w:r w:rsidRPr="000E4922">
        <w:rPr>
          <w:rFonts w:ascii="Avenir Book" w:hAnsi="Avenir Book" w:cs="Arial"/>
        </w:rPr>
        <w:t xml:space="preserve">Based on the findings and </w:t>
      </w:r>
      <w:r w:rsidR="007F7B41" w:rsidRPr="000E4922">
        <w:rPr>
          <w:rFonts w:ascii="Avenir Book" w:hAnsi="Avenir Book" w:cs="Arial"/>
        </w:rPr>
        <w:t>nonconformities</w:t>
      </w:r>
      <w:r w:rsidRPr="000E4922">
        <w:rPr>
          <w:rFonts w:ascii="Avenir Book" w:hAnsi="Avenir Book" w:cs="Arial"/>
        </w:rPr>
        <w:t xml:space="preserve"> you have recorded in the previous sections, summarize the necessary actions needed.  For type, choose one of the following:</w:t>
      </w:r>
    </w:p>
    <w:p w14:paraId="5C1AAD46" w14:textId="77777777" w:rsidR="00444AE4" w:rsidRPr="000E4922" w:rsidRDefault="00444AE4">
      <w:pPr>
        <w:rPr>
          <w:rFonts w:ascii="Avenir Book" w:hAnsi="Avenir Book" w:cs="Arial"/>
          <w:sz w:val="20"/>
        </w:rPr>
      </w:pPr>
    </w:p>
    <w:p w14:paraId="0676301F" w14:textId="77777777" w:rsidR="00444AE4" w:rsidRPr="000E4922" w:rsidRDefault="00444AE4" w:rsidP="00C17E81">
      <w:pPr>
        <w:ind w:leftChars="655" w:left="1572"/>
        <w:rPr>
          <w:rFonts w:ascii="Avenir Book" w:hAnsi="Avenir Book" w:cs="Arial"/>
          <w:sz w:val="20"/>
        </w:rPr>
      </w:pPr>
      <w:r w:rsidRPr="000E4922">
        <w:rPr>
          <w:rFonts w:ascii="Avenir Book" w:hAnsi="Avenir Book" w:cs="Arial"/>
          <w:b/>
          <w:sz w:val="20"/>
        </w:rPr>
        <w:t>C</w:t>
      </w:r>
      <w:r w:rsidRPr="000E4922">
        <w:rPr>
          <w:rFonts w:ascii="Avenir Book" w:hAnsi="Avenir Book" w:cs="Arial"/>
          <w:sz w:val="20"/>
        </w:rPr>
        <w:t xml:space="preserve"> =Corrective action needed (existing noncompliance)</w:t>
      </w:r>
    </w:p>
    <w:p w14:paraId="7F20D8FE" w14:textId="77777777" w:rsidR="00444AE4" w:rsidRPr="000E4922" w:rsidRDefault="00444AE4" w:rsidP="00C17E81">
      <w:pPr>
        <w:ind w:leftChars="655" w:left="1572"/>
        <w:rPr>
          <w:rFonts w:ascii="Avenir Book" w:hAnsi="Avenir Book" w:cs="Arial"/>
          <w:sz w:val="20"/>
        </w:rPr>
      </w:pPr>
      <w:r w:rsidRPr="000E4922">
        <w:rPr>
          <w:rFonts w:ascii="Avenir Book" w:hAnsi="Avenir Book" w:cs="Arial"/>
          <w:b/>
          <w:sz w:val="20"/>
        </w:rPr>
        <w:t>P</w:t>
      </w:r>
      <w:r w:rsidRPr="000E4922">
        <w:rPr>
          <w:rFonts w:ascii="Avenir Book" w:hAnsi="Avenir Book" w:cs="Arial"/>
          <w:sz w:val="20"/>
        </w:rPr>
        <w:t xml:space="preserve"> = Preventive action needed (potential noncompliance)</w:t>
      </w:r>
    </w:p>
    <w:p w14:paraId="2A319045" w14:textId="77777777" w:rsidR="009A5D68" w:rsidRPr="000E4922" w:rsidRDefault="009A5D68" w:rsidP="00C17E81">
      <w:pPr>
        <w:ind w:leftChars="655" w:left="1572"/>
        <w:rPr>
          <w:rFonts w:ascii="Avenir Book" w:hAnsi="Avenir Book" w:cs="Arial"/>
          <w:sz w:val="20"/>
        </w:rPr>
      </w:pPr>
      <w:r w:rsidRPr="000E4922">
        <w:rPr>
          <w:rFonts w:ascii="Avenir Book" w:hAnsi="Avenir Book" w:cs="Arial"/>
          <w:b/>
          <w:sz w:val="20"/>
        </w:rPr>
        <w:t xml:space="preserve">OFI </w:t>
      </w:r>
      <w:r w:rsidRPr="000E4922">
        <w:rPr>
          <w:rFonts w:ascii="Avenir Book" w:hAnsi="Avenir Book" w:cs="Arial"/>
          <w:sz w:val="20"/>
        </w:rPr>
        <w:t>= Opportunity for Improvement</w:t>
      </w:r>
    </w:p>
    <w:p w14:paraId="4A78749E" w14:textId="77777777" w:rsidR="00444AE4" w:rsidRPr="000E4922" w:rsidRDefault="00444AE4">
      <w:pPr>
        <w:rPr>
          <w:rFonts w:ascii="Avenir Book" w:hAnsi="Avenir Book" w:cs="Arial"/>
          <w:sz w:val="20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05"/>
        <w:gridCol w:w="1230"/>
        <w:gridCol w:w="4348"/>
        <w:gridCol w:w="1559"/>
        <w:gridCol w:w="1276"/>
      </w:tblGrid>
      <w:tr w:rsidR="009A5D68" w:rsidRPr="000E4922" w14:paraId="19D8DAE3" w14:textId="77777777" w:rsidTr="00A350C7">
        <w:tc>
          <w:tcPr>
            <w:tcW w:w="1505" w:type="dxa"/>
            <w:shd w:val="clear" w:color="auto" w:fill="BFBFBF"/>
            <w:vAlign w:val="center"/>
          </w:tcPr>
          <w:p w14:paraId="0A1EAB2B" w14:textId="77777777" w:rsidR="009A5D68" w:rsidRPr="000E4922" w:rsidRDefault="00FB1351" w:rsidP="00FB1351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CAR </w:t>
            </w:r>
            <w:r w:rsidR="009A5D68" w:rsidRPr="000E4922">
              <w:rPr>
                <w:rFonts w:ascii="Avenir Book" w:hAnsi="Avenir Book" w:cs="Arial"/>
                <w:b/>
                <w:sz w:val="20"/>
              </w:rPr>
              <w:t>#</w:t>
            </w:r>
          </w:p>
        </w:tc>
        <w:tc>
          <w:tcPr>
            <w:tcW w:w="1230" w:type="dxa"/>
            <w:shd w:val="clear" w:color="auto" w:fill="BFBFBF"/>
            <w:vAlign w:val="center"/>
          </w:tcPr>
          <w:p w14:paraId="559934F6" w14:textId="77777777" w:rsidR="009A5D68" w:rsidRPr="000E4922" w:rsidRDefault="00FB1351" w:rsidP="00DF7ACE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ISO 9001</w:t>
            </w:r>
            <w:r w:rsidR="009A5D68" w:rsidRPr="000E4922">
              <w:rPr>
                <w:rFonts w:ascii="Avenir Book" w:hAnsi="Avenir Book" w:cs="Arial"/>
                <w:b/>
                <w:sz w:val="20"/>
              </w:rPr>
              <w:t xml:space="preserve"> Clause</w:t>
            </w:r>
          </w:p>
        </w:tc>
        <w:tc>
          <w:tcPr>
            <w:tcW w:w="4348" w:type="dxa"/>
            <w:shd w:val="clear" w:color="auto" w:fill="BFBFBF"/>
            <w:vAlign w:val="center"/>
          </w:tcPr>
          <w:p w14:paraId="71919EE0" w14:textId="77777777" w:rsidR="009A5D68" w:rsidRPr="000E4922" w:rsidRDefault="009A5D68" w:rsidP="00FB1351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Describe finding as you want it to appear in the </w:t>
            </w:r>
            <w:r w:rsidR="00FB1351" w:rsidRPr="000E4922">
              <w:rPr>
                <w:rFonts w:ascii="Avenir Book" w:hAnsi="Avenir Book" w:cs="Arial"/>
                <w:b/>
                <w:sz w:val="20"/>
              </w:rPr>
              <w:t>CAR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 system.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7A88EB96" w14:textId="77777777" w:rsidR="009A5D68" w:rsidRPr="000E4922" w:rsidRDefault="009A5D68" w:rsidP="00DF7ACE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Type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71C2CF34" w14:textId="77777777" w:rsidR="009A5D68" w:rsidRPr="000E4922" w:rsidRDefault="009A5D68" w:rsidP="00DF7ACE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Major /</w:t>
            </w:r>
          </w:p>
          <w:p w14:paraId="5993E584" w14:textId="77777777" w:rsidR="009A5D68" w:rsidRPr="000E4922" w:rsidRDefault="009A5D68" w:rsidP="00DF7ACE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Minor</w:t>
            </w:r>
          </w:p>
        </w:tc>
      </w:tr>
      <w:tr w:rsidR="00862EFB" w:rsidRPr="000E4922" w14:paraId="15DCDDA3" w14:textId="77777777" w:rsidTr="00A350C7">
        <w:trPr>
          <w:trHeight w:val="2041"/>
        </w:trPr>
        <w:tc>
          <w:tcPr>
            <w:tcW w:w="1505" w:type="dxa"/>
            <w:vAlign w:val="center"/>
          </w:tcPr>
          <w:p w14:paraId="2F51F974" w14:textId="77777777" w:rsidR="00862EFB" w:rsidRPr="000E4922" w:rsidRDefault="00862EFB" w:rsidP="00862EFB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30" w:type="dxa"/>
            <w:vAlign w:val="center"/>
          </w:tcPr>
          <w:p w14:paraId="76DB9973" w14:textId="77777777" w:rsidR="00862EFB" w:rsidRPr="000E4922" w:rsidRDefault="00862EFB" w:rsidP="00862EFB">
            <w:pPr>
              <w:jc w:val="center"/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 w:rsidRPr="000E4922">
              <w:rPr>
                <w:rFonts w:ascii="Avenir Book" w:hAnsi="Avenir Book" w:cs="Arial"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sz w:val="20"/>
              </w:rPr>
            </w:r>
            <w:r w:rsidRPr="000E4922">
              <w:rPr>
                <w:rFonts w:ascii="Avenir Book" w:hAnsi="Avenir Book" w:cs="Arial"/>
                <w:sz w:val="20"/>
              </w:rPr>
              <w:fldChar w:fldCharType="separate"/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sz w:val="20"/>
              </w:rPr>
              <w:fldChar w:fldCharType="end"/>
            </w:r>
          </w:p>
        </w:tc>
        <w:tc>
          <w:tcPr>
            <w:tcW w:w="4348" w:type="dxa"/>
            <w:vAlign w:val="center"/>
          </w:tcPr>
          <w:p w14:paraId="619AC776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Requirement:</w:t>
            </w:r>
          </w:p>
          <w:p w14:paraId="09E2EF49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</w:p>
          <w:p w14:paraId="620268D5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Evidence:</w:t>
            </w:r>
          </w:p>
          <w:p w14:paraId="117C9EC1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</w:p>
          <w:p w14:paraId="74E310C0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Rationale for Finding:</w:t>
            </w:r>
          </w:p>
        </w:tc>
        <w:tc>
          <w:tcPr>
            <w:tcW w:w="1559" w:type="dxa"/>
            <w:vAlign w:val="center"/>
          </w:tcPr>
          <w:p w14:paraId="46069042" w14:textId="77777777" w:rsidR="00862EFB" w:rsidRPr="000E4922" w:rsidRDefault="00862EFB" w:rsidP="00862EFB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r w:rsidRPr="000E4922">
              <w:rPr>
                <w:rFonts w:ascii="Avenir Book" w:hAnsi="Avenir Book" w:cs="Arial"/>
                <w:b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b/>
                <w:sz w:val="20"/>
              </w:rPr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separate"/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04D90D38" w14:textId="77777777" w:rsidR="00862EFB" w:rsidRPr="000E4922" w:rsidRDefault="00862EFB" w:rsidP="00862EFB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</w:tr>
      <w:tr w:rsidR="00862EFB" w:rsidRPr="000E4922" w14:paraId="4FD61833" w14:textId="77777777" w:rsidTr="00C32DDE">
        <w:trPr>
          <w:trHeight w:val="2041"/>
        </w:trPr>
        <w:tc>
          <w:tcPr>
            <w:tcW w:w="1505" w:type="dxa"/>
            <w:vAlign w:val="center"/>
          </w:tcPr>
          <w:p w14:paraId="552F63D8" w14:textId="77777777" w:rsidR="00862EFB" w:rsidRPr="000E4922" w:rsidRDefault="00862EFB" w:rsidP="00862EFB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30" w:type="dxa"/>
            <w:vAlign w:val="center"/>
          </w:tcPr>
          <w:p w14:paraId="16164710" w14:textId="77777777" w:rsidR="00862EFB" w:rsidRPr="000E4922" w:rsidRDefault="00862EFB" w:rsidP="00862EFB">
            <w:pPr>
              <w:jc w:val="center"/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 w:rsidRPr="000E4922">
              <w:rPr>
                <w:rFonts w:ascii="Avenir Book" w:hAnsi="Avenir Book" w:cs="Arial"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sz w:val="20"/>
              </w:rPr>
            </w:r>
            <w:r w:rsidRPr="000E4922">
              <w:rPr>
                <w:rFonts w:ascii="Avenir Book" w:hAnsi="Avenir Book" w:cs="Arial"/>
                <w:sz w:val="20"/>
              </w:rPr>
              <w:fldChar w:fldCharType="separate"/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sz w:val="20"/>
              </w:rPr>
              <w:fldChar w:fldCharType="end"/>
            </w:r>
          </w:p>
        </w:tc>
        <w:tc>
          <w:tcPr>
            <w:tcW w:w="4348" w:type="dxa"/>
            <w:vAlign w:val="center"/>
          </w:tcPr>
          <w:p w14:paraId="6FB0F25F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Requirement:</w:t>
            </w:r>
          </w:p>
          <w:p w14:paraId="724F243D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</w:p>
          <w:p w14:paraId="612E3091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Evidence:</w:t>
            </w:r>
          </w:p>
          <w:p w14:paraId="440A26FB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</w:p>
          <w:p w14:paraId="54865222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Rationale for Finding:</w:t>
            </w:r>
          </w:p>
        </w:tc>
        <w:tc>
          <w:tcPr>
            <w:tcW w:w="1559" w:type="dxa"/>
            <w:vAlign w:val="center"/>
          </w:tcPr>
          <w:p w14:paraId="4009D238" w14:textId="77777777" w:rsidR="00862EFB" w:rsidRPr="000E4922" w:rsidRDefault="00862EFB" w:rsidP="00862EFB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r w:rsidRPr="000E4922">
              <w:rPr>
                <w:rFonts w:ascii="Avenir Book" w:hAnsi="Avenir Book" w:cs="Arial"/>
                <w:b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b/>
                <w:sz w:val="20"/>
              </w:rPr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separate"/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53D28F73" w14:textId="77777777" w:rsidR="00862EFB" w:rsidRPr="000E4922" w:rsidRDefault="00862EFB" w:rsidP="00862EFB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</w:tr>
      <w:tr w:rsidR="009A5D68" w:rsidRPr="000E4922" w14:paraId="27BF0DF2" w14:textId="77777777" w:rsidTr="00C32DDE">
        <w:trPr>
          <w:trHeight w:val="2041"/>
        </w:trPr>
        <w:tc>
          <w:tcPr>
            <w:tcW w:w="1505" w:type="dxa"/>
            <w:vAlign w:val="center"/>
          </w:tcPr>
          <w:p w14:paraId="636B4C2B" w14:textId="77777777" w:rsidR="009A5D68" w:rsidRPr="000E4922" w:rsidRDefault="009A5D68" w:rsidP="00C32DDE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30" w:type="dxa"/>
            <w:vAlign w:val="center"/>
          </w:tcPr>
          <w:p w14:paraId="26560030" w14:textId="77777777" w:rsidR="009A5D68" w:rsidRPr="000E4922" w:rsidRDefault="004030C3" w:rsidP="00996A8A">
            <w:pPr>
              <w:jc w:val="center"/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0" w:name="Text73"/>
            <w:r w:rsidR="009A5D68" w:rsidRPr="000E4922">
              <w:rPr>
                <w:rFonts w:ascii="Avenir Book" w:hAnsi="Avenir Book" w:cs="Arial"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sz w:val="20"/>
              </w:rPr>
            </w:r>
            <w:r w:rsidRPr="000E4922">
              <w:rPr>
                <w:rFonts w:ascii="Avenir Book" w:hAnsi="Avenir Book" w:cs="Arial"/>
                <w:sz w:val="20"/>
              </w:rPr>
              <w:fldChar w:fldCharType="separate"/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sz w:val="20"/>
              </w:rPr>
              <w:fldChar w:fldCharType="end"/>
            </w:r>
            <w:bookmarkEnd w:id="0"/>
          </w:p>
        </w:tc>
        <w:tc>
          <w:tcPr>
            <w:tcW w:w="4348" w:type="dxa"/>
            <w:vAlign w:val="center"/>
          </w:tcPr>
          <w:p w14:paraId="4C5200DC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Requirement:</w:t>
            </w:r>
          </w:p>
          <w:p w14:paraId="00F7E672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</w:p>
          <w:p w14:paraId="415053D1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Evidence:</w:t>
            </w:r>
          </w:p>
          <w:p w14:paraId="41AC5FCE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</w:p>
          <w:p w14:paraId="0CE42FD7" w14:textId="77777777" w:rsidR="009A5D68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Rationale for Finding:</w:t>
            </w:r>
          </w:p>
        </w:tc>
        <w:tc>
          <w:tcPr>
            <w:tcW w:w="1559" w:type="dxa"/>
            <w:vAlign w:val="center"/>
          </w:tcPr>
          <w:p w14:paraId="290C01F4" w14:textId="77777777" w:rsidR="009A5D68" w:rsidRPr="000E4922" w:rsidRDefault="004030C3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1" w:name="Text63"/>
            <w:r w:rsidR="009A5D68" w:rsidRPr="000E4922">
              <w:rPr>
                <w:rFonts w:ascii="Avenir Book" w:hAnsi="Avenir Book" w:cs="Arial"/>
                <w:b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b/>
                <w:sz w:val="20"/>
              </w:rPr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separate"/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end"/>
            </w:r>
            <w:bookmarkEnd w:id="1"/>
          </w:p>
        </w:tc>
        <w:tc>
          <w:tcPr>
            <w:tcW w:w="1276" w:type="dxa"/>
            <w:vAlign w:val="center"/>
          </w:tcPr>
          <w:p w14:paraId="4CB3C5FB" w14:textId="77777777" w:rsidR="009A5D68" w:rsidRPr="000E4922" w:rsidRDefault="009A5D68" w:rsidP="009A5D68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</w:tr>
      <w:tr w:rsidR="009A5D68" w:rsidRPr="000E4922" w14:paraId="2503BEC9" w14:textId="77777777" w:rsidTr="00C32DDE">
        <w:trPr>
          <w:trHeight w:val="2041"/>
        </w:trPr>
        <w:tc>
          <w:tcPr>
            <w:tcW w:w="1505" w:type="dxa"/>
            <w:vAlign w:val="center"/>
          </w:tcPr>
          <w:p w14:paraId="6786B5A2" w14:textId="77777777" w:rsidR="009A5D68" w:rsidRPr="000E4922" w:rsidRDefault="009A5D68" w:rsidP="00C32DDE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30" w:type="dxa"/>
            <w:vAlign w:val="center"/>
          </w:tcPr>
          <w:p w14:paraId="35F2F4F3" w14:textId="77777777" w:rsidR="009A5D68" w:rsidRPr="000E4922" w:rsidRDefault="004030C3" w:rsidP="00996A8A">
            <w:pPr>
              <w:jc w:val="center"/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bookmarkStart w:id="2" w:name="Text74"/>
            <w:r w:rsidR="009A5D68" w:rsidRPr="000E4922">
              <w:rPr>
                <w:rFonts w:ascii="Avenir Book" w:hAnsi="Avenir Book" w:cs="Arial"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sz w:val="20"/>
              </w:rPr>
            </w:r>
            <w:r w:rsidRPr="000E4922">
              <w:rPr>
                <w:rFonts w:ascii="Avenir Book" w:hAnsi="Avenir Book" w:cs="Arial"/>
                <w:sz w:val="20"/>
              </w:rPr>
              <w:fldChar w:fldCharType="separate"/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sz w:val="20"/>
              </w:rPr>
              <w:fldChar w:fldCharType="end"/>
            </w:r>
            <w:bookmarkEnd w:id="2"/>
          </w:p>
        </w:tc>
        <w:tc>
          <w:tcPr>
            <w:tcW w:w="4348" w:type="dxa"/>
            <w:vAlign w:val="center"/>
          </w:tcPr>
          <w:p w14:paraId="44ABD3BC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Requirement:</w:t>
            </w:r>
          </w:p>
          <w:p w14:paraId="0EE6BBC0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</w:p>
          <w:p w14:paraId="44BD702B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Evidence:</w:t>
            </w:r>
          </w:p>
          <w:p w14:paraId="3284FD09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</w:p>
          <w:p w14:paraId="32EC0CD3" w14:textId="77777777" w:rsidR="009A5D68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Rationale for Finding:</w:t>
            </w:r>
          </w:p>
        </w:tc>
        <w:tc>
          <w:tcPr>
            <w:tcW w:w="1559" w:type="dxa"/>
            <w:vAlign w:val="center"/>
          </w:tcPr>
          <w:p w14:paraId="24B4CA3A" w14:textId="77777777" w:rsidR="009A5D68" w:rsidRPr="000E4922" w:rsidRDefault="004030C3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3" w:name="Text64"/>
            <w:r w:rsidR="009A5D68" w:rsidRPr="000E4922">
              <w:rPr>
                <w:rFonts w:ascii="Avenir Book" w:hAnsi="Avenir Book" w:cs="Arial"/>
                <w:b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b/>
                <w:sz w:val="20"/>
              </w:rPr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separate"/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end"/>
            </w:r>
            <w:bookmarkEnd w:id="3"/>
          </w:p>
        </w:tc>
        <w:tc>
          <w:tcPr>
            <w:tcW w:w="1276" w:type="dxa"/>
            <w:vAlign w:val="center"/>
          </w:tcPr>
          <w:p w14:paraId="46BEE92A" w14:textId="77777777" w:rsidR="009A5D68" w:rsidRPr="000E4922" w:rsidRDefault="009A5D68" w:rsidP="009A5D68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</w:tr>
      <w:tr w:rsidR="009A5D68" w:rsidRPr="000E4922" w14:paraId="60F67A85" w14:textId="77777777" w:rsidTr="00A350C7">
        <w:trPr>
          <w:trHeight w:val="2041"/>
        </w:trPr>
        <w:tc>
          <w:tcPr>
            <w:tcW w:w="1505" w:type="dxa"/>
            <w:vAlign w:val="center"/>
          </w:tcPr>
          <w:p w14:paraId="1BBAE649" w14:textId="77777777" w:rsidR="009A5D68" w:rsidRPr="000E4922" w:rsidRDefault="009A5D68" w:rsidP="00C32DDE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30" w:type="dxa"/>
            <w:vAlign w:val="center"/>
          </w:tcPr>
          <w:p w14:paraId="6C213A03" w14:textId="77777777" w:rsidR="009A5D68" w:rsidRPr="000E4922" w:rsidRDefault="004030C3" w:rsidP="00996A8A">
            <w:pPr>
              <w:jc w:val="center"/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4" w:name="Text75"/>
            <w:r w:rsidR="009A5D68" w:rsidRPr="000E4922">
              <w:rPr>
                <w:rFonts w:ascii="Avenir Book" w:hAnsi="Avenir Book" w:cs="Arial"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sz w:val="20"/>
              </w:rPr>
            </w:r>
            <w:r w:rsidRPr="000E4922">
              <w:rPr>
                <w:rFonts w:ascii="Avenir Book" w:hAnsi="Avenir Book" w:cs="Arial"/>
                <w:sz w:val="20"/>
              </w:rPr>
              <w:fldChar w:fldCharType="separate"/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sz w:val="20"/>
              </w:rPr>
              <w:fldChar w:fldCharType="end"/>
            </w:r>
            <w:bookmarkEnd w:id="4"/>
          </w:p>
        </w:tc>
        <w:tc>
          <w:tcPr>
            <w:tcW w:w="4348" w:type="dxa"/>
            <w:vAlign w:val="center"/>
          </w:tcPr>
          <w:p w14:paraId="51BB6778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Requirement:</w:t>
            </w:r>
          </w:p>
          <w:p w14:paraId="1D7D5378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</w:p>
          <w:p w14:paraId="6BF7D325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Evidence:</w:t>
            </w:r>
          </w:p>
          <w:p w14:paraId="1D6C2742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</w:p>
          <w:p w14:paraId="592AC958" w14:textId="77777777" w:rsidR="009A5D68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Rationale for Finding:</w:t>
            </w:r>
          </w:p>
        </w:tc>
        <w:tc>
          <w:tcPr>
            <w:tcW w:w="1559" w:type="dxa"/>
            <w:vAlign w:val="center"/>
          </w:tcPr>
          <w:p w14:paraId="597B21EA" w14:textId="77777777" w:rsidR="009A5D68" w:rsidRPr="000E4922" w:rsidRDefault="004030C3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bookmarkStart w:id="5" w:name="Text65"/>
            <w:r w:rsidR="009A5D68" w:rsidRPr="000E4922">
              <w:rPr>
                <w:rFonts w:ascii="Avenir Book" w:hAnsi="Avenir Book" w:cs="Arial"/>
                <w:b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b/>
                <w:sz w:val="20"/>
              </w:rPr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separate"/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end"/>
            </w:r>
            <w:bookmarkEnd w:id="5"/>
          </w:p>
        </w:tc>
        <w:tc>
          <w:tcPr>
            <w:tcW w:w="1276" w:type="dxa"/>
            <w:vAlign w:val="center"/>
          </w:tcPr>
          <w:p w14:paraId="63D0EBE4" w14:textId="77777777" w:rsidR="009A5D68" w:rsidRPr="000E4922" w:rsidRDefault="009A5D68" w:rsidP="009A5D68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</w:tr>
    </w:tbl>
    <w:p w14:paraId="6AC72159" w14:textId="77777777" w:rsidR="00444AE4" w:rsidRPr="000E4922" w:rsidRDefault="00444AE4">
      <w:pPr>
        <w:pStyle w:val="Heading1"/>
        <w:rPr>
          <w:rFonts w:ascii="Avenir Book" w:hAnsi="Avenir Book"/>
          <w:sz w:val="24"/>
          <w:szCs w:val="24"/>
        </w:rPr>
      </w:pPr>
      <w:r w:rsidRPr="000E4922">
        <w:rPr>
          <w:rFonts w:ascii="Avenir Book" w:hAnsi="Avenir Book"/>
          <w:sz w:val="24"/>
          <w:szCs w:val="24"/>
        </w:rPr>
        <w:lastRenderedPageBreak/>
        <w:t xml:space="preserve">STEP SIX: Review Audit Report and Submit </w:t>
      </w:r>
    </w:p>
    <w:p w14:paraId="745735C9" w14:textId="77777777" w:rsidR="00444AE4" w:rsidRPr="00FB1351" w:rsidRDefault="00444AE4">
      <w:pPr>
        <w:pStyle w:val="BodyText2"/>
        <w:rPr>
          <w:rFonts w:ascii="Avenir Book" w:hAnsi="Avenir Book" w:cs="Arial"/>
        </w:rPr>
      </w:pPr>
    </w:p>
    <w:p w14:paraId="50B753EF" w14:textId="77777777" w:rsidR="00444AE4" w:rsidRPr="000E4922" w:rsidRDefault="00444AE4">
      <w:pPr>
        <w:pStyle w:val="BodyText2"/>
        <w:rPr>
          <w:rFonts w:ascii="Avenir Book" w:hAnsi="Avenir Book" w:cs="Arial"/>
        </w:rPr>
      </w:pPr>
      <w:r w:rsidRPr="000E4922">
        <w:rPr>
          <w:rFonts w:ascii="Avenir Book" w:hAnsi="Avenir Book" w:cs="Arial"/>
        </w:rPr>
        <w:t xml:space="preserve">All auditors on the audit team must submit their audit reports for summary and review by the Lead Auditor.  Lead Auditor: review the completeness of this report prior to submitting it to the </w:t>
      </w:r>
      <w:r w:rsidR="00FB1351" w:rsidRPr="000E4922">
        <w:rPr>
          <w:rFonts w:ascii="Avenir Book" w:hAnsi="Avenir Book" w:cs="Arial"/>
        </w:rPr>
        <w:t>Commercial Manager</w:t>
      </w:r>
      <w:r w:rsidRPr="000E4922">
        <w:rPr>
          <w:rFonts w:ascii="Avenir Book" w:hAnsi="Avenir Book" w:cs="Arial"/>
        </w:rPr>
        <w:t>.  Be sure findings show objective evidence, that everything is written clearly, and that all checklist questions are answered.</w:t>
      </w:r>
    </w:p>
    <w:p w14:paraId="241BD1AA" w14:textId="77777777" w:rsidR="00444AE4" w:rsidRPr="000E4922" w:rsidRDefault="00444AE4">
      <w:pPr>
        <w:pStyle w:val="BodyText2"/>
        <w:rPr>
          <w:rFonts w:ascii="Avenir Book" w:hAnsi="Avenir Book" w:cs="Arial"/>
        </w:rPr>
      </w:pPr>
    </w:p>
    <w:p w14:paraId="5A47386E" w14:textId="7D3CBCF4" w:rsidR="007F7B41" w:rsidRPr="000E4922" w:rsidRDefault="00050432">
      <w:pPr>
        <w:pStyle w:val="BodyText2"/>
        <w:rPr>
          <w:rFonts w:ascii="Avenir Book" w:hAnsi="Avenir Book" w:cs="Arial"/>
        </w:rPr>
      </w:pP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 w:rsidR="0096748E">
        <w:rPr>
          <w:rFonts w:ascii="Avenir Book" w:hAnsi="Avenir Book" w:cs="Arial"/>
          <w:noProof/>
        </w:rPr>
        <w:drawing>
          <wp:inline distT="0" distB="0" distL="0" distR="0" wp14:anchorId="1E29E2EA" wp14:editId="4E2DEB9C">
            <wp:extent cx="1892300" cy="40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42" w:type="dxa"/>
        <w:tblLook w:val="00A0" w:firstRow="1" w:lastRow="0" w:firstColumn="1" w:lastColumn="0" w:noHBand="0" w:noVBand="0"/>
      </w:tblPr>
      <w:tblGrid>
        <w:gridCol w:w="4889"/>
        <w:gridCol w:w="4653"/>
      </w:tblGrid>
      <w:tr w:rsidR="00444AE4" w:rsidRPr="000E4922" w14:paraId="46A5E07D" w14:textId="77777777" w:rsidTr="00996A8A">
        <w:tc>
          <w:tcPr>
            <w:tcW w:w="4889" w:type="dxa"/>
            <w:vMerge w:val="restart"/>
            <w:vAlign w:val="center"/>
          </w:tcPr>
          <w:p w14:paraId="794CAD59" w14:textId="77777777" w:rsidR="00444AE4" w:rsidRPr="000E4922" w:rsidRDefault="00444AE4">
            <w:pPr>
              <w:pStyle w:val="BodyText2"/>
              <w:rPr>
                <w:rFonts w:ascii="Avenir Book" w:hAnsi="Avenir Book" w:cs="Arial"/>
                <w:i w:val="0"/>
              </w:rPr>
            </w:pPr>
            <w:r w:rsidRPr="000E4922">
              <w:rPr>
                <w:rFonts w:ascii="Avenir Book" w:hAnsi="Avenir Book" w:cs="Arial"/>
                <w:i w:val="0"/>
              </w:rPr>
              <w:t>Audit report reviewed and ready for submission:</w:t>
            </w:r>
          </w:p>
        </w:tc>
        <w:tc>
          <w:tcPr>
            <w:tcW w:w="4653" w:type="dxa"/>
            <w:tcBorders>
              <w:bottom w:val="single" w:sz="4" w:space="0" w:color="auto"/>
            </w:tcBorders>
          </w:tcPr>
          <w:p w14:paraId="0DA323ED" w14:textId="77777777" w:rsidR="00444AE4" w:rsidRPr="000E4922" w:rsidRDefault="004030C3" w:rsidP="00996A8A">
            <w:pPr>
              <w:pStyle w:val="BodyText2"/>
              <w:jc w:val="center"/>
              <w:rPr>
                <w:rFonts w:ascii="Avenir Book" w:hAnsi="Avenir Book" w:cs="Arial"/>
                <w:i w:val="0"/>
              </w:rPr>
            </w:pPr>
            <w:r w:rsidRPr="000E4922">
              <w:rPr>
                <w:rFonts w:ascii="Avenir Book" w:hAnsi="Avenir Book" w:cs="Arial"/>
                <w:i w:val="0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6" w:name="Text82"/>
            <w:r w:rsidR="00444AE4" w:rsidRPr="000E4922">
              <w:rPr>
                <w:rFonts w:ascii="Avenir Book" w:hAnsi="Avenir Book" w:cs="Arial"/>
                <w:i w:val="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i w:val="0"/>
                <w:noProof/>
              </w:rPr>
            </w:r>
            <w:r w:rsidRPr="000E4922">
              <w:rPr>
                <w:rFonts w:ascii="Avenir Book" w:hAnsi="Avenir Book" w:cs="Arial"/>
                <w:i w:val="0"/>
                <w:noProof/>
              </w:rPr>
              <w:fldChar w:fldCharType="separate"/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Pr="000E4922">
              <w:rPr>
                <w:rFonts w:ascii="Avenir Book" w:hAnsi="Avenir Book" w:cs="Arial"/>
                <w:i w:val="0"/>
              </w:rPr>
              <w:fldChar w:fldCharType="end"/>
            </w:r>
            <w:bookmarkEnd w:id="6"/>
          </w:p>
        </w:tc>
      </w:tr>
      <w:tr w:rsidR="00444AE4" w:rsidRPr="000E4922" w14:paraId="74EBD659" w14:textId="77777777" w:rsidTr="00996A8A">
        <w:tc>
          <w:tcPr>
            <w:tcW w:w="4889" w:type="dxa"/>
            <w:vMerge/>
          </w:tcPr>
          <w:p w14:paraId="64A1E763" w14:textId="77777777" w:rsidR="00444AE4" w:rsidRPr="000E4922" w:rsidRDefault="00444AE4">
            <w:pPr>
              <w:pStyle w:val="BodyText2"/>
              <w:rPr>
                <w:rFonts w:ascii="Avenir Book" w:hAnsi="Avenir Book" w:cs="Arial"/>
                <w:i w:val="0"/>
              </w:rPr>
            </w:pPr>
          </w:p>
        </w:tc>
        <w:tc>
          <w:tcPr>
            <w:tcW w:w="4653" w:type="dxa"/>
            <w:tcBorders>
              <w:top w:val="single" w:sz="4" w:space="0" w:color="auto"/>
            </w:tcBorders>
          </w:tcPr>
          <w:p w14:paraId="3236A1D9" w14:textId="77777777" w:rsidR="00444AE4" w:rsidRPr="000E4922" w:rsidRDefault="00444AE4" w:rsidP="00996A8A">
            <w:pPr>
              <w:pStyle w:val="BodyText2"/>
              <w:jc w:val="center"/>
              <w:rPr>
                <w:rFonts w:ascii="Avenir Book" w:hAnsi="Avenir Book" w:cs="Arial"/>
                <w:i w:val="0"/>
              </w:rPr>
            </w:pPr>
            <w:r w:rsidRPr="000E4922">
              <w:rPr>
                <w:rFonts w:ascii="Avenir Book" w:hAnsi="Avenir Book" w:cs="Arial"/>
                <w:i w:val="0"/>
              </w:rPr>
              <w:t>Signature of Lead Auditor</w:t>
            </w:r>
          </w:p>
        </w:tc>
      </w:tr>
      <w:tr w:rsidR="00444AE4" w:rsidRPr="000E4922" w14:paraId="7D6F88F5" w14:textId="77777777" w:rsidTr="00996A8A">
        <w:trPr>
          <w:trHeight w:val="540"/>
        </w:trPr>
        <w:tc>
          <w:tcPr>
            <w:tcW w:w="4889" w:type="dxa"/>
            <w:vMerge/>
          </w:tcPr>
          <w:p w14:paraId="168B1057" w14:textId="77777777" w:rsidR="00444AE4" w:rsidRPr="000E4922" w:rsidRDefault="00444AE4">
            <w:pPr>
              <w:pStyle w:val="BodyText2"/>
              <w:rPr>
                <w:rFonts w:ascii="Avenir Book" w:hAnsi="Avenir Book" w:cs="Arial"/>
                <w:i w:val="0"/>
              </w:rPr>
            </w:pPr>
          </w:p>
        </w:tc>
        <w:tc>
          <w:tcPr>
            <w:tcW w:w="4653" w:type="dxa"/>
          </w:tcPr>
          <w:p w14:paraId="6FFEA4C2" w14:textId="77777777" w:rsidR="00444AE4" w:rsidRPr="000E4922" w:rsidRDefault="00444AE4" w:rsidP="007F7B41">
            <w:pPr>
              <w:pStyle w:val="BodyText2"/>
              <w:rPr>
                <w:rFonts w:ascii="Avenir Book" w:hAnsi="Avenir Book" w:cs="Arial"/>
                <w:i w:val="0"/>
              </w:rPr>
            </w:pPr>
          </w:p>
          <w:p w14:paraId="17038770" w14:textId="706D309A" w:rsidR="00444AE4" w:rsidRPr="000E4922" w:rsidRDefault="0096748E" w:rsidP="00996A8A">
            <w:pPr>
              <w:pStyle w:val="BodyText2"/>
              <w:jc w:val="center"/>
              <w:rPr>
                <w:rFonts w:ascii="Avenir Book" w:hAnsi="Avenir Book" w:cs="Arial"/>
                <w:i w:val="0"/>
              </w:rPr>
            </w:pPr>
            <w:r>
              <w:rPr>
                <w:rFonts w:ascii="Avenir Book" w:hAnsi="Avenir Book" w:cs="Arial"/>
                <w:i w:val="0"/>
              </w:rPr>
              <w:t>07/12/19</w:t>
            </w:r>
            <w:r w:rsidR="004030C3" w:rsidRPr="000E4922">
              <w:rPr>
                <w:rFonts w:ascii="Avenir Book" w:hAnsi="Avenir Book" w:cs="Arial"/>
                <w:i w:val="0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bookmarkStart w:id="7" w:name="Text81"/>
            <w:r w:rsidR="00444AE4" w:rsidRPr="000E4922">
              <w:rPr>
                <w:rFonts w:ascii="Avenir Book" w:hAnsi="Avenir Book" w:cs="Arial"/>
                <w:i w:val="0"/>
              </w:rPr>
              <w:instrText xml:space="preserve"> FORMTEXT </w:instrText>
            </w:r>
            <w:r w:rsidR="004030C3" w:rsidRPr="000E4922">
              <w:rPr>
                <w:rFonts w:ascii="Avenir Book" w:hAnsi="Avenir Book" w:cs="Arial"/>
                <w:i w:val="0"/>
              </w:rPr>
            </w:r>
            <w:r w:rsidR="004030C3" w:rsidRPr="000E4922">
              <w:rPr>
                <w:rFonts w:ascii="Avenir Book" w:hAnsi="Avenir Book" w:cs="Arial"/>
                <w:i w:val="0"/>
              </w:rPr>
              <w:fldChar w:fldCharType="separate"/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030C3" w:rsidRPr="000E4922">
              <w:rPr>
                <w:rFonts w:ascii="Avenir Book" w:hAnsi="Avenir Book" w:cs="Arial"/>
                <w:i w:val="0"/>
              </w:rPr>
              <w:fldChar w:fldCharType="end"/>
            </w:r>
            <w:bookmarkEnd w:id="7"/>
          </w:p>
        </w:tc>
      </w:tr>
      <w:tr w:rsidR="00444AE4" w:rsidRPr="000E4922" w14:paraId="19BEF408" w14:textId="77777777" w:rsidTr="00996A8A">
        <w:tc>
          <w:tcPr>
            <w:tcW w:w="4889" w:type="dxa"/>
          </w:tcPr>
          <w:p w14:paraId="3AE624D4" w14:textId="77777777" w:rsidR="00444AE4" w:rsidRPr="000E4922" w:rsidRDefault="00444AE4">
            <w:pPr>
              <w:pStyle w:val="BodyText2"/>
              <w:rPr>
                <w:rFonts w:ascii="Avenir Book" w:hAnsi="Avenir Book" w:cs="Arial"/>
                <w:i w:val="0"/>
              </w:rPr>
            </w:pPr>
          </w:p>
        </w:tc>
        <w:tc>
          <w:tcPr>
            <w:tcW w:w="4653" w:type="dxa"/>
            <w:tcBorders>
              <w:top w:val="single" w:sz="4" w:space="0" w:color="auto"/>
            </w:tcBorders>
          </w:tcPr>
          <w:p w14:paraId="2A1F9C61" w14:textId="77777777" w:rsidR="00444AE4" w:rsidRPr="000E4922" w:rsidRDefault="00444AE4" w:rsidP="00996A8A">
            <w:pPr>
              <w:pStyle w:val="BodyText2"/>
              <w:jc w:val="center"/>
              <w:rPr>
                <w:rFonts w:ascii="Avenir Book" w:hAnsi="Avenir Book" w:cs="Arial"/>
                <w:i w:val="0"/>
              </w:rPr>
            </w:pPr>
            <w:r w:rsidRPr="000E4922">
              <w:rPr>
                <w:rFonts w:ascii="Avenir Book" w:hAnsi="Avenir Book" w:cs="Arial"/>
                <w:i w:val="0"/>
              </w:rPr>
              <w:t>Date</w:t>
            </w:r>
          </w:p>
        </w:tc>
      </w:tr>
    </w:tbl>
    <w:p w14:paraId="4DA492A0" w14:textId="77777777" w:rsidR="00444AE4" w:rsidRPr="00FB1351" w:rsidRDefault="00444AE4">
      <w:pPr>
        <w:pStyle w:val="BodyText2"/>
        <w:rPr>
          <w:rFonts w:ascii="Avenir Book" w:hAnsi="Avenir Book" w:cs="Arial"/>
          <w:i w:val="0"/>
        </w:rPr>
      </w:pPr>
    </w:p>
    <w:p w14:paraId="3D99D50C" w14:textId="77777777" w:rsidR="00444AE4" w:rsidRPr="000E4922" w:rsidRDefault="00444AE4">
      <w:pPr>
        <w:pStyle w:val="Heading1"/>
        <w:rPr>
          <w:rFonts w:ascii="Avenir Book" w:hAnsi="Avenir Book"/>
          <w:sz w:val="24"/>
          <w:szCs w:val="24"/>
        </w:rPr>
      </w:pPr>
      <w:r w:rsidRPr="00FB1351">
        <w:rPr>
          <w:rFonts w:ascii="Avenir Book" w:hAnsi="Avenir Book"/>
        </w:rPr>
        <w:br w:type="page"/>
      </w:r>
      <w:r w:rsidRPr="000E4922">
        <w:rPr>
          <w:rFonts w:ascii="Avenir Book" w:hAnsi="Avenir Book"/>
          <w:sz w:val="24"/>
          <w:szCs w:val="24"/>
        </w:rPr>
        <w:lastRenderedPageBreak/>
        <w:t>NOTES PAGE</w:t>
      </w:r>
    </w:p>
    <w:p w14:paraId="518F0DCB" w14:textId="77777777" w:rsidR="00444AE4" w:rsidRPr="00FB1351" w:rsidRDefault="00444AE4">
      <w:pPr>
        <w:rPr>
          <w:rFonts w:ascii="Avenir Book" w:hAnsi="Avenir Boo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7"/>
        <w:gridCol w:w="8329"/>
      </w:tblGrid>
      <w:tr w:rsidR="00444AE4" w:rsidRPr="000E4922" w14:paraId="20DCC984" w14:textId="77777777" w:rsidTr="008F58B9">
        <w:tc>
          <w:tcPr>
            <w:tcW w:w="1407" w:type="dxa"/>
            <w:shd w:val="clear" w:color="auto" w:fill="BFBFBF"/>
            <w:vAlign w:val="center"/>
          </w:tcPr>
          <w:p w14:paraId="7810F5D1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Your Note reference #</w:t>
            </w:r>
          </w:p>
        </w:tc>
        <w:tc>
          <w:tcPr>
            <w:tcW w:w="8329" w:type="dxa"/>
            <w:shd w:val="clear" w:color="auto" w:fill="BFBFBF"/>
            <w:vAlign w:val="center"/>
          </w:tcPr>
          <w:p w14:paraId="3DB3414C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Notes, evidence, findings, comments, etc.</w:t>
            </w:r>
          </w:p>
        </w:tc>
      </w:tr>
      <w:tr w:rsidR="00444AE4" w:rsidRPr="000E4922" w14:paraId="0C918A06" w14:textId="77777777" w:rsidTr="00982062">
        <w:trPr>
          <w:trHeight w:val="1440"/>
        </w:trPr>
        <w:tc>
          <w:tcPr>
            <w:tcW w:w="1407" w:type="dxa"/>
            <w:vAlign w:val="center"/>
          </w:tcPr>
          <w:p w14:paraId="512B9CAD" w14:textId="7D445928" w:rsidR="00444AE4" w:rsidRPr="000E4922" w:rsidRDefault="00AC03B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008-001</w:t>
            </w:r>
          </w:p>
        </w:tc>
        <w:tc>
          <w:tcPr>
            <w:tcW w:w="8329" w:type="dxa"/>
            <w:vAlign w:val="center"/>
          </w:tcPr>
          <w:p w14:paraId="11267CE1" w14:textId="7DA3BAE7" w:rsidR="00444AE4" w:rsidRPr="000E4922" w:rsidRDefault="00AC03B4" w:rsidP="00982062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Quality manual, process definitions, procedures and records all continue to satisfy the ISO requirements.</w:t>
            </w:r>
          </w:p>
        </w:tc>
      </w:tr>
      <w:tr w:rsidR="00082EFB" w:rsidRPr="000E4922" w14:paraId="4C4F2A91" w14:textId="77777777" w:rsidTr="00982062">
        <w:trPr>
          <w:trHeight w:val="1440"/>
        </w:trPr>
        <w:tc>
          <w:tcPr>
            <w:tcW w:w="1407" w:type="dxa"/>
            <w:vAlign w:val="center"/>
          </w:tcPr>
          <w:p w14:paraId="4668CA31" w14:textId="01D7F3F7" w:rsidR="00082EFB" w:rsidRPr="00082EFB" w:rsidRDefault="00082EFB" w:rsidP="00082EFB">
            <w:pPr>
              <w:jc w:val="center"/>
              <w:rPr>
                <w:rFonts w:ascii="Avenir Book" w:hAnsi="Avenir Book" w:cs="Arial"/>
                <w:b/>
                <w:bCs/>
                <w:sz w:val="20"/>
              </w:rPr>
            </w:pPr>
            <w:r w:rsidRPr="00082EFB">
              <w:rPr>
                <w:rFonts w:ascii="Avenir Book" w:hAnsi="Avenir Book" w:cs="Arial"/>
                <w:b/>
                <w:bCs/>
                <w:sz w:val="20"/>
              </w:rPr>
              <w:t>008-002</w:t>
            </w:r>
          </w:p>
        </w:tc>
        <w:tc>
          <w:tcPr>
            <w:tcW w:w="8329" w:type="dxa"/>
            <w:vAlign w:val="center"/>
          </w:tcPr>
          <w:p w14:paraId="3D21949D" w14:textId="3D7CA733" w:rsidR="00082EFB" w:rsidRPr="000E4922" w:rsidRDefault="00082EFB" w:rsidP="00082EFB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Process clearly defined but unable to audit effectiveness due to no present of a nonconforming service.</w:t>
            </w:r>
          </w:p>
        </w:tc>
      </w:tr>
      <w:tr w:rsidR="00082EFB" w:rsidRPr="000E4922" w14:paraId="07CFC364" w14:textId="77777777" w:rsidTr="008F58B9">
        <w:trPr>
          <w:trHeight w:val="1440"/>
        </w:trPr>
        <w:tc>
          <w:tcPr>
            <w:tcW w:w="1407" w:type="dxa"/>
            <w:vAlign w:val="center"/>
          </w:tcPr>
          <w:p w14:paraId="1420ED39" w14:textId="54B6F91C" w:rsidR="00082EFB" w:rsidRPr="00082EFB" w:rsidRDefault="00082EFB" w:rsidP="00082EFB">
            <w:pPr>
              <w:jc w:val="center"/>
              <w:rPr>
                <w:rFonts w:ascii="Avenir Book" w:hAnsi="Avenir Book" w:cs="Arial"/>
                <w:b/>
                <w:bCs/>
                <w:sz w:val="20"/>
              </w:rPr>
            </w:pPr>
            <w:r w:rsidRPr="00082EFB">
              <w:rPr>
                <w:rFonts w:ascii="Avenir Book" w:hAnsi="Avenir Book" w:cs="Arial"/>
                <w:b/>
                <w:bCs/>
                <w:sz w:val="20"/>
              </w:rPr>
              <w:t>008-003</w:t>
            </w:r>
          </w:p>
        </w:tc>
        <w:tc>
          <w:tcPr>
            <w:tcW w:w="8329" w:type="dxa"/>
            <w:vAlign w:val="center"/>
          </w:tcPr>
          <w:p w14:paraId="5F5E3459" w14:textId="77777777" w:rsidR="00082EFB" w:rsidRDefault="00082EFB" w:rsidP="00082EFB">
            <w:pPr>
              <w:rPr>
                <w:rFonts w:ascii="Avenir" w:hAnsi="Avenir"/>
                <w:sz w:val="20"/>
                <w:szCs w:val="20"/>
                <w:shd w:val="clear" w:color="auto" w:fill="FFFFFF"/>
              </w:rPr>
            </w:pPr>
            <w:r w:rsidRPr="002B340F"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Procedure is clearly defined and seems to be followed throughout. </w:t>
            </w:r>
            <w:r w:rsidR="002B340F" w:rsidRPr="002B340F">
              <w:rPr>
                <w:rFonts w:ascii="Avenir" w:hAnsi="Avenir"/>
                <w:sz w:val="20"/>
                <w:szCs w:val="20"/>
                <w:shd w:val="clear" w:color="auto" w:fill="FFFFFF"/>
              </w:rPr>
              <w:t>Nonconformances (</w:t>
            </w:r>
            <w:r w:rsidRPr="002B340F">
              <w:rPr>
                <w:rFonts w:ascii="Avenir" w:hAnsi="Avenir"/>
                <w:sz w:val="20"/>
                <w:szCs w:val="20"/>
                <w:shd w:val="clear" w:color="auto" w:fill="FFFFFF"/>
              </w:rPr>
              <w:t>CAR</w:t>
            </w:r>
            <w:r w:rsidR="002B340F" w:rsidRPr="002B340F">
              <w:rPr>
                <w:rFonts w:ascii="Avenir" w:hAnsi="Avenir"/>
                <w:sz w:val="20"/>
                <w:szCs w:val="20"/>
                <w:shd w:val="clear" w:color="auto" w:fill="FFFFFF"/>
              </w:rPr>
              <w:t>s</w:t>
            </w:r>
            <w:r w:rsidRPr="002B340F"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 046, 047, 060 have been raised, </w:t>
            </w:r>
            <w:r w:rsidR="002B340F" w:rsidRPr="002B340F">
              <w:rPr>
                <w:rFonts w:ascii="Avenir" w:hAnsi="Avenir"/>
                <w:sz w:val="20"/>
                <w:szCs w:val="20"/>
                <w:shd w:val="clear" w:color="auto" w:fill="FFFFFF"/>
              </w:rPr>
              <w:t>resolved and managed through the correct procedure.  Audit schedule and process cycles adheres to procedure QMD 023.</w:t>
            </w:r>
          </w:p>
          <w:p w14:paraId="4E395070" w14:textId="7752B1C7" w:rsidR="0072341E" w:rsidRPr="002B340F" w:rsidRDefault="0072341E" w:rsidP="00082EFB">
            <w:pPr>
              <w:rPr>
                <w:rFonts w:ascii="Avenir" w:hAnsi="Avenir"/>
                <w:sz w:val="20"/>
                <w:szCs w:val="20"/>
                <w:shd w:val="clear" w:color="auto" w:fill="FFFFFF"/>
              </w:rPr>
            </w:pP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>Internal Audit 005 tested – CAR 046 &amp; 047 raised via IA. – CAR Form and Log correctly completed with all actions fully implemented</w:t>
            </w:r>
          </w:p>
        </w:tc>
      </w:tr>
      <w:tr w:rsidR="00082EFB" w:rsidRPr="000E4922" w14:paraId="200CADDD" w14:textId="77777777" w:rsidTr="008F58B9">
        <w:trPr>
          <w:trHeight w:val="1440"/>
        </w:trPr>
        <w:tc>
          <w:tcPr>
            <w:tcW w:w="1407" w:type="dxa"/>
            <w:vAlign w:val="center"/>
          </w:tcPr>
          <w:p w14:paraId="4887799E" w14:textId="0A7F91BA" w:rsidR="00082EFB" w:rsidRPr="00082EFB" w:rsidRDefault="00082EFB" w:rsidP="00082EFB">
            <w:pPr>
              <w:jc w:val="center"/>
              <w:rPr>
                <w:rFonts w:ascii="Avenir Book" w:hAnsi="Avenir Book" w:cs="Arial"/>
                <w:b/>
                <w:bCs/>
                <w:sz w:val="20"/>
              </w:rPr>
            </w:pPr>
            <w:r w:rsidRPr="00082EFB">
              <w:rPr>
                <w:rFonts w:ascii="Avenir Book" w:hAnsi="Avenir Book" w:cs="Arial"/>
                <w:b/>
                <w:bCs/>
                <w:sz w:val="20"/>
              </w:rPr>
              <w:t>008-004</w:t>
            </w:r>
          </w:p>
        </w:tc>
        <w:tc>
          <w:tcPr>
            <w:tcW w:w="8329" w:type="dxa"/>
            <w:vAlign w:val="center"/>
          </w:tcPr>
          <w:p w14:paraId="10517546" w14:textId="6D18CB8A" w:rsidR="00082EFB" w:rsidRPr="00284288" w:rsidRDefault="0072341E" w:rsidP="00082EFB">
            <w:pPr>
              <w:rPr>
                <w:rFonts w:ascii="Avenir" w:hAnsi="Avenir"/>
                <w:sz w:val="20"/>
                <w:szCs w:val="20"/>
                <w:shd w:val="clear" w:color="auto" w:fill="FFFFFF"/>
              </w:rPr>
            </w:pPr>
            <w:r w:rsidRPr="002B340F">
              <w:rPr>
                <w:rFonts w:ascii="Avenir" w:hAnsi="Avenir"/>
                <w:sz w:val="20"/>
                <w:szCs w:val="20"/>
                <w:shd w:val="clear" w:color="auto" w:fill="FFFFFF"/>
              </w:rPr>
              <w:t>Procedure is clearly defined and seems to be followed throughout.</w:t>
            </w: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 CAR 064 tested – CAR Form and Log correctly completed with all actions fully implemented. CAR 060 tested - tested – CAR Form and Log correctly completed with all actions fully implemented</w:t>
            </w:r>
          </w:p>
        </w:tc>
      </w:tr>
      <w:tr w:rsidR="00082EFB" w:rsidRPr="000E4922" w14:paraId="31890A2F" w14:textId="77777777" w:rsidTr="008F58B9">
        <w:trPr>
          <w:trHeight w:val="1440"/>
        </w:trPr>
        <w:tc>
          <w:tcPr>
            <w:tcW w:w="1407" w:type="dxa"/>
            <w:vAlign w:val="center"/>
          </w:tcPr>
          <w:p w14:paraId="2176A9F0" w14:textId="5B063BEC" w:rsidR="00082EFB" w:rsidRPr="00082EFB" w:rsidRDefault="00082EFB" w:rsidP="00082EFB">
            <w:pPr>
              <w:jc w:val="center"/>
              <w:rPr>
                <w:rFonts w:ascii="Avenir Book" w:hAnsi="Avenir Book" w:cs="Arial"/>
                <w:b/>
                <w:bCs/>
                <w:sz w:val="20"/>
              </w:rPr>
            </w:pPr>
            <w:r w:rsidRPr="00082EFB">
              <w:rPr>
                <w:rFonts w:ascii="Avenir Book" w:hAnsi="Avenir Book" w:cs="Arial"/>
                <w:b/>
                <w:bCs/>
                <w:sz w:val="20"/>
              </w:rPr>
              <w:t>008-005</w:t>
            </w:r>
          </w:p>
        </w:tc>
        <w:tc>
          <w:tcPr>
            <w:tcW w:w="8329" w:type="dxa"/>
            <w:vAlign w:val="center"/>
          </w:tcPr>
          <w:p w14:paraId="60622DEF" w14:textId="196CE05B" w:rsidR="00082EFB" w:rsidRPr="00284288" w:rsidRDefault="0072341E" w:rsidP="00082EFB">
            <w:pPr>
              <w:rPr>
                <w:rFonts w:ascii="Avenir" w:hAnsi="Avenir"/>
                <w:sz w:val="20"/>
                <w:szCs w:val="20"/>
                <w:shd w:val="clear" w:color="auto" w:fill="FFFFFF"/>
              </w:rPr>
            </w:pPr>
            <w:r>
              <w:rPr>
                <w:rFonts w:ascii="Avenir Book" w:hAnsi="Avenir Book" w:cs="Arial"/>
                <w:sz w:val="20"/>
              </w:rPr>
              <w:t>Process clearly defined but unable to audit effectiveness due to no present of a compliant. Customer feedback/satisfaction clearly raised and discussed as part of the Management Review Meetings.</w:t>
            </w:r>
          </w:p>
        </w:tc>
      </w:tr>
      <w:tr w:rsidR="00082EFB" w:rsidRPr="000E4922" w14:paraId="74C45F8F" w14:textId="77777777" w:rsidTr="008F58B9">
        <w:trPr>
          <w:trHeight w:val="1440"/>
        </w:trPr>
        <w:tc>
          <w:tcPr>
            <w:tcW w:w="1407" w:type="dxa"/>
            <w:vAlign w:val="center"/>
          </w:tcPr>
          <w:p w14:paraId="7158772D" w14:textId="1805BDE7" w:rsidR="00082EFB" w:rsidRPr="000E4922" w:rsidRDefault="0098765C" w:rsidP="00082EFB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008-006</w:t>
            </w:r>
          </w:p>
        </w:tc>
        <w:tc>
          <w:tcPr>
            <w:tcW w:w="8329" w:type="dxa"/>
            <w:vAlign w:val="center"/>
          </w:tcPr>
          <w:p w14:paraId="69E0EBD6" w14:textId="24CB0B84" w:rsidR="00082EFB" w:rsidRPr="00284288" w:rsidRDefault="0098765C" w:rsidP="00082EFB">
            <w:pPr>
              <w:rPr>
                <w:rFonts w:ascii="Avenir" w:hAnsi="Avenir"/>
                <w:sz w:val="20"/>
                <w:szCs w:val="20"/>
                <w:shd w:val="clear" w:color="auto" w:fill="FFFFFF"/>
              </w:rPr>
            </w:pP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>Yes. CAR Form 043 reviewed. CAR closed as a pass on 10/01/18.  Internal audit log reviewed and verified.</w:t>
            </w:r>
          </w:p>
        </w:tc>
      </w:tr>
      <w:tr w:rsidR="0096748E" w:rsidRPr="000E4922" w14:paraId="08939108" w14:textId="77777777" w:rsidTr="008F58B9">
        <w:trPr>
          <w:trHeight w:val="1440"/>
        </w:trPr>
        <w:tc>
          <w:tcPr>
            <w:tcW w:w="1407" w:type="dxa"/>
            <w:vAlign w:val="center"/>
          </w:tcPr>
          <w:p w14:paraId="2C92E397" w14:textId="2C9B52D9" w:rsidR="0096748E" w:rsidRPr="000E4922" w:rsidRDefault="0096748E" w:rsidP="0096748E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008-00</w:t>
            </w:r>
            <w:r>
              <w:rPr>
                <w:rFonts w:ascii="Avenir Book" w:hAnsi="Avenir Book" w:cs="Arial"/>
                <w:b/>
                <w:sz w:val="20"/>
              </w:rPr>
              <w:t>7</w:t>
            </w:r>
          </w:p>
        </w:tc>
        <w:tc>
          <w:tcPr>
            <w:tcW w:w="8329" w:type="dxa"/>
            <w:vAlign w:val="center"/>
          </w:tcPr>
          <w:p w14:paraId="1A31EE66" w14:textId="44BF293B" w:rsidR="0096748E" w:rsidRPr="00284288" w:rsidRDefault="0096748E" w:rsidP="0096748E">
            <w:pPr>
              <w:rPr>
                <w:rFonts w:ascii="Avenir" w:hAnsi="Avenir"/>
                <w:sz w:val="20"/>
                <w:szCs w:val="20"/>
                <w:shd w:val="clear" w:color="auto" w:fill="FFFFFF"/>
              </w:rPr>
            </w:pP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>Yes. CAR Form 0</w:t>
            </w: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>56</w:t>
            </w: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 reviewed. CAR closed as a pass on 1</w:t>
            </w: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>8</w:t>
            </w: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>/01/1</w:t>
            </w: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>9</w:t>
            </w: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.  </w:t>
            </w: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>QMS Manual reviewed to prove the implementation.</w:t>
            </w:r>
          </w:p>
        </w:tc>
      </w:tr>
      <w:tr w:rsidR="0096748E" w:rsidRPr="000E4922" w14:paraId="36F43AC8" w14:textId="77777777" w:rsidTr="008F58B9">
        <w:trPr>
          <w:trHeight w:val="1440"/>
        </w:trPr>
        <w:tc>
          <w:tcPr>
            <w:tcW w:w="1407" w:type="dxa"/>
            <w:vAlign w:val="center"/>
          </w:tcPr>
          <w:p w14:paraId="202F8872" w14:textId="6795FACD" w:rsidR="0096748E" w:rsidRPr="000E4922" w:rsidRDefault="0096748E" w:rsidP="0096748E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008-00</w:t>
            </w:r>
            <w:r>
              <w:rPr>
                <w:rFonts w:ascii="Avenir Book" w:hAnsi="Avenir Book" w:cs="Arial"/>
                <w:b/>
                <w:sz w:val="20"/>
              </w:rPr>
              <w:t>8</w:t>
            </w:r>
          </w:p>
        </w:tc>
        <w:tc>
          <w:tcPr>
            <w:tcW w:w="8329" w:type="dxa"/>
            <w:vAlign w:val="center"/>
          </w:tcPr>
          <w:p w14:paraId="5A923B27" w14:textId="1E1F8FF8" w:rsidR="0096748E" w:rsidRPr="00284288" w:rsidRDefault="0096748E" w:rsidP="0096748E">
            <w:pPr>
              <w:rPr>
                <w:rFonts w:ascii="Avenir" w:hAnsi="Avenir"/>
                <w:sz w:val="20"/>
                <w:szCs w:val="20"/>
                <w:shd w:val="clear" w:color="auto" w:fill="FFFFFF"/>
              </w:rPr>
            </w:pP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>Yes. CAR Form 0</w:t>
            </w: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>57</w:t>
            </w: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 reviewed. CAR closed as a pass on </w:t>
            </w: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/01/19.  </w:t>
            </w: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>Audit log reviewed to prove schedule changes.</w:t>
            </w:r>
          </w:p>
        </w:tc>
      </w:tr>
    </w:tbl>
    <w:p w14:paraId="527FEEE9" w14:textId="77777777" w:rsidR="00444AE4" w:rsidRPr="000E4922" w:rsidRDefault="00444AE4">
      <w:pPr>
        <w:rPr>
          <w:rFonts w:ascii="Avenir Book" w:hAnsi="Avenir Book"/>
          <w:sz w:val="20"/>
        </w:rPr>
      </w:pPr>
    </w:p>
    <w:p w14:paraId="10FD3BD6" w14:textId="77777777" w:rsidR="00444AE4" w:rsidRPr="000E4922" w:rsidRDefault="00444AE4">
      <w:pPr>
        <w:rPr>
          <w:rFonts w:ascii="Avenir Book" w:hAnsi="Avenir Book"/>
          <w:sz w:val="20"/>
        </w:rPr>
      </w:pPr>
      <w:r w:rsidRPr="000E4922">
        <w:rPr>
          <w:rFonts w:ascii="Avenir Book" w:hAnsi="Avenir Book"/>
          <w:sz w:val="20"/>
        </w:rPr>
        <w:t xml:space="preserve"> </w:t>
      </w:r>
    </w:p>
    <w:sectPr w:rsidR="00444AE4" w:rsidRPr="000E4922" w:rsidSect="00A350C7">
      <w:headerReference w:type="default" r:id="rId11"/>
      <w:footerReference w:type="default" r:id="rId12"/>
      <w:pgSz w:w="11906" w:h="16838" w:code="9"/>
      <w:pgMar w:top="1731" w:right="1080" w:bottom="1440" w:left="1080" w:header="794" w:footer="6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0D4EB" w14:textId="77777777" w:rsidR="001F0F9D" w:rsidRDefault="001F0F9D">
      <w:r>
        <w:separator/>
      </w:r>
    </w:p>
  </w:endnote>
  <w:endnote w:type="continuationSeparator" w:id="0">
    <w:p w14:paraId="638B0381" w14:textId="77777777" w:rsidR="001F0F9D" w:rsidRDefault="001F0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inotype">
    <w:panose1 w:val="020B0604020202020204"/>
    <w:charset w:val="00"/>
    <w:family w:val="swiss"/>
    <w:pitch w:val="variable"/>
    <w:sig w:usb0="00000087" w:usb1="00000000" w:usb2="00000000" w:usb3="00000000" w:csb0="0000009B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">
    <w:altName w:val="Avenir"/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D9C66" w14:textId="77777777" w:rsidR="00444AE4" w:rsidRPr="005E5C8E" w:rsidRDefault="00444AE4">
    <w:pPr>
      <w:pStyle w:val="Footer"/>
      <w:jc w:val="center"/>
      <w:rPr>
        <w:rFonts w:ascii="Arial" w:hAnsi="Arial" w:cs="Arial"/>
        <w:color w:val="999999"/>
        <w:sz w:val="18"/>
        <w:szCs w:val="18"/>
      </w:rPr>
    </w:pPr>
    <w:r w:rsidRPr="005E5C8E">
      <w:rPr>
        <w:rFonts w:ascii="Arial" w:hAnsi="Arial" w:cs="Arial"/>
        <w:color w:val="999999"/>
        <w:sz w:val="18"/>
        <w:szCs w:val="18"/>
      </w:rPr>
      <w:t xml:space="preserve">Page </w:t>
    </w:r>
    <w:r w:rsidR="004030C3" w:rsidRPr="005E5C8E">
      <w:rPr>
        <w:rFonts w:ascii="Arial" w:hAnsi="Arial" w:cs="Arial"/>
        <w:color w:val="999999"/>
        <w:sz w:val="18"/>
        <w:szCs w:val="18"/>
      </w:rPr>
      <w:fldChar w:fldCharType="begin"/>
    </w:r>
    <w:r w:rsidRPr="005E5C8E">
      <w:rPr>
        <w:rFonts w:ascii="Arial" w:hAnsi="Arial" w:cs="Arial"/>
        <w:color w:val="999999"/>
        <w:sz w:val="18"/>
        <w:szCs w:val="18"/>
      </w:rPr>
      <w:instrText xml:space="preserve"> PAGE </w:instrText>
    </w:r>
    <w:r w:rsidR="004030C3" w:rsidRPr="005E5C8E">
      <w:rPr>
        <w:rFonts w:ascii="Arial" w:hAnsi="Arial" w:cs="Arial"/>
        <w:color w:val="999999"/>
        <w:sz w:val="18"/>
        <w:szCs w:val="18"/>
      </w:rPr>
      <w:fldChar w:fldCharType="separate"/>
    </w:r>
    <w:r w:rsidR="001853F5">
      <w:rPr>
        <w:rFonts w:ascii="Arial" w:hAnsi="Arial" w:cs="Arial"/>
        <w:noProof/>
        <w:color w:val="999999"/>
        <w:sz w:val="18"/>
        <w:szCs w:val="18"/>
      </w:rPr>
      <w:t>1</w:t>
    </w:r>
    <w:r w:rsidR="004030C3" w:rsidRPr="005E5C8E">
      <w:rPr>
        <w:rFonts w:ascii="Arial" w:hAnsi="Arial" w:cs="Arial"/>
        <w:color w:val="999999"/>
        <w:sz w:val="18"/>
        <w:szCs w:val="18"/>
      </w:rPr>
      <w:fldChar w:fldCharType="end"/>
    </w:r>
    <w:r>
      <w:rPr>
        <w:rFonts w:ascii="Arial" w:hAnsi="Arial" w:cs="Arial"/>
        <w:color w:val="999999"/>
        <w:sz w:val="18"/>
        <w:szCs w:val="18"/>
      </w:rPr>
      <w:t xml:space="preserve"> of </w:t>
    </w:r>
    <w:r w:rsidR="004030C3">
      <w:rPr>
        <w:rFonts w:ascii="Arial" w:hAnsi="Arial" w:cs="Arial"/>
        <w:color w:val="999999"/>
        <w:sz w:val="18"/>
        <w:szCs w:val="18"/>
      </w:rPr>
      <w:fldChar w:fldCharType="begin"/>
    </w:r>
    <w:r>
      <w:rPr>
        <w:rFonts w:ascii="Arial" w:hAnsi="Arial" w:cs="Arial"/>
        <w:color w:val="999999"/>
        <w:sz w:val="18"/>
        <w:szCs w:val="18"/>
      </w:rPr>
      <w:instrText xml:space="preserve"> NUMPAGES </w:instrText>
    </w:r>
    <w:r w:rsidR="004030C3">
      <w:rPr>
        <w:rFonts w:ascii="Arial" w:hAnsi="Arial" w:cs="Arial"/>
        <w:color w:val="999999"/>
        <w:sz w:val="18"/>
        <w:szCs w:val="18"/>
      </w:rPr>
      <w:fldChar w:fldCharType="separate"/>
    </w:r>
    <w:r w:rsidR="001853F5">
      <w:rPr>
        <w:rFonts w:ascii="Arial" w:hAnsi="Arial" w:cs="Arial"/>
        <w:noProof/>
        <w:color w:val="999999"/>
        <w:sz w:val="18"/>
        <w:szCs w:val="18"/>
      </w:rPr>
      <w:t>6</w:t>
    </w:r>
    <w:r w:rsidR="004030C3">
      <w:rPr>
        <w:rFonts w:ascii="Arial" w:hAnsi="Arial" w:cs="Arial"/>
        <w:color w:val="999999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7643" w14:textId="77777777" w:rsidR="001F0F9D" w:rsidRDefault="001F0F9D">
      <w:r>
        <w:separator/>
      </w:r>
    </w:p>
  </w:footnote>
  <w:footnote w:type="continuationSeparator" w:id="0">
    <w:p w14:paraId="066816BA" w14:textId="77777777" w:rsidR="001F0F9D" w:rsidRDefault="001F0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9BE1D" w14:textId="77777777" w:rsidR="00C17E81" w:rsidRPr="00FB1351" w:rsidRDefault="00FB1351" w:rsidP="00A834E8">
    <w:pPr>
      <w:pStyle w:val="Heading4"/>
      <w:pBdr>
        <w:bottom w:val="single" w:sz="4" w:space="1" w:color="auto"/>
      </w:pBdr>
      <w:tabs>
        <w:tab w:val="left" w:pos="1155"/>
        <w:tab w:val="right" w:pos="10620"/>
      </w:tabs>
      <w:jc w:val="center"/>
      <w:rPr>
        <w:rFonts w:ascii="Avenir Book" w:hAnsi="Avenir Book" w:cs="Arial"/>
        <w:sz w:val="20"/>
        <w:szCs w:val="20"/>
      </w:rPr>
    </w:pPr>
    <w:r w:rsidRPr="00FB1351">
      <w:rPr>
        <w:rFonts w:ascii="Avenir Book" w:hAnsi="Avenir Book" w:cs="Arial"/>
        <w:sz w:val="20"/>
        <w:szCs w:val="20"/>
      </w:rPr>
      <w:t>INFRATEC</w:t>
    </w:r>
  </w:p>
  <w:p w14:paraId="1BAF4CD5" w14:textId="77777777" w:rsidR="00444AE4" w:rsidRPr="00FB1351" w:rsidRDefault="00C17E81" w:rsidP="007F7B41">
    <w:pPr>
      <w:pStyle w:val="Heading4"/>
      <w:pBdr>
        <w:bottom w:val="single" w:sz="4" w:space="1" w:color="auto"/>
      </w:pBdr>
      <w:tabs>
        <w:tab w:val="left" w:pos="1155"/>
        <w:tab w:val="right" w:pos="10620"/>
      </w:tabs>
      <w:jc w:val="center"/>
      <w:rPr>
        <w:rFonts w:ascii="Avenir Book" w:hAnsi="Avenir Book" w:cs="Arial"/>
        <w:b w:val="0"/>
        <w:sz w:val="18"/>
        <w:szCs w:val="18"/>
      </w:rPr>
    </w:pPr>
    <w:r w:rsidRPr="00A350C7">
      <w:rPr>
        <w:rFonts w:ascii="Avenir Book" w:hAnsi="Avenir Book" w:cs="Arial"/>
        <w:sz w:val="28"/>
        <w:szCs w:val="28"/>
      </w:rPr>
      <w:t>Internal Audit Report</w:t>
    </w:r>
    <w:r w:rsidR="006B4735" w:rsidRPr="00FB1351">
      <w:rPr>
        <w:rFonts w:ascii="Avenir Book" w:hAnsi="Avenir Book" w:cs="Arial"/>
        <w:sz w:val="40"/>
        <w:szCs w:val="40"/>
      </w:rPr>
      <w:t xml:space="preserve"> </w:t>
    </w:r>
    <w:r w:rsidR="006B4735" w:rsidRPr="00FB1351">
      <w:rPr>
        <w:rFonts w:ascii="Avenir Book" w:hAnsi="Avenir Book" w:cs="Arial"/>
        <w:b w:val="0"/>
        <w:sz w:val="18"/>
        <w:szCs w:val="18"/>
      </w:rPr>
      <w:t xml:space="preserve">Rev. </w:t>
    </w:r>
    <w:r w:rsidR="00FB1351" w:rsidRPr="00FB1351">
      <w:rPr>
        <w:rFonts w:ascii="Avenir Book" w:hAnsi="Avenir Book" w:cs="Arial"/>
        <w:b w:val="0"/>
        <w:sz w:val="18"/>
        <w:szCs w:val="18"/>
      </w:rPr>
      <w:t>00</w:t>
    </w:r>
    <w:r w:rsidR="001153F4">
      <w:rPr>
        <w:rFonts w:ascii="Avenir Book" w:hAnsi="Avenir Book" w:cs="Arial"/>
        <w:b w:val="0"/>
        <w:sz w:val="18"/>
        <w:szCs w:val="18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65A48"/>
    <w:multiLevelType w:val="hybridMultilevel"/>
    <w:tmpl w:val="809095BA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EF4D48"/>
    <w:multiLevelType w:val="hybridMultilevel"/>
    <w:tmpl w:val="16366D7E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D5E6F35"/>
    <w:multiLevelType w:val="hybridMultilevel"/>
    <w:tmpl w:val="303CED36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EC00B16"/>
    <w:multiLevelType w:val="multilevel"/>
    <w:tmpl w:val="CE18F2A4"/>
    <w:lvl w:ilvl="0">
      <w:start w:val="1"/>
      <w:numFmt w:val="decimal"/>
      <w:pStyle w:val="XytransHeader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36"/>
        <w:szCs w:val="36"/>
        <w:u w:val="none"/>
      </w:rPr>
    </w:lvl>
    <w:lvl w:ilvl="1">
      <w:start w:val="1"/>
      <w:numFmt w:val="decimal"/>
      <w:pStyle w:val="XytransHeader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  <w:szCs w:val="24"/>
        <w:u w:val="none"/>
      </w:rPr>
    </w:lvl>
    <w:lvl w:ilvl="2">
      <w:start w:val="1"/>
      <w:numFmt w:val="decimal"/>
      <w:pStyle w:val="XytransHeader3"/>
      <w:lvlText w:val="%1.%2.%3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50105F9"/>
    <w:multiLevelType w:val="hybridMultilevel"/>
    <w:tmpl w:val="AA96C040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1385C05"/>
    <w:multiLevelType w:val="singleLevel"/>
    <w:tmpl w:val="CD942564"/>
    <w:lvl w:ilvl="0">
      <w:start w:val="1"/>
      <w:numFmt w:val="lowerLetter"/>
      <w:lvlText w:val="%1)"/>
      <w:lvlJc w:val="left"/>
      <w:pPr>
        <w:tabs>
          <w:tab w:val="num" w:pos="999"/>
        </w:tabs>
        <w:ind w:left="999" w:hanging="360"/>
      </w:pPr>
      <w:rPr>
        <w:rFonts w:hint="default"/>
      </w:rPr>
    </w:lvl>
  </w:abstractNum>
  <w:abstractNum w:abstractNumId="6" w15:restartNumberingAfterBreak="0">
    <w:nsid w:val="389D20AE"/>
    <w:multiLevelType w:val="singleLevel"/>
    <w:tmpl w:val="D4DCB92C"/>
    <w:lvl w:ilvl="0">
      <w:start w:val="1"/>
      <w:numFmt w:val="lowerLetter"/>
      <w:lvlText w:val="%1)"/>
      <w:lvlJc w:val="left"/>
      <w:pPr>
        <w:tabs>
          <w:tab w:val="num" w:pos="716"/>
        </w:tabs>
        <w:ind w:left="716" w:hanging="360"/>
      </w:pPr>
      <w:rPr>
        <w:rFonts w:hint="default"/>
      </w:rPr>
    </w:lvl>
  </w:abstractNum>
  <w:abstractNum w:abstractNumId="7" w15:restartNumberingAfterBreak="0">
    <w:nsid w:val="38C1744E"/>
    <w:multiLevelType w:val="singleLevel"/>
    <w:tmpl w:val="30C67322"/>
    <w:lvl w:ilvl="0">
      <w:start w:val="1"/>
      <w:numFmt w:val="lowerLetter"/>
      <w:lvlText w:val="%1)"/>
      <w:lvlJc w:val="left"/>
      <w:pPr>
        <w:tabs>
          <w:tab w:val="num" w:pos="716"/>
        </w:tabs>
        <w:ind w:left="716" w:hanging="360"/>
      </w:pPr>
      <w:rPr>
        <w:rFonts w:hint="default"/>
      </w:rPr>
    </w:lvl>
  </w:abstractNum>
  <w:abstractNum w:abstractNumId="8" w15:restartNumberingAfterBreak="0">
    <w:nsid w:val="468A58B2"/>
    <w:multiLevelType w:val="hybridMultilevel"/>
    <w:tmpl w:val="F182AC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53193E37"/>
    <w:multiLevelType w:val="hybridMultilevel"/>
    <w:tmpl w:val="B5DE7574"/>
    <w:lvl w:ilvl="0" w:tplc="997461C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11075"/>
    <w:multiLevelType w:val="hybridMultilevel"/>
    <w:tmpl w:val="A07425BE"/>
    <w:lvl w:ilvl="0" w:tplc="3780A5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652092"/>
    <w:multiLevelType w:val="hybridMultilevel"/>
    <w:tmpl w:val="57025EAC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63D6508E"/>
    <w:multiLevelType w:val="hybridMultilevel"/>
    <w:tmpl w:val="2AE2AAE0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C6427D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65C32370"/>
    <w:multiLevelType w:val="singleLevel"/>
    <w:tmpl w:val="6018DE70"/>
    <w:lvl w:ilvl="0">
      <w:start w:val="1"/>
      <w:numFmt w:val="lowerLetter"/>
      <w:lvlText w:val="%1)"/>
      <w:lvlJc w:val="left"/>
      <w:pPr>
        <w:tabs>
          <w:tab w:val="num" w:pos="999"/>
        </w:tabs>
        <w:ind w:left="999" w:hanging="360"/>
      </w:pPr>
      <w:rPr>
        <w:rFonts w:hint="default"/>
      </w:rPr>
    </w:lvl>
  </w:abstractNum>
  <w:abstractNum w:abstractNumId="14" w15:restartNumberingAfterBreak="0">
    <w:nsid w:val="73F42A75"/>
    <w:multiLevelType w:val="hybridMultilevel"/>
    <w:tmpl w:val="C1208A82"/>
    <w:lvl w:ilvl="0" w:tplc="B5A4F8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906CC2"/>
    <w:multiLevelType w:val="hybridMultilevel"/>
    <w:tmpl w:val="15BC4934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79DB2C72"/>
    <w:multiLevelType w:val="hybridMultilevel"/>
    <w:tmpl w:val="AC0A880E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7F49722A"/>
    <w:multiLevelType w:val="hybridMultilevel"/>
    <w:tmpl w:val="F1085A3C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11"/>
  </w:num>
  <w:num w:numId="5">
    <w:abstractNumId w:val="14"/>
  </w:num>
  <w:num w:numId="6">
    <w:abstractNumId w:val="7"/>
  </w:num>
  <w:num w:numId="7">
    <w:abstractNumId w:val="17"/>
  </w:num>
  <w:num w:numId="8">
    <w:abstractNumId w:val="6"/>
  </w:num>
  <w:num w:numId="9">
    <w:abstractNumId w:val="2"/>
  </w:num>
  <w:num w:numId="10">
    <w:abstractNumId w:val="5"/>
  </w:num>
  <w:num w:numId="11">
    <w:abstractNumId w:val="16"/>
  </w:num>
  <w:num w:numId="12">
    <w:abstractNumId w:val="13"/>
  </w:num>
  <w:num w:numId="13">
    <w:abstractNumId w:val="0"/>
  </w:num>
  <w:num w:numId="14">
    <w:abstractNumId w:val="1"/>
  </w:num>
  <w:num w:numId="15">
    <w:abstractNumId w:val="4"/>
  </w:num>
  <w:num w:numId="16">
    <w:abstractNumId w:val="15"/>
  </w:num>
  <w:num w:numId="17">
    <w:abstractNumId w:val="8"/>
  </w:num>
  <w:num w:numId="1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0"/>
  <w:drawingGridVerticalSpacing w:val="12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9D"/>
    <w:rsid w:val="0000059D"/>
    <w:rsid w:val="00050432"/>
    <w:rsid w:val="00082EFB"/>
    <w:rsid w:val="000872A5"/>
    <w:rsid w:val="00097274"/>
    <w:rsid w:val="000E4922"/>
    <w:rsid w:val="00106760"/>
    <w:rsid w:val="00112E53"/>
    <w:rsid w:val="001153F4"/>
    <w:rsid w:val="00125DBB"/>
    <w:rsid w:val="001339B0"/>
    <w:rsid w:val="00147D6F"/>
    <w:rsid w:val="001621C2"/>
    <w:rsid w:val="00167113"/>
    <w:rsid w:val="001826DE"/>
    <w:rsid w:val="00183586"/>
    <w:rsid w:val="001853F5"/>
    <w:rsid w:val="00191B29"/>
    <w:rsid w:val="001B307E"/>
    <w:rsid w:val="001B6091"/>
    <w:rsid w:val="001E1479"/>
    <w:rsid w:val="001F0F9D"/>
    <w:rsid w:val="002175BC"/>
    <w:rsid w:val="00235BE2"/>
    <w:rsid w:val="002465A1"/>
    <w:rsid w:val="00250CA5"/>
    <w:rsid w:val="00284288"/>
    <w:rsid w:val="002B327D"/>
    <w:rsid w:val="002B340F"/>
    <w:rsid w:val="002B3F28"/>
    <w:rsid w:val="002D3356"/>
    <w:rsid w:val="002F2D4E"/>
    <w:rsid w:val="002F31E2"/>
    <w:rsid w:val="002F7F80"/>
    <w:rsid w:val="00301DF4"/>
    <w:rsid w:val="003235E6"/>
    <w:rsid w:val="003351BA"/>
    <w:rsid w:val="0035379B"/>
    <w:rsid w:val="00354F39"/>
    <w:rsid w:val="003575EA"/>
    <w:rsid w:val="003667BC"/>
    <w:rsid w:val="00394EDC"/>
    <w:rsid w:val="003D699F"/>
    <w:rsid w:val="003F6781"/>
    <w:rsid w:val="004030C3"/>
    <w:rsid w:val="004359AC"/>
    <w:rsid w:val="00444AE4"/>
    <w:rsid w:val="00472A0C"/>
    <w:rsid w:val="00474BE2"/>
    <w:rsid w:val="00477ED3"/>
    <w:rsid w:val="00485917"/>
    <w:rsid w:val="00490606"/>
    <w:rsid w:val="004C59E4"/>
    <w:rsid w:val="004C605F"/>
    <w:rsid w:val="004C6505"/>
    <w:rsid w:val="004E1DBC"/>
    <w:rsid w:val="004E2D5F"/>
    <w:rsid w:val="004F15BF"/>
    <w:rsid w:val="0052658F"/>
    <w:rsid w:val="00531768"/>
    <w:rsid w:val="00536586"/>
    <w:rsid w:val="005839D2"/>
    <w:rsid w:val="00587AA2"/>
    <w:rsid w:val="005B458B"/>
    <w:rsid w:val="00613A5B"/>
    <w:rsid w:val="00647CB1"/>
    <w:rsid w:val="006729BC"/>
    <w:rsid w:val="006962DA"/>
    <w:rsid w:val="006B0D74"/>
    <w:rsid w:val="006B2FC9"/>
    <w:rsid w:val="006B4735"/>
    <w:rsid w:val="006E36C5"/>
    <w:rsid w:val="006F2992"/>
    <w:rsid w:val="00700C76"/>
    <w:rsid w:val="007209A8"/>
    <w:rsid w:val="0072341E"/>
    <w:rsid w:val="007504C6"/>
    <w:rsid w:val="0075102F"/>
    <w:rsid w:val="007B55CB"/>
    <w:rsid w:val="007D1B2B"/>
    <w:rsid w:val="007F7B41"/>
    <w:rsid w:val="008066D4"/>
    <w:rsid w:val="00812927"/>
    <w:rsid w:val="00821C07"/>
    <w:rsid w:val="00851DEC"/>
    <w:rsid w:val="008560C6"/>
    <w:rsid w:val="00862EFB"/>
    <w:rsid w:val="008B2A92"/>
    <w:rsid w:val="008B3028"/>
    <w:rsid w:val="008B408F"/>
    <w:rsid w:val="008E5A69"/>
    <w:rsid w:val="008F58B9"/>
    <w:rsid w:val="009071FD"/>
    <w:rsid w:val="009412DE"/>
    <w:rsid w:val="0094303C"/>
    <w:rsid w:val="0096748E"/>
    <w:rsid w:val="00974F8A"/>
    <w:rsid w:val="00982062"/>
    <w:rsid w:val="0098765C"/>
    <w:rsid w:val="00990F1A"/>
    <w:rsid w:val="00991612"/>
    <w:rsid w:val="00994805"/>
    <w:rsid w:val="00996033"/>
    <w:rsid w:val="00996A8A"/>
    <w:rsid w:val="00996A91"/>
    <w:rsid w:val="009A20EB"/>
    <w:rsid w:val="009A5D68"/>
    <w:rsid w:val="009B48B5"/>
    <w:rsid w:val="009E1D7B"/>
    <w:rsid w:val="00A00872"/>
    <w:rsid w:val="00A02831"/>
    <w:rsid w:val="00A2636E"/>
    <w:rsid w:val="00A350C7"/>
    <w:rsid w:val="00A834E8"/>
    <w:rsid w:val="00A94B3D"/>
    <w:rsid w:val="00AC03B4"/>
    <w:rsid w:val="00AC3DFC"/>
    <w:rsid w:val="00AD7989"/>
    <w:rsid w:val="00B34538"/>
    <w:rsid w:val="00B553F3"/>
    <w:rsid w:val="00B7016C"/>
    <w:rsid w:val="00B96D56"/>
    <w:rsid w:val="00BB227D"/>
    <w:rsid w:val="00BB44CA"/>
    <w:rsid w:val="00BC69B4"/>
    <w:rsid w:val="00BE2E9A"/>
    <w:rsid w:val="00BF349A"/>
    <w:rsid w:val="00C00186"/>
    <w:rsid w:val="00C1290C"/>
    <w:rsid w:val="00C17E81"/>
    <w:rsid w:val="00C200C3"/>
    <w:rsid w:val="00C241B9"/>
    <w:rsid w:val="00C32DDE"/>
    <w:rsid w:val="00C668A7"/>
    <w:rsid w:val="00C86EE4"/>
    <w:rsid w:val="00CA13AE"/>
    <w:rsid w:val="00CB326F"/>
    <w:rsid w:val="00CE7F78"/>
    <w:rsid w:val="00D20625"/>
    <w:rsid w:val="00D20D69"/>
    <w:rsid w:val="00D2200E"/>
    <w:rsid w:val="00D54486"/>
    <w:rsid w:val="00D60E59"/>
    <w:rsid w:val="00DA2F1C"/>
    <w:rsid w:val="00DD28D9"/>
    <w:rsid w:val="00DF7ACE"/>
    <w:rsid w:val="00E00A35"/>
    <w:rsid w:val="00E0248C"/>
    <w:rsid w:val="00E15934"/>
    <w:rsid w:val="00E27DD5"/>
    <w:rsid w:val="00E3790F"/>
    <w:rsid w:val="00E50960"/>
    <w:rsid w:val="00E5133D"/>
    <w:rsid w:val="00E63E2D"/>
    <w:rsid w:val="00E76D10"/>
    <w:rsid w:val="00E812F8"/>
    <w:rsid w:val="00EA17F8"/>
    <w:rsid w:val="00EA47C3"/>
    <w:rsid w:val="00EC4ABF"/>
    <w:rsid w:val="00EE08DB"/>
    <w:rsid w:val="00EE6027"/>
    <w:rsid w:val="00F02A8E"/>
    <w:rsid w:val="00F03BFF"/>
    <w:rsid w:val="00F06E8F"/>
    <w:rsid w:val="00F365E0"/>
    <w:rsid w:val="00F429FD"/>
    <w:rsid w:val="00F508BD"/>
    <w:rsid w:val="00F72183"/>
    <w:rsid w:val="00FB1351"/>
    <w:rsid w:val="00FC1670"/>
    <w:rsid w:val="00FC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704DDAE"/>
  <w15:docId w15:val="{DF9CC69E-E4B0-EA4C-B781-6B59E97C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6586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4030C3"/>
    <w:pPr>
      <w:keepNext/>
      <w:spacing w:before="120"/>
      <w:outlineLvl w:val="0"/>
    </w:pPr>
    <w:rPr>
      <w:rFonts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qFormat/>
    <w:rsid w:val="004030C3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rsid w:val="004030C3"/>
    <w:pPr>
      <w:keepNext/>
      <w:spacing w:before="240" w:after="60"/>
      <w:outlineLvl w:val="2"/>
    </w:pPr>
    <w:rPr>
      <w:rFonts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qFormat/>
    <w:rsid w:val="004030C3"/>
    <w:pPr>
      <w:keepNext/>
      <w:jc w:val="right"/>
      <w:outlineLvl w:val="3"/>
    </w:pPr>
    <w:rPr>
      <w:b/>
      <w:sz w:val="52"/>
      <w:szCs w:val="52"/>
      <w:lang w:val="en-US"/>
    </w:rPr>
  </w:style>
  <w:style w:type="paragraph" w:styleId="Heading5">
    <w:name w:val="heading 5"/>
    <w:basedOn w:val="Normal"/>
    <w:next w:val="Normal"/>
    <w:qFormat/>
    <w:rsid w:val="004030C3"/>
    <w:pPr>
      <w:keepNext/>
      <w:outlineLvl w:val="4"/>
    </w:pPr>
    <w:rPr>
      <w:b/>
      <w:sz w:val="28"/>
      <w:szCs w:val="28"/>
      <w:lang w:val="en-US"/>
    </w:rPr>
  </w:style>
  <w:style w:type="paragraph" w:styleId="Heading6">
    <w:name w:val="heading 6"/>
    <w:basedOn w:val="Normal"/>
    <w:next w:val="Normal"/>
    <w:qFormat/>
    <w:rsid w:val="004030C3"/>
    <w:pPr>
      <w:keepNext/>
      <w:outlineLvl w:val="5"/>
    </w:pPr>
    <w:rPr>
      <w:i/>
      <w:sz w:val="18"/>
      <w:szCs w:val="18"/>
      <w:lang w:val="en-US"/>
    </w:rPr>
  </w:style>
  <w:style w:type="paragraph" w:styleId="Heading7">
    <w:name w:val="heading 7"/>
    <w:basedOn w:val="Normal"/>
    <w:next w:val="Normal"/>
    <w:qFormat/>
    <w:rsid w:val="004030C3"/>
    <w:pPr>
      <w:keepNext/>
      <w:jc w:val="center"/>
      <w:outlineLvl w:val="6"/>
    </w:pPr>
    <w:rPr>
      <w:i/>
      <w:sz w:val="16"/>
      <w:szCs w:val="16"/>
      <w:lang w:val="en-US"/>
    </w:rPr>
  </w:style>
  <w:style w:type="paragraph" w:styleId="Heading8">
    <w:name w:val="heading 8"/>
    <w:basedOn w:val="Normal"/>
    <w:next w:val="Normal"/>
    <w:qFormat/>
    <w:rsid w:val="004030C3"/>
    <w:pPr>
      <w:keepNext/>
      <w:jc w:val="center"/>
      <w:outlineLvl w:val="7"/>
    </w:pPr>
    <w:rPr>
      <w:b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rsid w:val="004030C3"/>
    <w:pPr>
      <w:keepNext/>
      <w:jc w:val="center"/>
      <w:outlineLvl w:val="8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ytransHeader1">
    <w:name w:val="Xytrans Header 1"/>
    <w:basedOn w:val="Normal"/>
    <w:next w:val="XytransHeader2"/>
    <w:rsid w:val="004030C3"/>
    <w:pPr>
      <w:numPr>
        <w:numId w:val="1"/>
      </w:numPr>
      <w:spacing w:before="120" w:after="120"/>
      <w:jc w:val="both"/>
    </w:pPr>
    <w:rPr>
      <w:b/>
      <w:sz w:val="36"/>
      <w:szCs w:val="20"/>
      <w:lang w:val="en-US"/>
    </w:rPr>
  </w:style>
  <w:style w:type="paragraph" w:customStyle="1" w:styleId="XytransHeader2">
    <w:name w:val="Xytrans Header 2"/>
    <w:basedOn w:val="Normal"/>
    <w:next w:val="Normal"/>
    <w:rsid w:val="004030C3"/>
    <w:pPr>
      <w:numPr>
        <w:ilvl w:val="1"/>
        <w:numId w:val="1"/>
      </w:numPr>
      <w:spacing w:before="240" w:after="240"/>
      <w:jc w:val="both"/>
    </w:pPr>
    <w:rPr>
      <w:b/>
      <w:sz w:val="22"/>
      <w:szCs w:val="20"/>
      <w:lang w:val="en-US"/>
    </w:rPr>
  </w:style>
  <w:style w:type="paragraph" w:customStyle="1" w:styleId="XytransHeader3">
    <w:name w:val="Xytrans Header 3"/>
    <w:basedOn w:val="Normal"/>
    <w:rsid w:val="004030C3"/>
    <w:pPr>
      <w:numPr>
        <w:ilvl w:val="2"/>
        <w:numId w:val="1"/>
      </w:numPr>
      <w:ind w:rightChars="100" w:right="100"/>
      <w:jc w:val="both"/>
    </w:pPr>
    <w:rPr>
      <w:b/>
      <w:i/>
      <w:sz w:val="22"/>
      <w:szCs w:val="20"/>
      <w:lang w:val="en-US"/>
    </w:rPr>
  </w:style>
  <w:style w:type="paragraph" w:customStyle="1" w:styleId="PCTHeader1">
    <w:name w:val="PCT Header 1"/>
    <w:basedOn w:val="Heading1"/>
    <w:next w:val="Normal"/>
    <w:rsid w:val="004030C3"/>
    <w:rPr>
      <w:rFonts w:ascii="Tahoma" w:hAnsi="Tahoma" w:cs="Tahoma"/>
      <w:bCs w:val="0"/>
      <w:szCs w:val="24"/>
    </w:rPr>
  </w:style>
  <w:style w:type="paragraph" w:customStyle="1" w:styleId="PCTHeader2">
    <w:name w:val="PCT Header 2"/>
    <w:basedOn w:val="Heading2"/>
    <w:next w:val="Normal"/>
    <w:rsid w:val="004030C3"/>
    <w:pPr>
      <w:spacing w:before="0" w:after="0"/>
    </w:pPr>
    <w:rPr>
      <w:rFonts w:cs="Tahoma"/>
      <w:bCs w:val="0"/>
      <w:iCs w:val="0"/>
      <w:szCs w:val="24"/>
    </w:rPr>
  </w:style>
  <w:style w:type="paragraph" w:customStyle="1" w:styleId="PCTHeacer3">
    <w:name w:val="PCT Heacer 3"/>
    <w:basedOn w:val="Heading3"/>
    <w:next w:val="Normal"/>
    <w:rsid w:val="004030C3"/>
    <w:pPr>
      <w:spacing w:before="0" w:after="0"/>
    </w:pPr>
    <w:rPr>
      <w:rFonts w:ascii="Tahoma" w:hAnsi="Tahoma" w:cs="Times New Roman"/>
      <w:sz w:val="24"/>
      <w:szCs w:val="20"/>
    </w:rPr>
  </w:style>
  <w:style w:type="table" w:styleId="TableGrid">
    <w:name w:val="Table Grid"/>
    <w:basedOn w:val="TableNormal"/>
    <w:rsid w:val="004030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030C3"/>
    <w:pPr>
      <w:tabs>
        <w:tab w:val="center" w:pos="4320"/>
        <w:tab w:val="right" w:pos="8640"/>
      </w:tabs>
    </w:pPr>
    <w:rPr>
      <w:sz w:val="22"/>
      <w:szCs w:val="20"/>
      <w:lang w:val="en-US"/>
    </w:rPr>
  </w:style>
  <w:style w:type="paragraph" w:styleId="Footer">
    <w:name w:val="footer"/>
    <w:basedOn w:val="Normal"/>
    <w:rsid w:val="004030C3"/>
    <w:pPr>
      <w:tabs>
        <w:tab w:val="center" w:pos="4320"/>
        <w:tab w:val="right" w:pos="8640"/>
      </w:tabs>
    </w:pPr>
    <w:rPr>
      <w:sz w:val="22"/>
      <w:szCs w:val="20"/>
      <w:lang w:val="en-US"/>
    </w:rPr>
  </w:style>
  <w:style w:type="paragraph" w:styleId="BodyText">
    <w:name w:val="Body Text"/>
    <w:basedOn w:val="Normal"/>
    <w:rsid w:val="004030C3"/>
    <w:rPr>
      <w:lang w:val="en-US"/>
    </w:rPr>
  </w:style>
  <w:style w:type="paragraph" w:styleId="Caption">
    <w:name w:val="caption"/>
    <w:basedOn w:val="Normal"/>
    <w:next w:val="Normal"/>
    <w:qFormat/>
    <w:rsid w:val="004030C3"/>
    <w:rPr>
      <w:b/>
      <w:sz w:val="28"/>
      <w:szCs w:val="28"/>
      <w:lang w:val="en-US"/>
    </w:rPr>
  </w:style>
  <w:style w:type="paragraph" w:styleId="BodyText2">
    <w:name w:val="Body Text 2"/>
    <w:basedOn w:val="Normal"/>
    <w:rsid w:val="004030C3"/>
    <w:rPr>
      <w:i/>
      <w:sz w:val="20"/>
      <w:szCs w:val="20"/>
      <w:lang w:val="en-US"/>
    </w:rPr>
  </w:style>
  <w:style w:type="paragraph" w:styleId="BodyTextIndent3">
    <w:name w:val="Body Text Indent 3"/>
    <w:basedOn w:val="Normal"/>
    <w:rsid w:val="004030C3"/>
    <w:pPr>
      <w:spacing w:after="120"/>
      <w:ind w:left="360"/>
      <w:jc w:val="both"/>
    </w:pPr>
    <w:rPr>
      <w:rFonts w:ascii="Arial" w:hAnsi="Arial"/>
      <w:sz w:val="16"/>
      <w:szCs w:val="16"/>
      <w:lang w:val="en-US"/>
    </w:rPr>
  </w:style>
  <w:style w:type="paragraph" w:customStyle="1" w:styleId="CGIMapBulletChar">
    <w:name w:val="CGI Map Bullet Char"/>
    <w:basedOn w:val="ListBullet"/>
    <w:semiHidden/>
    <w:rsid w:val="004030C3"/>
    <w:pPr>
      <w:tabs>
        <w:tab w:val="left" w:pos="180"/>
        <w:tab w:val="left" w:pos="360"/>
      </w:tabs>
      <w:ind w:left="180" w:rightChars="100" w:right="200" w:hangingChars="100" w:hanging="180"/>
    </w:pPr>
    <w:rPr>
      <w:rFonts w:ascii="Arial" w:hAnsi="Arial"/>
      <w:sz w:val="18"/>
      <w:szCs w:val="18"/>
    </w:rPr>
  </w:style>
  <w:style w:type="paragraph" w:customStyle="1" w:styleId="CGIMapBullet">
    <w:name w:val="CGI Map Bullet"/>
    <w:basedOn w:val="ListBullet"/>
    <w:semiHidden/>
    <w:rsid w:val="004030C3"/>
    <w:pPr>
      <w:tabs>
        <w:tab w:val="left" w:pos="180"/>
        <w:tab w:val="left" w:pos="360"/>
      </w:tabs>
      <w:ind w:left="180" w:rightChars="100" w:right="200" w:hangingChars="100" w:hanging="180"/>
    </w:pPr>
    <w:rPr>
      <w:rFonts w:ascii="Arial" w:hAnsi="Arial"/>
      <w:sz w:val="18"/>
      <w:szCs w:val="18"/>
    </w:rPr>
  </w:style>
  <w:style w:type="paragraph" w:styleId="ListBullet">
    <w:name w:val="List Bullet"/>
    <w:basedOn w:val="Normal"/>
    <w:rsid w:val="004030C3"/>
    <w:pPr>
      <w:tabs>
        <w:tab w:val="num" w:pos="1440"/>
      </w:tabs>
      <w:ind w:left="1440" w:hanging="360"/>
    </w:pPr>
    <w:rPr>
      <w:sz w:val="22"/>
      <w:szCs w:val="20"/>
      <w:lang w:val="en-US"/>
    </w:rPr>
  </w:style>
  <w:style w:type="paragraph" w:customStyle="1" w:styleId="OQRNormal">
    <w:name w:val="OQR Normal"/>
    <w:basedOn w:val="Normal"/>
    <w:rsid w:val="004030C3"/>
    <w:pPr>
      <w:spacing w:afterLines="50"/>
      <w:jc w:val="both"/>
    </w:pPr>
    <w:rPr>
      <w:rFonts w:ascii="Arial" w:hAnsi="Arial" w:cs="Arial"/>
      <w:sz w:val="22"/>
      <w:lang w:val="en-US"/>
    </w:rPr>
  </w:style>
  <w:style w:type="paragraph" w:customStyle="1" w:styleId="CGIMapQuestion">
    <w:name w:val="CGI Map Question"/>
    <w:basedOn w:val="Normal"/>
    <w:semiHidden/>
    <w:rsid w:val="004030C3"/>
    <w:pPr>
      <w:jc w:val="center"/>
    </w:pPr>
    <w:rPr>
      <w:rFonts w:ascii="Arial" w:hAnsi="Arial"/>
      <w:sz w:val="16"/>
      <w:szCs w:val="16"/>
    </w:rPr>
  </w:style>
  <w:style w:type="paragraph" w:customStyle="1" w:styleId="CGIMapNormal">
    <w:name w:val="CGI Map Normal"/>
    <w:basedOn w:val="Normal"/>
    <w:semiHidden/>
    <w:rsid w:val="004030C3"/>
    <w:pPr>
      <w:jc w:val="center"/>
    </w:pPr>
    <w:rPr>
      <w:rFonts w:ascii="Arial" w:hAnsi="Arial"/>
      <w:sz w:val="20"/>
    </w:rPr>
  </w:style>
  <w:style w:type="paragraph" w:customStyle="1" w:styleId="CGIProcessMapTitle">
    <w:name w:val="CGI Process Map Title"/>
    <w:basedOn w:val="Heading7"/>
    <w:semiHidden/>
    <w:rsid w:val="004030C3"/>
    <w:rPr>
      <w:rFonts w:ascii="Arial" w:hAnsi="Arial" w:cs="Arial"/>
      <w:b/>
      <w:i w:val="0"/>
      <w:sz w:val="28"/>
      <w:szCs w:val="28"/>
    </w:rPr>
  </w:style>
  <w:style w:type="paragraph" w:customStyle="1" w:styleId="CGIMapProcessBox">
    <w:name w:val="CGI Map Process Box"/>
    <w:basedOn w:val="Normal"/>
    <w:semiHidden/>
    <w:rsid w:val="004030C3"/>
    <w:pPr>
      <w:jc w:val="center"/>
    </w:pPr>
    <w:rPr>
      <w:rFonts w:ascii="Arial" w:hAnsi="Arial"/>
      <w:b/>
      <w:caps/>
      <w:sz w:val="20"/>
    </w:rPr>
  </w:style>
  <w:style w:type="character" w:styleId="PageNumber">
    <w:name w:val="page number"/>
    <w:basedOn w:val="DefaultParagraphFont"/>
    <w:rsid w:val="004030C3"/>
  </w:style>
  <w:style w:type="paragraph" w:customStyle="1" w:styleId="PigTitleData">
    <w:name w:val="Pig Title Data"/>
    <w:basedOn w:val="Normal"/>
    <w:rsid w:val="004030C3"/>
    <w:pPr>
      <w:keepNext/>
      <w:spacing w:before="240" w:after="60"/>
      <w:jc w:val="right"/>
      <w:outlineLvl w:val="0"/>
    </w:pPr>
    <w:rPr>
      <w:rFonts w:ascii="Frutiger Linotype" w:hAnsi="Frutiger Linotype" w:cs="Arial"/>
      <w:b/>
      <w:bCs/>
      <w:color w:val="999999"/>
      <w:kern w:val="32"/>
      <w:sz w:val="40"/>
      <w:szCs w:val="40"/>
      <w:lang w:val="en-US"/>
    </w:rPr>
  </w:style>
  <w:style w:type="paragraph" w:customStyle="1" w:styleId="Retrait1">
    <w:name w:val="Retrait 1"/>
    <w:basedOn w:val="Normal"/>
    <w:rsid w:val="004030C3"/>
    <w:pPr>
      <w:spacing w:line="267" w:lineRule="atLeast"/>
      <w:ind w:left="284" w:hanging="284"/>
    </w:pPr>
    <w:rPr>
      <w:rFonts w:ascii="Arial" w:hAnsi="Arial"/>
      <w:sz w:val="18"/>
      <w:szCs w:val="20"/>
      <w:lang w:val="en-US"/>
    </w:rPr>
  </w:style>
  <w:style w:type="paragraph" w:customStyle="1" w:styleId="Sub-Para">
    <w:name w:val="Sub-Para"/>
    <w:basedOn w:val="Normal"/>
    <w:rsid w:val="004030C3"/>
    <w:pPr>
      <w:spacing w:before="120"/>
      <w:ind w:left="360" w:hanging="360"/>
    </w:pPr>
    <w:rPr>
      <w:rFonts w:ascii="Arial" w:hAnsi="Arial"/>
      <w:snapToGrid w:val="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235E6"/>
    <w:pPr>
      <w:ind w:left="720"/>
      <w:contextualSpacing/>
    </w:pPr>
    <w:rPr>
      <w:sz w:val="22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536586"/>
  </w:style>
  <w:style w:type="paragraph" w:styleId="NoSpacing">
    <w:name w:val="No Spacing"/>
    <w:uiPriority w:val="1"/>
    <w:qFormat/>
    <w:rsid w:val="00284288"/>
    <w:rPr>
      <w:sz w:val="24"/>
      <w:szCs w:val="24"/>
      <w:lang w:eastAsia="en-US"/>
    </w:rPr>
  </w:style>
  <w:style w:type="character" w:styleId="Hyperlink">
    <w:name w:val="Hyperlink"/>
    <w:basedOn w:val="DefaultParagraphFont"/>
    <w:unhideWhenUsed/>
    <w:rsid w:val="00D220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D22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epayne/INFRATEC-UK%20Ltd/INFRATEC%20-%20Documents/INFRATEC%20QMS/ISO%209001/5%20-%20Forms/Internal%20Audit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6" ma:contentTypeDescription="Create a new document." ma:contentTypeScope="" ma:versionID="05fdf5a1f047456b1a181a585104a1c5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b063f2704df73a96288c0d16112ac45b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64A2601-45DF-4E47-B1D0-66D8B2163A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EE7DB6-10CF-495F-8CAF-BD6EB3B210A5}"/>
</file>

<file path=customXml/itemProps3.xml><?xml version="1.0" encoding="utf-8"?>
<ds:datastoreItem xmlns:ds="http://schemas.openxmlformats.org/officeDocument/2006/customXml" ds:itemID="{70A7C004-029F-4CAE-8296-DB5F86FEE7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 Audit Report.dotx</Template>
  <TotalTime>149</TotalTime>
  <Pages>7</Pages>
  <Words>974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Internal Audit Report</vt:lpstr>
    </vt:vector>
  </TitlesOfParts>
  <Manager/>
  <Company/>
  <LinksUpToDate>false</LinksUpToDate>
  <CharactersWithSpaces>6637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Audit Report</dc:title>
  <dc:subject/>
  <dc:creator>Lee Payne</dc:creator>
  <cp:keywords/>
  <dc:description/>
  <cp:lastModifiedBy>Lee Payne</cp:lastModifiedBy>
  <cp:revision>4</cp:revision>
  <cp:lastPrinted>2018-11-12T15:50:00Z</cp:lastPrinted>
  <dcterms:created xsi:type="dcterms:W3CDTF">2020-11-10T12:11:00Z</dcterms:created>
  <dcterms:modified xsi:type="dcterms:W3CDTF">2020-11-11T10:14:00Z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