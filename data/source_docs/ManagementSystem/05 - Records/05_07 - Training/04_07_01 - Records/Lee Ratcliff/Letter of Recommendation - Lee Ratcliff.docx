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emf" ContentType="image/x-emf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A658B" w14:textId="77777777" w:rsidR="00A34ACF" w:rsidRDefault="004348B7">
      <w:pPr>
        <w:rPr>
          <w:lang w:val="en-GB"/>
        </w:rPr>
      </w:pPr>
      <w:r>
        <w:rPr>
          <w:lang w:val="en-GB"/>
        </w:rPr>
        <w:t>[COMPANY]</w:t>
      </w:r>
    </w:p>
    <w:p w14:paraId="15C63634" w14:textId="77777777" w:rsidR="004348B7" w:rsidRDefault="004348B7">
      <w:pPr>
        <w:rPr>
          <w:lang w:val="en-GB"/>
        </w:rPr>
      </w:pPr>
      <w:r>
        <w:rPr>
          <w:lang w:val="en-GB"/>
        </w:rPr>
        <w:t>[ADDRESS 1]</w:t>
      </w:r>
    </w:p>
    <w:p w14:paraId="701A1EE9" w14:textId="77777777" w:rsidR="004348B7" w:rsidRDefault="004348B7">
      <w:pPr>
        <w:rPr>
          <w:lang w:val="en-GB"/>
        </w:rPr>
      </w:pPr>
      <w:r>
        <w:rPr>
          <w:lang w:val="en-GB"/>
        </w:rPr>
        <w:t>[ADDRESS 2]</w:t>
      </w:r>
    </w:p>
    <w:p w14:paraId="3520CF6D" w14:textId="77777777" w:rsidR="004348B7" w:rsidRDefault="004348B7">
      <w:pPr>
        <w:rPr>
          <w:lang w:val="en-GB"/>
        </w:rPr>
      </w:pPr>
      <w:r>
        <w:rPr>
          <w:lang w:val="en-GB"/>
        </w:rPr>
        <w:t>[ADDRESS 3]</w:t>
      </w:r>
    </w:p>
    <w:p w14:paraId="46C248F6" w14:textId="77777777" w:rsidR="004348B7" w:rsidRDefault="004348B7">
      <w:pPr>
        <w:rPr>
          <w:lang w:val="en-GB"/>
        </w:rPr>
      </w:pPr>
      <w:r>
        <w:rPr>
          <w:lang w:val="en-GB"/>
        </w:rPr>
        <w:t>[POSTCODE]</w:t>
      </w:r>
    </w:p>
    <w:p w14:paraId="2675E055" w14:textId="77777777" w:rsidR="004348B7" w:rsidRDefault="004348B7">
      <w:pPr>
        <w:rPr>
          <w:lang w:val="en-GB"/>
        </w:rPr>
      </w:pPr>
    </w:p>
    <w:p w14:paraId="132BE3FD" w14:textId="77777777" w:rsidR="004348B7" w:rsidRDefault="00D41E8C" w:rsidP="00D41E8C">
      <w:pPr>
        <w:spacing w:after="120"/>
        <w:jc w:val="right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DATE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01/06/2017</w:t>
      </w:r>
      <w:r>
        <w:rPr>
          <w:lang w:val="en-GB"/>
        </w:rPr>
        <w:fldChar w:fldCharType="end"/>
      </w:r>
    </w:p>
    <w:p w14:paraId="15D622DA" w14:textId="77777777" w:rsidR="004348B7" w:rsidRDefault="00D41E8C" w:rsidP="004348B7">
      <w:pPr>
        <w:rPr>
          <w:lang w:val="en-GB"/>
        </w:rPr>
      </w:pPr>
      <w:r w:rsidRPr="00D41E8C">
        <w:rPr>
          <w:lang w:val="en-GB"/>
        </w:rPr>
        <w:t>To Whom It May Concern:</w:t>
      </w:r>
    </w:p>
    <w:p w14:paraId="34DEAF5D" w14:textId="28455C91" w:rsidR="001C5FDF" w:rsidRDefault="001C5FDF" w:rsidP="004348B7">
      <w:pPr>
        <w:spacing w:before="120" w:after="240"/>
        <w:rPr>
          <w:lang w:val="en-GB"/>
        </w:rPr>
      </w:pPr>
      <w:r>
        <w:rPr>
          <w:lang w:val="en-GB"/>
        </w:rPr>
        <w:t xml:space="preserve">Lee has proven himself over the last 4 years with </w:t>
      </w:r>
      <w:r w:rsidRPr="001C5FDF">
        <w:rPr>
          <w:lang w:val="en-GB"/>
        </w:rPr>
        <w:t>INFRATEC-UK Ltd</w:t>
      </w:r>
      <w:r>
        <w:rPr>
          <w:lang w:val="en-GB"/>
        </w:rPr>
        <w:t xml:space="preserve"> to be a very capable leader.  He has carried out and supervised lifting activities for the last 3 years and has an exemplary record.</w:t>
      </w:r>
    </w:p>
    <w:p w14:paraId="4FEA7A80" w14:textId="4668AD64" w:rsidR="00D41E8C" w:rsidRDefault="00D41E8C" w:rsidP="004348B7">
      <w:pPr>
        <w:spacing w:before="120" w:after="240"/>
        <w:rPr>
          <w:lang w:val="en-GB"/>
        </w:rPr>
      </w:pPr>
      <w:r>
        <w:rPr>
          <w:lang w:val="en-GB"/>
        </w:rPr>
        <w:t>He has had responsibility for ensuring the safety of all site personnel in his charge while ensuring all work is carried out in a professional and timely manner.</w:t>
      </w:r>
    </w:p>
    <w:p w14:paraId="716A70AA" w14:textId="799DD13D" w:rsidR="00D41E8C" w:rsidRDefault="00D41E8C" w:rsidP="004348B7">
      <w:pPr>
        <w:spacing w:before="120" w:after="240"/>
        <w:rPr>
          <w:lang w:val="en-GB"/>
        </w:rPr>
      </w:pPr>
      <w:r>
        <w:rPr>
          <w:lang w:val="en-GB"/>
        </w:rPr>
        <w:t xml:space="preserve">I have no hesitation in recommending </w:t>
      </w:r>
      <w:r w:rsidR="001C5FDF">
        <w:rPr>
          <w:lang w:val="en-GB"/>
        </w:rPr>
        <w:t>Lee</w:t>
      </w:r>
      <w:r>
        <w:rPr>
          <w:lang w:val="en-GB"/>
        </w:rPr>
        <w:t xml:space="preserve"> to your scheme and I’m sure he will be an asset f</w:t>
      </w:r>
      <w:r w:rsidR="001C5FDF">
        <w:rPr>
          <w:lang w:val="en-GB"/>
        </w:rPr>
        <w:t>or the duration of the works.</w:t>
      </w:r>
    </w:p>
    <w:p w14:paraId="1B7126BE" w14:textId="288C075D" w:rsidR="004348B7" w:rsidRDefault="00D41E8C" w:rsidP="004348B7">
      <w:pPr>
        <w:spacing w:before="120" w:after="240"/>
        <w:rPr>
          <w:lang w:val="en-GB"/>
        </w:rPr>
      </w:pPr>
      <w:r>
        <w:rPr>
          <w:lang w:val="en-GB"/>
        </w:rPr>
        <w:t xml:space="preserve">Therefore, please accept this letter as my recommendation of </w:t>
      </w:r>
      <w:r w:rsidR="001C5FDF">
        <w:rPr>
          <w:lang w:val="en-GB"/>
        </w:rPr>
        <w:t>Lee</w:t>
      </w:r>
      <w:r>
        <w:rPr>
          <w:lang w:val="en-GB"/>
        </w:rPr>
        <w:t xml:space="preserve"> for the work he is about to undertake.</w:t>
      </w:r>
    </w:p>
    <w:p w14:paraId="5EE7F999" w14:textId="77777777" w:rsidR="004348B7" w:rsidRDefault="004348B7" w:rsidP="004348B7">
      <w:pPr>
        <w:rPr>
          <w:lang w:val="en-GB"/>
        </w:rPr>
      </w:pPr>
      <w:r>
        <w:rPr>
          <w:lang w:val="en-GB"/>
        </w:rPr>
        <w:t>Yours sincerely</w:t>
      </w:r>
    </w:p>
    <w:p w14:paraId="045F53BA" w14:textId="77777777" w:rsidR="004348B7" w:rsidRDefault="004348B7" w:rsidP="004348B7">
      <w:pPr>
        <w:rPr>
          <w:lang w:val="en-GB"/>
        </w:rPr>
      </w:pPr>
    </w:p>
    <w:p w14:paraId="581BC4AF" w14:textId="77777777" w:rsidR="004348B7" w:rsidRDefault="004348B7" w:rsidP="004348B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4891EE7" wp14:editId="4B736938">
            <wp:extent cx="1030224" cy="243840"/>
            <wp:effectExtent l="0" t="0" r="1143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ve Bullock 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5DAB" w14:textId="77777777" w:rsidR="004348B7" w:rsidRDefault="004348B7" w:rsidP="004348B7">
      <w:pPr>
        <w:rPr>
          <w:b/>
          <w:lang w:val="en-GB"/>
        </w:rPr>
      </w:pPr>
    </w:p>
    <w:p w14:paraId="31F738C5" w14:textId="77777777" w:rsidR="004348B7" w:rsidRPr="004348B7" w:rsidRDefault="00D41E8C" w:rsidP="004348B7">
      <w:pPr>
        <w:rPr>
          <w:b/>
          <w:lang w:val="en-GB"/>
        </w:rPr>
      </w:pPr>
      <w:r>
        <w:rPr>
          <w:b/>
          <w:lang w:val="en-GB"/>
        </w:rPr>
        <w:t>David Bullock</w:t>
      </w:r>
      <w:bookmarkStart w:id="0" w:name="_GoBack"/>
      <w:bookmarkEnd w:id="0"/>
    </w:p>
    <w:p w14:paraId="7449BAA0" w14:textId="77777777" w:rsidR="004348B7" w:rsidRDefault="00D41E8C" w:rsidP="004348B7">
      <w:pPr>
        <w:rPr>
          <w:lang w:val="en-GB"/>
        </w:rPr>
      </w:pPr>
      <w:r>
        <w:rPr>
          <w:lang w:val="en-GB"/>
        </w:rPr>
        <w:t>Managing Director</w:t>
      </w:r>
    </w:p>
    <w:p w14:paraId="067EF5D3" w14:textId="7919F7D4" w:rsidR="00EB4096" w:rsidRDefault="00ED1996" w:rsidP="004348B7">
      <w:pPr>
        <w:rPr>
          <w:lang w:val="en-GB"/>
        </w:rPr>
      </w:pPr>
      <w:hyperlink r:id="rId8" w:history="1">
        <w:r w:rsidRPr="009C2B89">
          <w:rPr>
            <w:rStyle w:val="Hyperlink"/>
            <w:lang w:val="en-GB"/>
          </w:rPr>
          <w:t>dbullock@infratec-uk.com</w:t>
        </w:r>
      </w:hyperlink>
    </w:p>
    <w:p w14:paraId="4FA9621D" w14:textId="77777777" w:rsidR="00EB4096" w:rsidRDefault="00EB4096" w:rsidP="004348B7">
      <w:pPr>
        <w:rPr>
          <w:lang w:val="en-GB"/>
        </w:rPr>
      </w:pPr>
    </w:p>
    <w:p w14:paraId="4B897CE4" w14:textId="77777777" w:rsidR="004348B7" w:rsidRPr="004348B7" w:rsidRDefault="004348B7" w:rsidP="004348B7">
      <w:pPr>
        <w:rPr>
          <w:lang w:val="en-GB"/>
        </w:rPr>
      </w:pPr>
    </w:p>
    <w:sectPr w:rsidR="004348B7" w:rsidRPr="004348B7" w:rsidSect="004348B7">
      <w:headerReference w:type="default" r:id="rId9"/>
      <w:footerReference w:type="default" r:id="rId10"/>
      <w:pgSz w:w="11900" w:h="16840"/>
      <w:pgMar w:top="3114" w:right="1440" w:bottom="2656" w:left="1440" w:header="9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4CBF1" w14:textId="77777777" w:rsidR="001F7864" w:rsidRDefault="001F7864" w:rsidP="00AD0858">
      <w:r>
        <w:separator/>
      </w:r>
    </w:p>
  </w:endnote>
  <w:endnote w:type="continuationSeparator" w:id="0">
    <w:p w14:paraId="4ABB6343" w14:textId="77777777" w:rsidR="001F7864" w:rsidRDefault="001F7864" w:rsidP="00AD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E3365" w14:textId="77777777" w:rsidR="004348B7" w:rsidRDefault="004348B7">
    <w:pPr>
      <w:pStyle w:val="Footer"/>
    </w:pPr>
    <w:r>
      <w:rPr>
        <w:noProof/>
        <w:lang w:val="en-GB" w:eastAsia="en-GB"/>
      </w:rPr>
      <w:drawing>
        <wp:inline distT="0" distB="0" distL="0" distR="0" wp14:anchorId="529BB705" wp14:editId="3AC90EF6">
          <wp:extent cx="1320800" cy="1016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Footer Block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8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B3B78" w14:textId="77777777" w:rsidR="001F7864" w:rsidRDefault="001F7864" w:rsidP="00AD0858">
      <w:r>
        <w:separator/>
      </w:r>
    </w:p>
  </w:footnote>
  <w:footnote w:type="continuationSeparator" w:id="0">
    <w:p w14:paraId="00F1A673" w14:textId="77777777" w:rsidR="001F7864" w:rsidRDefault="001F7864" w:rsidP="00AD08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A6E96" w14:textId="77777777" w:rsidR="00AD0858" w:rsidRDefault="006E68CD">
    <w:pPr>
      <w:pStyle w:val="Header"/>
    </w:pPr>
    <w:r>
      <w:rPr>
        <w:noProof/>
        <w:lang w:val="en-GB" w:eastAsia="en-GB"/>
      </w:rPr>
      <w:drawing>
        <wp:inline distT="0" distB="0" distL="0" distR="0" wp14:anchorId="2677AEFA" wp14:editId="588071D4">
          <wp:extent cx="2513994" cy="91694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ratec Logo RGB 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5357" cy="924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8C"/>
    <w:rsid w:val="000425CF"/>
    <w:rsid w:val="00050611"/>
    <w:rsid w:val="000C22F2"/>
    <w:rsid w:val="001C5FDF"/>
    <w:rsid w:val="001F7864"/>
    <w:rsid w:val="00324D55"/>
    <w:rsid w:val="00357548"/>
    <w:rsid w:val="003D0BC0"/>
    <w:rsid w:val="004348B7"/>
    <w:rsid w:val="004F4256"/>
    <w:rsid w:val="005A649C"/>
    <w:rsid w:val="006E68CD"/>
    <w:rsid w:val="009C1B98"/>
    <w:rsid w:val="00A34ACF"/>
    <w:rsid w:val="00AD0858"/>
    <w:rsid w:val="00B63A3E"/>
    <w:rsid w:val="00D41E8C"/>
    <w:rsid w:val="00EB4096"/>
    <w:rsid w:val="00E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5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8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858"/>
  </w:style>
  <w:style w:type="paragraph" w:styleId="Footer">
    <w:name w:val="footer"/>
    <w:basedOn w:val="Normal"/>
    <w:link w:val="FooterChar"/>
    <w:uiPriority w:val="99"/>
    <w:unhideWhenUsed/>
    <w:rsid w:val="00AD08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858"/>
  </w:style>
  <w:style w:type="character" w:styleId="Hyperlink">
    <w:name w:val="Hyperlink"/>
    <w:basedOn w:val="DefaultParagraphFont"/>
    <w:uiPriority w:val="99"/>
    <w:unhideWhenUsed/>
    <w:rsid w:val="00EB4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ullock@infratec-uk.com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infratec.hopto.org/INFRATEC/General%20Admin/Templates/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8" ma:contentTypeDescription="Create a new document." ma:contentTypeScope="" ma:versionID="aff5f316ccf37e833b135b50713566da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f9929a721fa1e5a1bafc38de7e8e82a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95D1B8-400C-E741-92EE-2E879EFF5F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03625F-2F9E-4F4E-BB4A-F4437538FFEC}"/>
</file>

<file path=customXml/itemProps3.xml><?xml version="1.0" encoding="utf-8"?>
<ds:datastoreItem xmlns:ds="http://schemas.openxmlformats.org/officeDocument/2006/customXml" ds:itemID="{B801ACEA-D983-4F87-9FE5-94171BB48EF8}"/>
</file>

<file path=customXml/itemProps4.xml><?xml version="1.0" encoding="utf-8"?>
<ds:datastoreItem xmlns:ds="http://schemas.openxmlformats.org/officeDocument/2006/customXml" ds:itemID="{343A690D-B0E2-4C75-930B-640896C555D2}"/>
</file>

<file path=docProps/app.xml><?xml version="1.0" encoding="utf-8"?>
<Properties xmlns="http://schemas.openxmlformats.org/officeDocument/2006/extended-properties" xmlns:vt="http://schemas.openxmlformats.org/officeDocument/2006/docPropsVTypes">
  <Template>Letterhead Template.dotx</Template>
  <TotalTime>11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cp:lastPrinted>2017-03-29T13:00:00Z</cp:lastPrinted>
  <dcterms:created xsi:type="dcterms:W3CDTF">2017-06-01T07:52:00Z</dcterms:created>
  <dcterms:modified xsi:type="dcterms:W3CDTF">2017-06-01T08:02:00Z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